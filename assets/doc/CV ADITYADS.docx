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7DF166C3" wp14:editId="31003B9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254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6C6638">
                                <w:pPr>
                                  <w:pStyle w:val="NoSpacing"/>
                                  <w:jc w:val="center"/>
                                  <w:rPr>
                                    <w:color w:val="99CB38" w:themeColor="accent1"/>
                                  </w:rPr>
                                </w:pPr>
                                <w:r>
                                  <w:rPr>
                                    <w:color w:val="99CB38" w:themeColor="accent1"/>
                                  </w:rPr>
                                  <w:br/>
                                </w: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r>
                                  <w:rPr>
                                    <w:color w:val="99CB38" w:themeColor="accent1"/>
                                  </w:rPr>
                                  <w:br/>
                                </w:r>
                                <w:r>
                                  <w:rPr>
                                    <w:color w:val="99CB38" w:themeColor="accent1"/>
                                  </w:rPr>
                                  <w:br/>
                                </w:r>
                                <w:r>
                                  <w:rPr>
                                    <w:color w:val="99CB38" w:themeColor="accent1"/>
                                  </w:rPr>
                                  <w:t>www.adityadees.com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DF166C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6C6638">
                          <w:pPr>
                            <w:pStyle w:val="NoSpacing"/>
                            <w:jc w:val="center"/>
                            <w:rPr>
                              <w:color w:val="99CB38" w:themeColor="accent1"/>
                            </w:rPr>
                          </w:pPr>
                          <w:r>
                            <w:rPr>
                              <w:color w:val="99CB38" w:themeColor="accent1"/>
                            </w:rPr>
                            <w:br/>
                          </w: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r>
                            <w:rPr>
                              <w:color w:val="99CB38" w:themeColor="accent1"/>
                            </w:rPr>
                            <w:br/>
                          </w:r>
                          <w:r>
                            <w:rPr>
                              <w:color w:val="99CB38" w:themeColor="accent1"/>
                            </w:rPr>
                            <w:br/>
                          </w:r>
                          <w:r>
                            <w:rPr>
                              <w:color w:val="99CB38" w:themeColor="accent1"/>
                            </w:rPr>
                            <w:t>www.adityadees.com</w:t>
                          </w:r>
                        </w:p>
                      </w:txbxContent>
                    </v:textbox>
                    <w10:wrap anchorx="margin" anchory="page"/>
                  </v:shape>
                </w:pict>
              </mc:Fallback>
            </mc:AlternateContent>
          </w:r>
          <w:r>
            <w:rPr>
              <w:noProof/>
              <w:color w:val="99CB38" w:themeColor="accent1"/>
            </w:rPr>
            <w:drawing>
              <wp:inline distT="0" distB="0" distL="0" distR="0" wp14:anchorId="7211DBF7" wp14:editId="32309A5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bookmarkStart w:id="0" w:name="_GoBack" w:displacedByCustomXml="prev"/>
    <w:bookmarkEnd w:id="0" w:displacedByCustomXml="prev"/>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833268">
              <w:rPr>
                <w:spacing w:val="0"/>
                <w:w w:val="64"/>
              </w:rPr>
              <w:t>FULL STACK DEVELOPE</w:t>
            </w:r>
            <w:r w:rsidRPr="00833268">
              <w:rPr>
                <w:spacing w:val="12"/>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xml:space="preserve">: </w:t>
            </w:r>
            <w:proofErr w:type="spellStart"/>
            <w:r>
              <w:t>Tegal</w:t>
            </w:r>
            <w:proofErr w:type="spellEnd"/>
            <w:r>
              <w:t>,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proofErr w:type="spellStart"/>
            <w:r>
              <w:t>Github</w:t>
            </w:r>
            <w:proofErr w:type="spellEnd"/>
            <w:r>
              <w:t>:</w:t>
            </w:r>
          </w:p>
          <w:p w:rsidR="008F22C7" w:rsidRDefault="00F4634D"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proofErr w:type="spellStart"/>
            <w:r>
              <w:t>Linkedin</w:t>
            </w:r>
            <w:proofErr w:type="spellEnd"/>
            <w:r>
              <w:t>:</w:t>
            </w:r>
          </w:p>
          <w:p w:rsidR="008F22C7" w:rsidRDefault="00F4634D"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F4634D" w:rsidP="00B73207">
            <w:hyperlink r:id="rId17" w:history="1">
              <w:r w:rsidR="002A074F">
                <w:rPr>
                  <w:rStyle w:val="Hyperlink"/>
                </w:rPr>
                <w:t>adityadees@gmail.com</w:t>
              </w:r>
            </w:hyperlink>
            <w:r w:rsidR="002A074F">
              <w:br/>
            </w:r>
            <w:r w:rsidR="002A074F">
              <w:br/>
            </w:r>
            <w:r w:rsidR="00B73207">
              <w:t>Website</w:t>
            </w:r>
            <w:r w:rsidR="007E068E">
              <w:t xml:space="preserve">: </w:t>
            </w:r>
            <w:r w:rsidR="007E068E">
              <w:br/>
            </w:r>
            <w:hyperlink r:id="rId18" w:history="1">
              <w:r w:rsidR="00B73207" w:rsidRPr="00BA221F">
                <w:rPr>
                  <w:rStyle w:val="Hyperlink"/>
                </w:rPr>
                <w:t>https://adityadees.com</w:t>
              </w:r>
            </w:hyperlink>
          </w:p>
          <w:p w:rsidR="00B73207" w:rsidRDefault="00B73207" w:rsidP="00B73207"/>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Pr="005B31F9" w:rsidRDefault="002A074F" w:rsidP="002A074F">
            <w:pPr>
              <w:rPr>
                <w:b/>
              </w:rPr>
            </w:pPr>
          </w:p>
          <w:p w:rsidR="005B31F9" w:rsidRPr="005B31F9" w:rsidRDefault="005B31F9" w:rsidP="005B31F9">
            <w:pPr>
              <w:rPr>
                <w:b/>
                <w:sz w:val="24"/>
              </w:rPr>
            </w:pPr>
            <w:r w:rsidRPr="005B31F9">
              <w:rPr>
                <w:b/>
                <w:sz w:val="24"/>
              </w:rPr>
              <w:t>Who Am I Before?</w:t>
            </w:r>
          </w:p>
          <w:p w:rsidR="005B31F9" w:rsidRPr="005B31F9" w:rsidRDefault="005B31F9" w:rsidP="005B31F9">
            <w:pPr>
              <w:rPr>
                <w:sz w:val="24"/>
              </w:rPr>
            </w:pPr>
            <w:r w:rsidRPr="005B31F9">
              <w:rPr>
                <w:sz w:val="24"/>
              </w:rPr>
              <w:t xml:space="preserve">  I'm a technology enthusiast, learning the technology since I was on Elementary School. </w:t>
            </w:r>
            <w:proofErr w:type="spellStart"/>
            <w:r w:rsidRPr="005B31F9">
              <w:rPr>
                <w:sz w:val="24"/>
              </w:rPr>
              <w:t>i</w:t>
            </w:r>
            <w:proofErr w:type="spellEnd"/>
            <w:r w:rsidRPr="005B31F9">
              <w:rPr>
                <w:sz w:val="24"/>
              </w:rPr>
              <w:t xml:space="preserve"> was working synonymous with online games, forums and have strong influence with hacker and cracker. I learned everything from the internet, at that time I was a '</w:t>
            </w:r>
            <w:proofErr w:type="spellStart"/>
            <w:r w:rsidRPr="005B31F9">
              <w:rPr>
                <w:sz w:val="24"/>
              </w:rPr>
              <w:t>leecher</w:t>
            </w:r>
            <w:proofErr w:type="spellEnd"/>
            <w:r w:rsidRPr="005B31F9">
              <w:rPr>
                <w:sz w:val="24"/>
              </w:rPr>
              <w:t xml:space="preserve"> cracker' which I only modified other people's scripts to learn.</w:t>
            </w:r>
          </w:p>
          <w:p w:rsidR="005B31F9" w:rsidRPr="005B31F9" w:rsidRDefault="005B31F9" w:rsidP="005B31F9">
            <w:pPr>
              <w:rPr>
                <w:sz w:val="24"/>
              </w:rPr>
            </w:pPr>
            <w:r w:rsidRPr="005B31F9">
              <w:rPr>
                <w:sz w:val="24"/>
              </w:rPr>
              <w:t>  Various programming languages used such as assembly for desktop-based games, C, Java, Action scripts for games with `.</w:t>
            </w:r>
            <w:proofErr w:type="spellStart"/>
            <w:r w:rsidRPr="005B31F9">
              <w:rPr>
                <w:sz w:val="24"/>
              </w:rPr>
              <w:t>swf</w:t>
            </w:r>
            <w:proofErr w:type="spellEnd"/>
            <w:r w:rsidRPr="005B31F9">
              <w:rPr>
                <w:sz w:val="24"/>
              </w:rPr>
              <w:t xml:space="preserve"> format` like </w:t>
            </w:r>
            <w:proofErr w:type="spellStart"/>
            <w:r w:rsidRPr="005B31F9">
              <w:rPr>
                <w:sz w:val="24"/>
              </w:rPr>
              <w:t>facebook</w:t>
            </w:r>
            <w:proofErr w:type="spellEnd"/>
            <w:r w:rsidRPr="005B31F9">
              <w:rPr>
                <w:sz w:val="24"/>
              </w:rPr>
              <w:t xml:space="preserve"> games etc. I mostly modified and created scripts for online games, or what is commonly called 'cheats'. I'm using internet cafe computer to proceeds the sale of the script, because at that time I did not have an adequate computer to do scripting and software installment which need a middle range to high range </w:t>
            </w:r>
            <w:proofErr w:type="gramStart"/>
            <w:r w:rsidRPr="005B31F9">
              <w:rPr>
                <w:sz w:val="24"/>
              </w:rPr>
              <w:t>computer ,</w:t>
            </w:r>
            <w:proofErr w:type="gramEnd"/>
            <w:r w:rsidRPr="005B31F9">
              <w:rPr>
                <w:sz w:val="24"/>
              </w:rPr>
              <w:t xml:space="preserve"> and not to mention the risk of hack or virus when working using personal PC.</w:t>
            </w:r>
          </w:p>
          <w:p w:rsidR="005B31F9" w:rsidRPr="005B31F9" w:rsidRDefault="005B31F9" w:rsidP="005B31F9">
            <w:pPr>
              <w:rPr>
                <w:sz w:val="24"/>
              </w:rPr>
            </w:pPr>
          </w:p>
          <w:p w:rsidR="005B31F9" w:rsidRPr="005B31F9" w:rsidRDefault="005B31F9" w:rsidP="005B31F9">
            <w:pPr>
              <w:rPr>
                <w:b/>
                <w:sz w:val="24"/>
              </w:rPr>
            </w:pPr>
            <w:r w:rsidRPr="005B31F9">
              <w:rPr>
                <w:b/>
                <w:sz w:val="24"/>
              </w:rPr>
              <w:t>Who Am I Now?</w:t>
            </w:r>
          </w:p>
          <w:p w:rsidR="002A074F" w:rsidRPr="005B31F9" w:rsidRDefault="005B31F9" w:rsidP="005B31F9">
            <w:pPr>
              <w:rPr>
                <w:sz w:val="24"/>
              </w:rPr>
            </w:pPr>
            <w:r w:rsidRPr="005B31F9">
              <w:rPr>
                <w:sz w:val="24"/>
              </w:rPr>
              <w:t xml:space="preserve">  Beside my background when I was a child who enjoy the results of programs that people make and try to find weaknesses, but now I'm no longer a 'Connoisseur', but a 'Maker'. I'm a programmer from Indonesia, I started my career as a web developer since 2014 as a thesis freelancer. From 2014 until now, I've worked on hundreds of projects for Local companies and International Companies. I'm </w:t>
            </w:r>
            <w:proofErr w:type="spellStart"/>
            <w:r w:rsidRPr="005B31F9">
              <w:rPr>
                <w:sz w:val="24"/>
              </w:rPr>
              <w:t>experties</w:t>
            </w:r>
            <w:proofErr w:type="spellEnd"/>
            <w:r w:rsidRPr="005B31F9">
              <w:rPr>
                <w:sz w:val="24"/>
              </w:rPr>
              <w:t xml:space="preserve"> on PHP, JS, TS, and Dart as my main language.</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p>
        </w:tc>
        <w:tc>
          <w:tcPr>
            <w:tcW w:w="6399" w:type="dxa"/>
          </w:tcPr>
          <w:p w:rsidR="002A074F" w:rsidRPr="00A354D3" w:rsidRDefault="002A074F" w:rsidP="005B31F9">
            <w:pPr>
              <w:pStyle w:val="ListParagraph"/>
              <w:numPr>
                <w:ilvl w:val="0"/>
                <w:numId w:val="9"/>
              </w:numPr>
            </w:pPr>
          </w:p>
        </w:tc>
      </w:tr>
    </w:tbl>
    <w:p w:rsidR="003E6A59" w:rsidRDefault="003E6A59">
      <w:pPr>
        <w:ind w:right="0"/>
      </w:pPr>
    </w:p>
    <w:tbl>
      <w:tblPr>
        <w:tblpPr w:leftFromText="180" w:rightFromText="180" w:vertAnchor="text" w:tblpYSpec="inside"/>
        <w:tblW w:w="0" w:type="auto"/>
        <w:tblLayout w:type="fixed"/>
        <w:tblCellMar>
          <w:left w:w="115" w:type="dxa"/>
          <w:right w:w="115" w:type="dxa"/>
        </w:tblCellMar>
        <w:tblLook w:val="04A0" w:firstRow="1" w:lastRow="0" w:firstColumn="1" w:lastColumn="0" w:noHBand="0" w:noVBand="1"/>
      </w:tblPr>
      <w:tblGrid>
        <w:gridCol w:w="979"/>
        <w:gridCol w:w="5058"/>
        <w:gridCol w:w="40"/>
        <w:gridCol w:w="5099"/>
      </w:tblGrid>
      <w:tr w:rsidR="00615588" w:rsidTr="00B110D4">
        <w:trPr>
          <w:trHeight w:val="127"/>
        </w:trPr>
        <w:tc>
          <w:tcPr>
            <w:tcW w:w="979" w:type="dxa"/>
            <w:shd w:val="clear" w:color="auto" w:fill="31521B" w:themeFill="accent2" w:themeFillShade="80"/>
          </w:tcPr>
          <w:p w:rsidR="00615588" w:rsidRDefault="00615588" w:rsidP="00B110D4">
            <w:pPr>
              <w:tabs>
                <w:tab w:val="left" w:pos="990"/>
              </w:tabs>
            </w:pPr>
          </w:p>
        </w:tc>
        <w:tc>
          <w:tcPr>
            <w:tcW w:w="5058" w:type="dxa"/>
            <w:shd w:val="clear" w:color="auto" w:fill="31521B" w:themeFill="accent2" w:themeFillShade="80"/>
            <w:vAlign w:val="center"/>
          </w:tcPr>
          <w:p w:rsidR="00615588" w:rsidRPr="00F30EA7" w:rsidRDefault="00615588" w:rsidP="00B110D4">
            <w:pPr>
              <w:pStyle w:val="Heading1"/>
              <w:rPr>
                <w:rFonts w:asciiTheme="minorHAnsi" w:eastAsiaTheme="minorEastAsia" w:hAnsiTheme="minorHAnsi" w:cstheme="minorBidi"/>
                <w:caps w:val="0"/>
                <w:color w:val="auto"/>
                <w:sz w:val="22"/>
                <w:szCs w:val="24"/>
              </w:rPr>
            </w:pPr>
            <w:r>
              <w:t>TECH STACK</w:t>
            </w:r>
          </w:p>
        </w:tc>
        <w:tc>
          <w:tcPr>
            <w:tcW w:w="5139" w:type="dxa"/>
            <w:gridSpan w:val="2"/>
            <w:shd w:val="clear" w:color="auto" w:fill="31521B" w:themeFill="accent2" w:themeFillShade="80"/>
          </w:tcPr>
          <w:p w:rsidR="00615588" w:rsidRDefault="00615588" w:rsidP="00B110D4">
            <w:pPr>
              <w:pStyle w:val="Heading1"/>
            </w:pPr>
          </w:p>
        </w:tc>
      </w:tr>
      <w:tr w:rsidR="00615588" w:rsidTr="00B110D4">
        <w:trPr>
          <w:trHeight w:val="4819"/>
        </w:trPr>
        <w:tc>
          <w:tcPr>
            <w:tcW w:w="979" w:type="dxa"/>
            <w:tcMar>
              <w:left w:w="0" w:type="dxa"/>
              <w:right w:w="0" w:type="dxa"/>
            </w:tcMar>
          </w:tcPr>
          <w:p w:rsidR="00615588" w:rsidRDefault="00615588" w:rsidP="00B110D4">
            <w:pPr>
              <w:tabs>
                <w:tab w:val="left" w:pos="990"/>
              </w:tabs>
            </w:pPr>
            <w:r>
              <w:rPr>
                <w:noProof/>
                <w:lang w:eastAsia="en-US"/>
              </w:rPr>
              <mc:AlternateContent>
                <mc:Choice Requires="wps">
                  <w:drawing>
                    <wp:inline distT="0" distB="0" distL="0" distR="0" wp14:anchorId="1A313ECF" wp14:editId="6E433B00">
                      <wp:extent cx="321300" cy="439768"/>
                      <wp:effectExtent l="0" t="2222" r="952" b="953"/>
                      <wp:docPr id="26"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A313ECF"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U+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Z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CRIyfuLFXxBIOImyOgxEzDbipt7C019o5q6OxhE8ZM&#10;+xEepVBwLaD+HQUXQ+mvx/aRHyYlOI3IFka8RWT+2VDNIyL+kDBDzZMcip5Yt8jH0xQWOjxZhidy&#10;U18rqCJ4y4B3jkR+K1qy1Kr+DNPoFVqFIyoZ2Ia3mYUb7hfXFtZwBPMs41dXjoY5EIr5Vt43DJUj&#10;zg1E/rD7THVDkFxEFkanD6odB5+HIij+Z16UlOpqY1VZ4cTkKtPjul/ADAnUwZAarh3X81R++S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gYalP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v:textbox>
                      <w10:anchorlock/>
                    </v:shape>
                  </w:pict>
                </mc:Fallback>
              </mc:AlternateContent>
            </w:r>
          </w:p>
        </w:tc>
        <w:tc>
          <w:tcPr>
            <w:tcW w:w="5058" w:type="dxa"/>
          </w:tcPr>
          <w:p w:rsidR="00615588" w:rsidRDefault="00615588" w:rsidP="00B110D4">
            <w:pPr>
              <w:rPr>
                <w:b/>
              </w:rPr>
            </w:pPr>
          </w:p>
          <w:p w:rsidR="00615588" w:rsidRDefault="00615588" w:rsidP="00B110D4">
            <w:pPr>
              <w:jc w:val="center"/>
              <w:rPr>
                <w:b/>
              </w:rPr>
            </w:pPr>
            <w:r>
              <w:rPr>
                <w:noProof/>
                <w:lang w:eastAsia="en-US"/>
              </w:rPr>
              <w:drawing>
                <wp:inline distT="0" distB="0" distL="0" distR="0" wp14:anchorId="243B6ADC" wp14:editId="167F3724">
                  <wp:extent cx="3022600" cy="3054350"/>
                  <wp:effectExtent l="0" t="0" r="6350" b="1270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15588" w:rsidRDefault="00615588" w:rsidP="00B110D4">
            <w:pPr>
              <w:rPr>
                <w:b/>
              </w:rPr>
            </w:pPr>
          </w:p>
        </w:tc>
        <w:tc>
          <w:tcPr>
            <w:tcW w:w="5139" w:type="dxa"/>
            <w:gridSpan w:val="2"/>
          </w:tcPr>
          <w:p w:rsidR="00615588" w:rsidRDefault="00615588" w:rsidP="00B110D4">
            <w:pPr>
              <w:rPr>
                <w:b/>
              </w:rPr>
            </w:pPr>
          </w:p>
          <w:p w:rsidR="00615588" w:rsidRDefault="00615588" w:rsidP="00B110D4">
            <w:pPr>
              <w:rPr>
                <w:b/>
              </w:rPr>
            </w:pPr>
            <w:r>
              <w:rPr>
                <w:noProof/>
                <w:lang w:eastAsia="en-US"/>
              </w:rPr>
              <w:drawing>
                <wp:inline distT="0" distB="0" distL="0" distR="0" wp14:anchorId="2D71340E" wp14:editId="6AE6DAE5">
                  <wp:extent cx="3105150" cy="3054350"/>
                  <wp:effectExtent l="0" t="0" r="0" b="1270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615588" w:rsidTr="00B110D4">
        <w:trPr>
          <w:trHeight w:val="255"/>
        </w:trPr>
        <w:tc>
          <w:tcPr>
            <w:tcW w:w="979" w:type="dxa"/>
            <w:tcMar>
              <w:left w:w="0" w:type="dxa"/>
              <w:right w:w="0" w:type="dxa"/>
            </w:tcMar>
          </w:tcPr>
          <w:p w:rsidR="00615588" w:rsidRDefault="00615588" w:rsidP="00B110D4">
            <w:pPr>
              <w:tabs>
                <w:tab w:val="left" w:pos="990"/>
              </w:tabs>
              <w:rPr>
                <w:noProof/>
                <w:lang w:eastAsia="en-US"/>
              </w:rPr>
            </w:pPr>
          </w:p>
        </w:tc>
        <w:tc>
          <w:tcPr>
            <w:tcW w:w="10197" w:type="dxa"/>
            <w:gridSpan w:val="3"/>
          </w:tcPr>
          <w:p w:rsidR="00615588" w:rsidRDefault="00615588" w:rsidP="00B110D4">
            <w:pPr>
              <w:jc w:val="center"/>
              <w:rPr>
                <w:b/>
              </w:rPr>
            </w:pPr>
            <w:r>
              <w:rPr>
                <w:noProof/>
                <w:lang w:eastAsia="en-US"/>
              </w:rPr>
              <w:drawing>
                <wp:inline distT="0" distB="0" distL="0" distR="0" wp14:anchorId="3E47BA06" wp14:editId="60B85CCF">
                  <wp:extent cx="3172460" cy="1069676"/>
                  <wp:effectExtent l="0" t="0" r="8890" b="1651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B110D4" w:rsidTr="00B110D4">
        <w:trPr>
          <w:trHeight w:val="255"/>
        </w:trPr>
        <w:tc>
          <w:tcPr>
            <w:tcW w:w="979" w:type="dxa"/>
            <w:tcMar>
              <w:left w:w="0" w:type="dxa"/>
              <w:right w:w="0" w:type="dxa"/>
            </w:tcMar>
          </w:tcPr>
          <w:p w:rsidR="00B110D4" w:rsidRDefault="00B110D4" w:rsidP="00B110D4">
            <w:pPr>
              <w:tabs>
                <w:tab w:val="left" w:pos="990"/>
              </w:tabs>
              <w:rPr>
                <w:noProof/>
                <w:lang w:eastAsia="en-US"/>
              </w:rPr>
            </w:pPr>
          </w:p>
        </w:tc>
        <w:tc>
          <w:tcPr>
            <w:tcW w:w="10197" w:type="dxa"/>
            <w:gridSpan w:val="3"/>
          </w:tcPr>
          <w:p w:rsidR="00B110D4" w:rsidRDefault="00B110D4" w:rsidP="00B110D4">
            <w:pPr>
              <w:jc w:val="center"/>
              <w:rPr>
                <w:noProof/>
                <w:lang w:eastAsia="en-US"/>
              </w:rPr>
            </w:pPr>
          </w:p>
          <w:p w:rsidR="00B110D4" w:rsidRDefault="00B110D4" w:rsidP="00B110D4">
            <w:pPr>
              <w:jc w:val="center"/>
              <w:rPr>
                <w:noProof/>
                <w:lang w:eastAsia="en-US"/>
              </w:rPr>
            </w:pPr>
          </w:p>
          <w:p w:rsidR="00B110D4" w:rsidRDefault="00B110D4" w:rsidP="00B110D4">
            <w:pPr>
              <w:jc w:val="center"/>
              <w:rPr>
                <w:noProof/>
                <w:lang w:eastAsia="en-US"/>
              </w:rPr>
            </w:pPr>
            <w:r w:rsidRPr="00B110D4">
              <w:rPr>
                <w:b/>
                <w:noProof/>
                <w:sz w:val="24"/>
                <w:lang w:eastAsia="en-US"/>
              </w:rPr>
              <w:t>Architecture</w:t>
            </w:r>
            <w:r w:rsidRPr="00B110D4">
              <w:rPr>
                <w:noProof/>
                <w:sz w:val="20"/>
                <w:szCs w:val="20"/>
                <w:lang w:eastAsia="en-US"/>
              </w:rPr>
              <w:t xml:space="preserve"> </w:t>
            </w:r>
            <w:r>
              <w:rPr>
                <w:b/>
                <w:noProof/>
                <w:lang w:eastAsia="en-US"/>
              </w:rPr>
              <w:t>And Tools</w:t>
            </w:r>
            <w:r>
              <w:rPr>
                <w:b/>
                <w:noProof/>
                <w:lang w:eastAsia="en-US"/>
              </w:rPr>
              <w:br/>
            </w:r>
            <w:r>
              <w:t xml:space="preserve"> </w:t>
            </w:r>
            <w:r w:rsidRPr="00B110D4">
              <w:rPr>
                <w:noProof/>
                <w:sz w:val="20"/>
                <w:szCs w:val="20"/>
                <w:lang w:eastAsia="en-US"/>
              </w:rPr>
              <w:t>The Tools For Architecture Building I used</w:t>
            </w:r>
          </w:p>
          <w:p w:rsidR="00B110D4" w:rsidRDefault="00B110D4" w:rsidP="00B110D4">
            <w:pPr>
              <w:jc w:val="center"/>
              <w:rPr>
                <w:noProof/>
                <w:lang w:eastAsia="en-US"/>
              </w:rPr>
            </w:pPr>
          </w:p>
        </w:tc>
      </w:tr>
      <w:tr w:rsidR="006C4B89" w:rsidTr="00B110D4">
        <w:trPr>
          <w:trHeight w:val="6493"/>
        </w:trPr>
        <w:tc>
          <w:tcPr>
            <w:tcW w:w="979" w:type="dxa"/>
            <w:tcMar>
              <w:left w:w="0" w:type="dxa"/>
              <w:right w:w="0" w:type="dxa"/>
            </w:tcMar>
          </w:tcPr>
          <w:p w:rsidR="006C4B89" w:rsidRDefault="006C4B89" w:rsidP="00B110D4">
            <w:pPr>
              <w:tabs>
                <w:tab w:val="left" w:pos="990"/>
              </w:tabs>
              <w:rPr>
                <w:noProof/>
                <w:lang w:eastAsia="en-US"/>
              </w:rPr>
            </w:pPr>
          </w:p>
        </w:tc>
        <w:tc>
          <w:tcPr>
            <w:tcW w:w="5098" w:type="dxa"/>
            <w:gridSpan w:val="2"/>
          </w:tcPr>
          <w:p w:rsidR="006C4B89" w:rsidRDefault="006C4B89" w:rsidP="00B110D4">
            <w:pPr>
              <w:pStyle w:val="ListParagraph"/>
              <w:numPr>
                <w:ilvl w:val="0"/>
                <w:numId w:val="11"/>
              </w:numPr>
              <w:ind w:left="601" w:hanging="241"/>
              <w:rPr>
                <w:b/>
                <w:noProof/>
                <w:lang w:eastAsia="en-US"/>
              </w:rPr>
            </w:pPr>
            <w:r>
              <w:rPr>
                <w:b/>
                <w:noProof/>
                <w:lang w:eastAsia="en-US"/>
              </w:rPr>
              <w:t>Version Control System</w:t>
            </w:r>
          </w:p>
          <w:p w:rsidR="006C4B89" w:rsidRPr="004455ED" w:rsidRDefault="006C4B89" w:rsidP="00B110D4">
            <w:pPr>
              <w:pStyle w:val="ListParagraph"/>
              <w:numPr>
                <w:ilvl w:val="1"/>
                <w:numId w:val="11"/>
              </w:numPr>
              <w:ind w:left="885" w:hanging="284"/>
              <w:rPr>
                <w:noProof/>
                <w:lang w:eastAsia="en-US"/>
              </w:rPr>
            </w:pPr>
            <w:r w:rsidRPr="004455ED">
              <w:rPr>
                <w:noProof/>
                <w:lang w:eastAsia="en-US"/>
              </w:rPr>
              <w:t>Git</w:t>
            </w:r>
          </w:p>
          <w:p w:rsidR="006C4B89" w:rsidRPr="004455ED" w:rsidRDefault="006C4B89" w:rsidP="00B110D4">
            <w:pPr>
              <w:pStyle w:val="ListParagraph"/>
              <w:numPr>
                <w:ilvl w:val="2"/>
                <w:numId w:val="11"/>
              </w:numPr>
              <w:ind w:left="1168" w:hanging="283"/>
              <w:rPr>
                <w:noProof/>
                <w:lang w:eastAsia="en-US"/>
              </w:rPr>
            </w:pPr>
            <w:r w:rsidRPr="004455ED">
              <w:rPr>
                <w:noProof/>
                <w:lang w:eastAsia="en-US"/>
              </w:rPr>
              <w:t>Github</w:t>
            </w:r>
          </w:p>
          <w:p w:rsidR="006C4B89" w:rsidRPr="004455ED" w:rsidRDefault="004C14BB" w:rsidP="00B110D4">
            <w:pPr>
              <w:pStyle w:val="ListParagraph"/>
              <w:numPr>
                <w:ilvl w:val="2"/>
                <w:numId w:val="11"/>
              </w:numPr>
              <w:ind w:left="1168" w:hanging="283"/>
              <w:rPr>
                <w:noProof/>
                <w:lang w:eastAsia="en-US"/>
              </w:rPr>
            </w:pPr>
            <w:r w:rsidRPr="004455ED">
              <w:rPr>
                <w:noProof/>
                <w:lang w:eastAsia="en-US"/>
              </w:rPr>
              <w:t>Gitlab</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Bitbucket</w:t>
            </w:r>
            <w:r w:rsidR="004455ED">
              <w:rPr>
                <w:noProof/>
                <w:lang w:eastAsia="en-US"/>
              </w:rPr>
              <w:br/>
            </w:r>
          </w:p>
          <w:p w:rsidR="004C14BB" w:rsidRDefault="00E2736B" w:rsidP="00B110D4">
            <w:pPr>
              <w:pStyle w:val="ListParagraph"/>
              <w:numPr>
                <w:ilvl w:val="0"/>
                <w:numId w:val="11"/>
              </w:numPr>
              <w:ind w:left="601" w:hanging="241"/>
              <w:rPr>
                <w:b/>
                <w:noProof/>
                <w:lang w:eastAsia="en-US"/>
              </w:rPr>
            </w:pPr>
            <w:r>
              <w:rPr>
                <w:b/>
                <w:noProof/>
                <w:lang w:eastAsia="en-US"/>
              </w:rPr>
              <w:t>Integration and Deployment System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CI/CD</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Github Action</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 xml:space="preserve">Circle CI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Amazon Web Services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Google 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Microsoft Azure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Virtualization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Containers </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Docker</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OS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Windows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Linux</w:t>
            </w:r>
          </w:p>
          <w:p w:rsidR="004C14BB" w:rsidRPr="004C14BB" w:rsidRDefault="004C14BB" w:rsidP="00B110D4">
            <w:pPr>
              <w:pStyle w:val="ListParagraph"/>
              <w:numPr>
                <w:ilvl w:val="1"/>
                <w:numId w:val="11"/>
              </w:numPr>
              <w:ind w:left="885" w:hanging="284"/>
              <w:rPr>
                <w:b/>
                <w:noProof/>
                <w:lang w:eastAsia="en-US"/>
              </w:rPr>
            </w:pPr>
            <w:r w:rsidRPr="004455ED">
              <w:rPr>
                <w:noProof/>
                <w:lang w:eastAsia="en-US"/>
              </w:rPr>
              <w:t>MacOS</w:t>
            </w:r>
          </w:p>
        </w:tc>
        <w:tc>
          <w:tcPr>
            <w:tcW w:w="5099" w:type="dxa"/>
          </w:tcPr>
          <w:p w:rsidR="004C14BB" w:rsidRDefault="004C14BB" w:rsidP="00B110D4">
            <w:pPr>
              <w:pStyle w:val="ListParagraph"/>
              <w:numPr>
                <w:ilvl w:val="0"/>
                <w:numId w:val="11"/>
              </w:numPr>
              <w:ind w:left="601" w:hanging="241"/>
              <w:rPr>
                <w:b/>
                <w:noProof/>
                <w:lang w:eastAsia="en-US"/>
              </w:rPr>
            </w:pPr>
            <w:r>
              <w:rPr>
                <w:b/>
                <w:noProof/>
                <w:lang w:eastAsia="en-US"/>
              </w:rPr>
              <w:t>Web Server</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Nginx</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Apache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Restful API Management</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Postman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Insomnia</w:t>
            </w:r>
          </w:p>
          <w:p w:rsidR="00B110D4" w:rsidRPr="004455ED" w:rsidRDefault="004C14BB" w:rsidP="00B110D4">
            <w:pPr>
              <w:pStyle w:val="ListParagraph"/>
              <w:numPr>
                <w:ilvl w:val="1"/>
                <w:numId w:val="11"/>
              </w:numPr>
              <w:ind w:left="885" w:hanging="284"/>
              <w:rPr>
                <w:noProof/>
                <w:lang w:eastAsia="en-US"/>
              </w:rPr>
            </w:pPr>
            <w:r w:rsidRPr="004455ED">
              <w:rPr>
                <w:noProof/>
                <w:lang w:eastAsia="en-US"/>
              </w:rPr>
              <w:t>Swagger</w:t>
            </w:r>
            <w:r w:rsidR="00B110D4" w:rsidRPr="004455ED">
              <w:rPr>
                <w:noProof/>
                <w:lang w:eastAsia="en-US"/>
              </w:rPr>
              <w:t xml:space="preserve"> </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Project Management</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Github Projects</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Trello</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Notion</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Code Editor &amp; IDE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 xml:space="preserve">VSCode </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Sublime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Notepad++</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NetBeans</w:t>
            </w:r>
            <w:r w:rsidR="004455ED">
              <w:rPr>
                <w:noProof/>
                <w:lang w:eastAsia="en-US"/>
              </w:rPr>
              <w:br/>
            </w:r>
          </w:p>
          <w:p w:rsidR="004C14BB" w:rsidRDefault="00B110D4" w:rsidP="00B110D4">
            <w:pPr>
              <w:pStyle w:val="ListParagraph"/>
              <w:numPr>
                <w:ilvl w:val="0"/>
                <w:numId w:val="11"/>
              </w:numPr>
              <w:ind w:left="601" w:hanging="241"/>
              <w:rPr>
                <w:b/>
                <w:noProof/>
                <w:lang w:eastAsia="en-US"/>
              </w:rPr>
            </w:pPr>
            <w:r>
              <w:rPr>
                <w:b/>
                <w:noProof/>
                <w:lang w:eastAsia="en-US"/>
              </w:rPr>
              <w:t>Prototyping</w:t>
            </w:r>
          </w:p>
          <w:p w:rsidR="004C14BB" w:rsidRPr="004455ED" w:rsidRDefault="00B110D4" w:rsidP="00B110D4">
            <w:pPr>
              <w:pStyle w:val="ListParagraph"/>
              <w:numPr>
                <w:ilvl w:val="1"/>
                <w:numId w:val="11"/>
              </w:numPr>
              <w:ind w:left="885" w:hanging="284"/>
              <w:rPr>
                <w:noProof/>
                <w:lang w:eastAsia="en-US"/>
              </w:rPr>
            </w:pPr>
            <w:r w:rsidRPr="004455ED">
              <w:rPr>
                <w:noProof/>
                <w:lang w:eastAsia="en-US"/>
              </w:rPr>
              <w:t>Figma</w:t>
            </w:r>
          </w:p>
          <w:p w:rsidR="004C14BB" w:rsidRPr="004C14BB" w:rsidRDefault="00B110D4" w:rsidP="00B110D4">
            <w:pPr>
              <w:pStyle w:val="ListParagraph"/>
              <w:numPr>
                <w:ilvl w:val="1"/>
                <w:numId w:val="11"/>
              </w:numPr>
              <w:ind w:left="885" w:hanging="284"/>
              <w:rPr>
                <w:b/>
                <w:noProof/>
                <w:lang w:eastAsia="en-US"/>
              </w:rPr>
            </w:pPr>
            <w:r w:rsidRPr="004455ED">
              <w:rPr>
                <w:noProof/>
                <w:lang w:eastAsia="en-US"/>
              </w:rPr>
              <w:t>Marvel</w:t>
            </w:r>
          </w:p>
        </w:tc>
      </w:tr>
    </w:tbl>
    <w:p w:rsidR="005C0A22" w:rsidRDefault="005C0A22">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6"/>
        <w:gridCol w:w="5325"/>
        <w:gridCol w:w="5325"/>
      </w:tblGrid>
      <w:tr w:rsidR="00016119" w:rsidTr="005F4D24">
        <w:trPr>
          <w:trHeight w:val="127"/>
        </w:trPr>
        <w:tc>
          <w:tcPr>
            <w:tcW w:w="555" w:type="dxa"/>
            <w:shd w:val="clear" w:color="auto" w:fill="31521B" w:themeFill="accent2" w:themeFillShade="80"/>
          </w:tcPr>
          <w:p w:rsidR="002F7A0E" w:rsidRDefault="002F7A0E" w:rsidP="003E6A59">
            <w:pPr>
              <w:tabs>
                <w:tab w:val="left" w:pos="990"/>
              </w:tabs>
            </w:pPr>
          </w:p>
        </w:tc>
        <w:tc>
          <w:tcPr>
            <w:tcW w:w="10621" w:type="dxa"/>
            <w:gridSpan w:val="2"/>
            <w:shd w:val="clear" w:color="auto" w:fill="31521B" w:themeFill="accent2" w:themeFillShade="80"/>
          </w:tcPr>
          <w:p w:rsidR="002F7A0E" w:rsidRDefault="00F4634D" w:rsidP="003E6A59">
            <w:pPr>
              <w:pStyle w:val="Heading1"/>
              <w:rPr>
                <w:b/>
              </w:rPr>
            </w:pPr>
            <w:sdt>
              <w:sdtPr>
                <w:id w:val="-1493642928"/>
                <w:placeholder>
                  <w:docPart w:val="A7410D53C60A426EA0D624E27F80D38D"/>
                </w:placeholder>
                <w:temporary/>
                <w:showingPlcHdr/>
                <w15:appearance w15:val="hidden"/>
              </w:sdtPr>
              <w:sdtEndPr/>
              <w:sdtContent>
                <w:r w:rsidR="002F7A0E" w:rsidRPr="00036450">
                  <w:t>WORK EXPERIENCE</w:t>
                </w:r>
              </w:sdtContent>
            </w:sdt>
          </w:p>
        </w:tc>
      </w:tr>
      <w:tr w:rsidR="00016119" w:rsidTr="005F4D24">
        <w:trPr>
          <w:trHeight w:val="255"/>
        </w:trPr>
        <w:tc>
          <w:tcPr>
            <w:tcW w:w="555" w:type="dxa"/>
            <w:tcMar>
              <w:left w:w="0" w:type="dxa"/>
              <w:right w:w="0" w:type="dxa"/>
            </w:tcMar>
          </w:tcPr>
          <w:p w:rsidR="002F7A0E" w:rsidRDefault="002F7A0E" w:rsidP="003E6A59">
            <w:pPr>
              <w:tabs>
                <w:tab w:val="left" w:pos="990"/>
              </w:tabs>
            </w:pPr>
            <w:r>
              <w:rPr>
                <w:noProof/>
                <w:lang w:eastAsia="en-US"/>
              </w:rPr>
              <mc:AlternateContent>
                <mc:Choice Requires="wps">
                  <w:drawing>
                    <wp:inline distT="0" distB="0" distL="0" distR="0" wp14:anchorId="5A7F01CB" wp14:editId="5574B444">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A7F01CB"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Bakg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AN4JK0hR5+q1dqSB11RuRKcZAjStjHnwHvf3On9ygCJEe9KXROtANlxHuO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BDcuBa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v:textbox>
                      <w10:anchorlock/>
                    </v:shape>
                  </w:pict>
                </mc:Fallback>
              </mc:AlternateContent>
            </w:r>
          </w:p>
        </w:tc>
        <w:tc>
          <w:tcPr>
            <w:tcW w:w="5670" w:type="dxa"/>
          </w:tcPr>
          <w:p w:rsidR="002F7A0E" w:rsidRDefault="002F7A0E" w:rsidP="002F7A0E">
            <w:pPr>
              <w:rPr>
                <w:b/>
              </w:rPr>
            </w:pPr>
          </w:p>
          <w:p w:rsidR="00D11E50" w:rsidRPr="00786007" w:rsidRDefault="00D11E50" w:rsidP="00D11E50">
            <w:pPr>
              <w:pStyle w:val="ListParagraph"/>
              <w:numPr>
                <w:ilvl w:val="0"/>
                <w:numId w:val="7"/>
              </w:numPr>
              <w:ind w:left="284" w:hanging="284"/>
              <w:rPr>
                <w:bCs/>
              </w:rPr>
            </w:pPr>
            <w:r>
              <w:rPr>
                <w:b/>
              </w:rPr>
              <w:t>Bank Central Asia</w:t>
            </w:r>
            <w:r w:rsidRPr="00786007">
              <w:rPr>
                <w:b/>
              </w:rPr>
              <w:br/>
            </w:r>
            <w:r>
              <w:rPr>
                <w:i/>
                <w:sz w:val="20"/>
              </w:rPr>
              <w:t>Frontend</w:t>
            </w:r>
          </w:p>
          <w:p w:rsidR="00D11E50" w:rsidRDefault="00D11E50" w:rsidP="00D11E50">
            <w:pPr>
              <w:ind w:left="303"/>
              <w:rPr>
                <w:sz w:val="20"/>
                <w:szCs w:val="20"/>
              </w:rPr>
            </w:pPr>
            <w:r w:rsidRPr="00EB372C">
              <w:rPr>
                <w:sz w:val="20"/>
                <w:szCs w:val="20"/>
                <w:u w:val="single"/>
              </w:rPr>
              <w:t xml:space="preserve">2022 – </w:t>
            </w:r>
            <w:r w:rsidR="00C315D4">
              <w:rPr>
                <w:sz w:val="20"/>
                <w:szCs w:val="20"/>
                <w:u w:val="single"/>
              </w:rPr>
              <w:t>2023</w:t>
            </w:r>
            <w:r w:rsidRPr="00EB372C">
              <w:rPr>
                <w:sz w:val="20"/>
                <w:szCs w:val="20"/>
              </w:rPr>
              <w:t xml:space="preserve"> |</w:t>
            </w:r>
            <w:r>
              <w:rPr>
                <w:sz w:val="20"/>
                <w:szCs w:val="20"/>
              </w:rPr>
              <w:t>Freelance</w:t>
            </w:r>
            <w:r w:rsidR="00F6443B">
              <w:rPr>
                <w:sz w:val="20"/>
                <w:szCs w:val="20"/>
              </w:rPr>
              <w:t xml:space="preserve"> Contract</w:t>
            </w:r>
            <w:r w:rsidRPr="00EB372C">
              <w:rPr>
                <w:sz w:val="20"/>
                <w:szCs w:val="20"/>
              </w:rPr>
              <w:t xml:space="preserve"> - Remote</w:t>
            </w:r>
          </w:p>
          <w:p w:rsidR="00D11E50" w:rsidRDefault="00D11E50" w:rsidP="00D11E50">
            <w:pPr>
              <w:ind w:left="283" w:right="357" w:firstLine="284"/>
            </w:pPr>
            <w:r w:rsidRPr="00D11E50">
              <w:rPr>
                <w:b/>
              </w:rPr>
              <w:t xml:space="preserve">PT Bank Central Asia </w:t>
            </w:r>
            <w:proofErr w:type="spellStart"/>
            <w:r w:rsidRPr="00D11E50">
              <w:rPr>
                <w:b/>
              </w:rPr>
              <w:t>Tbk</w:t>
            </w:r>
            <w:proofErr w:type="spellEnd"/>
            <w:r w:rsidRPr="00D11E50">
              <w:rPr>
                <w:b/>
              </w:rPr>
              <w:t xml:space="preserve"> (BCA)</w:t>
            </w:r>
            <w:r>
              <w:t xml:space="preserve"> (</w:t>
            </w:r>
            <w:r w:rsidRPr="00D11E50">
              <w:t>https://www.bca.co.id/</w:t>
            </w:r>
            <w:r>
              <w:t>)</w:t>
            </w:r>
            <w:r w:rsidRPr="00D11E50">
              <w:t xml:space="preserve"> </w:t>
            </w:r>
            <w:r w:rsidR="006F319B" w:rsidRPr="006F319B">
              <w:t xml:space="preserve">is Indonesia's largest lender by market value and the second largest bank by assets. I was recruited by a vendor company that has collaborated with bank </w:t>
            </w:r>
            <w:proofErr w:type="spellStart"/>
            <w:r w:rsidR="006F319B" w:rsidRPr="006F319B">
              <w:t>bca</w:t>
            </w:r>
            <w:proofErr w:type="spellEnd"/>
            <w:r w:rsidR="006F319B" w:rsidRPr="006F319B">
              <w:t xml:space="preserve"> to create a web-based application with a position as a Frontend Developer, and my </w:t>
            </w:r>
            <w:proofErr w:type="spellStart"/>
            <w:r w:rsidR="006F319B" w:rsidRPr="006F319B">
              <w:t>jobdesk</w:t>
            </w:r>
            <w:proofErr w:type="spellEnd"/>
            <w:r w:rsidR="006F319B" w:rsidRPr="006F319B">
              <w:t xml:space="preserve"> is to implement the design and integrate the API that has been provided.</w:t>
            </w:r>
            <w:r w:rsidR="006F319B">
              <w:br/>
            </w:r>
            <w:r w:rsidR="006F319B" w:rsidRPr="001202EE">
              <w:rPr>
                <w:b/>
                <w:i/>
                <w:sz w:val="18"/>
                <w:szCs w:val="18"/>
              </w:rPr>
              <w:t>Stack : Typescript (TS), Angular, AWS, Docker, Node.js.</w:t>
            </w:r>
          </w:p>
          <w:p w:rsidR="00207663" w:rsidRDefault="00207663" w:rsidP="00207663">
            <w:pPr>
              <w:ind w:right="357"/>
            </w:pPr>
          </w:p>
          <w:p w:rsidR="00207663" w:rsidRPr="00786007" w:rsidRDefault="00207663" w:rsidP="00207663">
            <w:pPr>
              <w:pStyle w:val="ListParagraph"/>
              <w:numPr>
                <w:ilvl w:val="0"/>
                <w:numId w:val="7"/>
              </w:numPr>
              <w:ind w:left="284" w:hanging="284"/>
              <w:rPr>
                <w:bCs/>
              </w:rPr>
            </w:pPr>
            <w:r>
              <w:rPr>
                <w:b/>
              </w:rPr>
              <w:t>WP-Stack</w:t>
            </w:r>
            <w:r w:rsidRPr="00786007">
              <w:rPr>
                <w:b/>
              </w:rPr>
              <w:br/>
            </w:r>
            <w:r w:rsidRPr="00786007">
              <w:rPr>
                <w:i/>
                <w:sz w:val="20"/>
              </w:rPr>
              <w:t>Full Stack</w:t>
            </w:r>
          </w:p>
          <w:p w:rsidR="00207663" w:rsidRDefault="00207663" w:rsidP="00207663">
            <w:pPr>
              <w:ind w:left="303"/>
              <w:rPr>
                <w:sz w:val="20"/>
                <w:szCs w:val="20"/>
              </w:rPr>
            </w:pPr>
            <w:r w:rsidRPr="00EB372C">
              <w:rPr>
                <w:sz w:val="20"/>
                <w:szCs w:val="20"/>
                <w:u w:val="single"/>
              </w:rPr>
              <w:t>2022 – Present</w:t>
            </w:r>
            <w:r w:rsidRPr="00EB372C">
              <w:rPr>
                <w:sz w:val="20"/>
                <w:szCs w:val="20"/>
              </w:rPr>
              <w:t xml:space="preserve"> |Full Time - Remote</w:t>
            </w:r>
          </w:p>
          <w:p w:rsidR="00207663" w:rsidRPr="00207663" w:rsidRDefault="00207663" w:rsidP="00207663">
            <w:pPr>
              <w:ind w:left="283" w:right="357" w:firstLine="284"/>
            </w:pPr>
            <w:r>
              <w:rPr>
                <w:b/>
              </w:rPr>
              <w:t>WP-Stack</w:t>
            </w:r>
            <w:r w:rsidRPr="002F7A0E">
              <w:rPr>
                <w:i/>
              </w:rPr>
              <w:t xml:space="preserve"> (https://</w:t>
            </w:r>
            <w:r>
              <w:rPr>
                <w:i/>
              </w:rPr>
              <w:t>wp-stack</w:t>
            </w:r>
            <w:r w:rsidRPr="002F7A0E">
              <w:rPr>
                <w:i/>
              </w:rPr>
              <w:t>.</w:t>
            </w:r>
            <w:r>
              <w:rPr>
                <w:i/>
              </w:rPr>
              <w:t>co</w:t>
            </w:r>
            <w:r w:rsidRPr="002F7A0E">
              <w:rPr>
                <w:i/>
              </w:rPr>
              <w:t>/)</w:t>
            </w:r>
            <w:r w:rsidRPr="002F7A0E">
              <w:t xml:space="preserve"> </w:t>
            </w:r>
            <w:r w:rsidRPr="00207663">
              <w:t xml:space="preserve">is a subsidiary of </w:t>
            </w:r>
            <w:proofErr w:type="spellStart"/>
            <w:r w:rsidRPr="00207663">
              <w:t>NicheStack</w:t>
            </w:r>
            <w:proofErr w:type="spellEnd"/>
            <w:r w:rsidRPr="00207663">
              <w:t xml:space="preserve">. </w:t>
            </w:r>
            <w:proofErr w:type="spellStart"/>
            <w:r w:rsidRPr="00207663">
              <w:t>Wp</w:t>
            </w:r>
            <w:proofErr w:type="spellEnd"/>
            <w:r w:rsidRPr="00207663">
              <w:t xml:space="preserve">-Stack is a product developed for monitoring and maintaining WordPress website from a single dashboard. My roles </w:t>
            </w:r>
            <w:proofErr w:type="gramStart"/>
            <w:r w:rsidRPr="00207663">
              <w:t>is</w:t>
            </w:r>
            <w:proofErr w:type="gramEnd"/>
            <w:r w:rsidRPr="00207663">
              <w:t xml:space="preserve"> as a </w:t>
            </w:r>
            <w:proofErr w:type="spellStart"/>
            <w:r w:rsidRPr="00207663">
              <w:t>Fullstack</w:t>
            </w:r>
            <w:proofErr w:type="spellEnd"/>
            <w:r w:rsidRPr="00207663">
              <w:t xml:space="preserve"> Developer with </w:t>
            </w:r>
            <w:proofErr w:type="spellStart"/>
            <w:r w:rsidRPr="00207663">
              <w:t>jobdesk</w:t>
            </w:r>
            <w:proofErr w:type="spellEnd"/>
            <w:r w:rsidRPr="00207663">
              <w:t xml:space="preserve"> is for building, analyzing, code, debugging, and deploying applications. </w:t>
            </w:r>
            <w:r>
              <w:br/>
            </w:r>
            <w:proofErr w:type="gramStart"/>
            <w:r w:rsidRPr="001202EE">
              <w:rPr>
                <w:b/>
                <w:i/>
                <w:sz w:val="18"/>
                <w:szCs w:val="18"/>
              </w:rPr>
              <w:t>Stack :</w:t>
            </w:r>
            <w:proofErr w:type="gramEnd"/>
            <w:r w:rsidRPr="001202EE">
              <w:rPr>
                <w:b/>
                <w:i/>
                <w:sz w:val="18"/>
                <w:szCs w:val="18"/>
              </w:rPr>
              <w:t xml:space="preserve"> Hypertext Preprocessor (PHP), </w:t>
            </w:r>
            <w:proofErr w:type="spellStart"/>
            <w:r w:rsidRPr="001202EE">
              <w:rPr>
                <w:b/>
                <w:i/>
                <w:sz w:val="18"/>
                <w:szCs w:val="18"/>
              </w:rPr>
              <w:t>Javascript</w:t>
            </w:r>
            <w:proofErr w:type="spellEnd"/>
            <w:r w:rsidRPr="001202EE">
              <w:rPr>
                <w:b/>
                <w:i/>
                <w:sz w:val="18"/>
                <w:szCs w:val="18"/>
              </w:rPr>
              <w:t xml:space="preserve"> (JS), </w:t>
            </w:r>
            <w:proofErr w:type="spellStart"/>
            <w:r w:rsidRPr="001202EE">
              <w:rPr>
                <w:b/>
                <w:i/>
                <w:sz w:val="18"/>
                <w:szCs w:val="18"/>
              </w:rPr>
              <w:t>Laravel</w:t>
            </w:r>
            <w:proofErr w:type="spellEnd"/>
            <w:r w:rsidRPr="001202EE">
              <w:rPr>
                <w:b/>
                <w:i/>
                <w:sz w:val="18"/>
                <w:szCs w:val="18"/>
              </w:rPr>
              <w:t xml:space="preserve">, AWS, </w:t>
            </w:r>
            <w:proofErr w:type="spellStart"/>
            <w:r w:rsidRPr="001202EE">
              <w:rPr>
                <w:b/>
                <w:i/>
                <w:sz w:val="18"/>
                <w:szCs w:val="18"/>
              </w:rPr>
              <w:t>MySql</w:t>
            </w:r>
            <w:proofErr w:type="spellEnd"/>
            <w:r w:rsidRPr="001202EE">
              <w:rPr>
                <w:b/>
                <w:i/>
                <w:sz w:val="18"/>
                <w:szCs w:val="18"/>
              </w:rPr>
              <w:t>, Docker, Circle CI. Node.js, LAMPP</w:t>
            </w:r>
            <w:r w:rsidRPr="00207663">
              <w:rPr>
                <w:b/>
              </w:rPr>
              <w:t>.</w:t>
            </w:r>
          </w:p>
          <w:p w:rsidR="00207663" w:rsidRDefault="00207663" w:rsidP="00207663">
            <w:pPr>
              <w:ind w:right="357"/>
            </w:pPr>
          </w:p>
          <w:p w:rsidR="00207663" w:rsidRPr="00786007" w:rsidRDefault="00207663" w:rsidP="00207663">
            <w:pPr>
              <w:pStyle w:val="ListParagraph"/>
              <w:numPr>
                <w:ilvl w:val="0"/>
                <w:numId w:val="7"/>
              </w:numPr>
              <w:ind w:left="284" w:hanging="284"/>
              <w:rPr>
                <w:bCs/>
              </w:rPr>
            </w:pPr>
            <w:r w:rsidRPr="00786007">
              <w:rPr>
                <w:b/>
              </w:rPr>
              <w:t>NICHESTACK</w:t>
            </w:r>
            <w:r w:rsidRPr="00786007">
              <w:rPr>
                <w:b/>
              </w:rPr>
              <w:br/>
            </w:r>
            <w:r w:rsidRPr="00786007">
              <w:rPr>
                <w:i/>
                <w:sz w:val="20"/>
              </w:rPr>
              <w:t>Full Stack</w:t>
            </w:r>
          </w:p>
          <w:p w:rsidR="00207663" w:rsidRDefault="00207663" w:rsidP="00207663">
            <w:pPr>
              <w:ind w:left="303"/>
              <w:rPr>
                <w:sz w:val="20"/>
                <w:szCs w:val="20"/>
              </w:rPr>
            </w:pPr>
            <w:r w:rsidRPr="00EB372C">
              <w:rPr>
                <w:sz w:val="20"/>
                <w:szCs w:val="20"/>
                <w:u w:val="single"/>
              </w:rPr>
              <w:t>2022 – Present</w:t>
            </w:r>
            <w:r w:rsidRPr="00EB372C">
              <w:rPr>
                <w:sz w:val="20"/>
                <w:szCs w:val="20"/>
              </w:rPr>
              <w:t xml:space="preserve"> |Full Time - Remote</w:t>
            </w:r>
          </w:p>
          <w:p w:rsidR="00207663" w:rsidRPr="00EB372C" w:rsidRDefault="00207663" w:rsidP="00207663">
            <w:pPr>
              <w:ind w:left="283" w:right="357" w:firstLine="284"/>
              <w:rPr>
                <w:sz w:val="20"/>
                <w:szCs w:val="20"/>
              </w:rPr>
            </w:pPr>
            <w:proofErr w:type="spellStart"/>
            <w:r w:rsidRPr="002F7A0E">
              <w:rPr>
                <w:b/>
              </w:rPr>
              <w:t>NicheStack</w:t>
            </w:r>
            <w:proofErr w:type="spellEnd"/>
            <w:r>
              <w:rPr>
                <w:b/>
              </w:rPr>
              <w:t xml:space="preserve"> </w:t>
            </w:r>
            <w:r w:rsidRPr="002F7A0E">
              <w:rPr>
                <w:i/>
              </w:rPr>
              <w:t>(https://nichestack.io/)</w:t>
            </w:r>
            <w:r w:rsidRPr="002F7A0E">
              <w:t xml:space="preserve"> </w:t>
            </w:r>
            <w:proofErr w:type="spellStart"/>
            <w:r w:rsidR="001202EE" w:rsidRPr="001202EE">
              <w:t>NicheStack</w:t>
            </w:r>
            <w:proofErr w:type="spellEnd"/>
            <w:r w:rsidR="001202EE" w:rsidRPr="001202EE">
              <w:t xml:space="preserve"> is a lead generation company leaning toward marketing automation. Create, analyze, and rank profitable niche websites using a suite of proprietary SEO, marketing, and tech tools. My roles is as a </w:t>
            </w:r>
            <w:proofErr w:type="spellStart"/>
            <w:r w:rsidR="001202EE" w:rsidRPr="001202EE">
              <w:t>Fullstack</w:t>
            </w:r>
            <w:proofErr w:type="spellEnd"/>
            <w:r w:rsidR="001202EE" w:rsidRPr="001202EE">
              <w:t xml:space="preserve"> Developer with </w:t>
            </w:r>
            <w:proofErr w:type="spellStart"/>
            <w:r w:rsidR="001202EE" w:rsidRPr="001202EE">
              <w:t>jobdesk</w:t>
            </w:r>
            <w:proofErr w:type="spellEnd"/>
            <w:r w:rsidR="001202EE" w:rsidRPr="001202EE">
              <w:t xml:space="preserve"> is for building, analyzing, code, debugging, and deploying applications.</w:t>
            </w:r>
            <w:r w:rsidR="001202EE">
              <w:br/>
            </w:r>
            <w:r w:rsidR="001202EE" w:rsidRPr="001202EE">
              <w:rPr>
                <w:b/>
                <w:i/>
                <w:sz w:val="18"/>
                <w:szCs w:val="18"/>
              </w:rPr>
              <w:t xml:space="preserve">Stack : Hypertext Preprocessor (PHP), </w:t>
            </w:r>
            <w:proofErr w:type="spellStart"/>
            <w:r w:rsidR="001202EE" w:rsidRPr="001202EE">
              <w:rPr>
                <w:b/>
                <w:i/>
                <w:sz w:val="18"/>
                <w:szCs w:val="18"/>
              </w:rPr>
              <w:t>Javascript</w:t>
            </w:r>
            <w:proofErr w:type="spellEnd"/>
            <w:r w:rsidR="001202EE" w:rsidRPr="001202EE">
              <w:rPr>
                <w:b/>
                <w:i/>
                <w:sz w:val="18"/>
                <w:szCs w:val="18"/>
              </w:rPr>
              <w:t xml:space="preserve"> (JS), </w:t>
            </w:r>
            <w:proofErr w:type="spellStart"/>
            <w:r w:rsidR="001202EE" w:rsidRPr="001202EE">
              <w:rPr>
                <w:b/>
                <w:i/>
                <w:sz w:val="18"/>
                <w:szCs w:val="18"/>
              </w:rPr>
              <w:t>Laravel</w:t>
            </w:r>
            <w:proofErr w:type="spellEnd"/>
            <w:r w:rsidR="001202EE" w:rsidRPr="001202EE">
              <w:rPr>
                <w:b/>
                <w:i/>
                <w:sz w:val="18"/>
                <w:szCs w:val="18"/>
              </w:rPr>
              <w:t xml:space="preserve">, AWS, </w:t>
            </w:r>
            <w:proofErr w:type="spellStart"/>
            <w:r w:rsidR="001202EE" w:rsidRPr="001202EE">
              <w:rPr>
                <w:b/>
                <w:i/>
                <w:sz w:val="18"/>
                <w:szCs w:val="18"/>
              </w:rPr>
              <w:t>MySql</w:t>
            </w:r>
            <w:proofErr w:type="spellEnd"/>
            <w:r w:rsidR="001202EE" w:rsidRPr="001202EE">
              <w:rPr>
                <w:b/>
                <w:i/>
                <w:sz w:val="18"/>
                <w:szCs w:val="18"/>
              </w:rPr>
              <w:t>, Docker, Circle CI, Node.js, LAMPP.</w:t>
            </w:r>
          </w:p>
          <w:p w:rsidR="00EB372C" w:rsidRDefault="00EB372C" w:rsidP="002F7A0E"/>
          <w:p w:rsidR="002F7A0E" w:rsidRPr="00786007" w:rsidRDefault="002F7A0E" w:rsidP="00786007">
            <w:pPr>
              <w:pStyle w:val="ListParagraph"/>
              <w:numPr>
                <w:ilvl w:val="0"/>
                <w:numId w:val="7"/>
              </w:numPr>
              <w:ind w:left="284" w:hanging="284"/>
              <w:rPr>
                <w:bCs/>
              </w:rPr>
            </w:pPr>
            <w:r w:rsidRPr="00786007">
              <w:rPr>
                <w:b/>
              </w:rPr>
              <w:t>CV. SRIWIJAYA TECHNO HOUSE</w:t>
            </w:r>
            <w:r w:rsidRPr="00786007">
              <w:rPr>
                <w:b/>
              </w:rPr>
              <w:br/>
            </w:r>
            <w:r w:rsidRPr="00786007">
              <w:rPr>
                <w:i/>
                <w:sz w:val="20"/>
              </w:rPr>
              <w:t>Full Stack</w:t>
            </w:r>
            <w:r w:rsidR="00EB372C" w:rsidRPr="00786007">
              <w:rPr>
                <w:i/>
                <w:sz w:val="20"/>
              </w:rPr>
              <w:t xml:space="preserve"> </w:t>
            </w:r>
          </w:p>
          <w:p w:rsidR="00EB372C" w:rsidRDefault="002F7A0E" w:rsidP="00786007">
            <w:pPr>
              <w:ind w:left="303"/>
              <w:rPr>
                <w:u w:val="single"/>
              </w:rPr>
            </w:pPr>
            <w:r w:rsidRPr="008F0B53">
              <w:rPr>
                <w:u w:val="single"/>
              </w:rPr>
              <w:t>2020 – Present</w:t>
            </w:r>
            <w:r w:rsidR="00EB372C">
              <w:t xml:space="preserve"> </w:t>
            </w:r>
            <w:r w:rsidR="00EB372C">
              <w:rPr>
                <w:sz w:val="20"/>
              </w:rPr>
              <w:t xml:space="preserve">| </w:t>
            </w:r>
            <w:r w:rsidR="0093799B">
              <w:rPr>
                <w:sz w:val="20"/>
              </w:rPr>
              <w:t>Freelance</w:t>
            </w:r>
            <w:r w:rsidR="00EB372C">
              <w:rPr>
                <w:sz w:val="20"/>
              </w:rPr>
              <w:t>– Hybrid</w:t>
            </w:r>
          </w:p>
          <w:p w:rsidR="002F7A0E" w:rsidRPr="00EB372C" w:rsidRDefault="002F7A0E" w:rsidP="00786007">
            <w:pPr>
              <w:ind w:left="283" w:right="357" w:firstLine="284"/>
              <w:rPr>
                <w:u w:val="single"/>
              </w:rPr>
            </w:pPr>
            <w:r w:rsidRPr="002F7A0E">
              <w:rPr>
                <w:b/>
              </w:rPr>
              <w:t xml:space="preserve">CV. </w:t>
            </w:r>
            <w:proofErr w:type="spellStart"/>
            <w:r w:rsidRPr="002F7A0E">
              <w:rPr>
                <w:b/>
              </w:rPr>
              <w:t>Sriwijaya</w:t>
            </w:r>
            <w:proofErr w:type="spellEnd"/>
            <w:r w:rsidRPr="002F7A0E">
              <w:rPr>
                <w:b/>
              </w:rPr>
              <w:t xml:space="preserve"> </w:t>
            </w:r>
            <w:r w:rsidR="001202EE">
              <w:rPr>
                <w:b/>
              </w:rPr>
              <w:t xml:space="preserve">Techno </w:t>
            </w:r>
            <w:proofErr w:type="gramStart"/>
            <w:r w:rsidR="001202EE">
              <w:rPr>
                <w:b/>
              </w:rPr>
              <w:t>House</w:t>
            </w:r>
            <w:r w:rsidRPr="00F23F08">
              <w:t xml:space="preserve"> </w:t>
            </w:r>
            <w:r w:rsidR="001202EE" w:rsidRPr="001202EE">
              <w:t xml:space="preserve"> is</w:t>
            </w:r>
            <w:proofErr w:type="gramEnd"/>
            <w:r w:rsidR="001202EE" w:rsidRPr="001202EE">
              <w:t xml:space="preserve"> a Software House company. We build web-based applications and mobile applications. Most of the projects are from universities and government. My roles is as a </w:t>
            </w:r>
            <w:proofErr w:type="spellStart"/>
            <w:r w:rsidR="001202EE" w:rsidRPr="001202EE">
              <w:t>Fullstack</w:t>
            </w:r>
            <w:proofErr w:type="spellEnd"/>
            <w:r w:rsidR="001202EE" w:rsidRPr="001202EE">
              <w:t xml:space="preserve"> Developer and my </w:t>
            </w:r>
            <w:proofErr w:type="spellStart"/>
            <w:r w:rsidR="001202EE" w:rsidRPr="001202EE">
              <w:t>jobdesk</w:t>
            </w:r>
            <w:proofErr w:type="spellEnd"/>
            <w:r w:rsidR="001202EE" w:rsidRPr="001202EE">
              <w:t xml:space="preserve"> is to analyze, coding, </w:t>
            </w:r>
            <w:proofErr w:type="spellStart"/>
            <w:r w:rsidR="001202EE" w:rsidRPr="001202EE">
              <w:t>debuging</w:t>
            </w:r>
            <w:proofErr w:type="spellEnd"/>
            <w:r w:rsidR="001202EE" w:rsidRPr="001202EE">
              <w:t>, and deploy the application.</w:t>
            </w:r>
            <w:r w:rsidR="001202EE">
              <w:br/>
            </w:r>
            <w:r w:rsidR="001202EE" w:rsidRPr="00AE3F77">
              <w:rPr>
                <w:b/>
                <w:i/>
                <w:sz w:val="18"/>
                <w:szCs w:val="18"/>
              </w:rPr>
              <w:t xml:space="preserve">Stack : Hypertext Preprocessor (PHP), </w:t>
            </w:r>
            <w:proofErr w:type="spellStart"/>
            <w:r w:rsidR="001202EE" w:rsidRPr="00AE3F77">
              <w:rPr>
                <w:b/>
                <w:i/>
                <w:sz w:val="18"/>
                <w:szCs w:val="18"/>
              </w:rPr>
              <w:t>Javascript</w:t>
            </w:r>
            <w:proofErr w:type="spellEnd"/>
            <w:r w:rsidR="001202EE" w:rsidRPr="00AE3F77">
              <w:rPr>
                <w:b/>
                <w:i/>
                <w:sz w:val="18"/>
                <w:szCs w:val="18"/>
              </w:rPr>
              <w:t xml:space="preserve"> (JS), </w:t>
            </w:r>
            <w:proofErr w:type="spellStart"/>
            <w:r w:rsidR="001202EE" w:rsidRPr="00AE3F77">
              <w:rPr>
                <w:b/>
                <w:i/>
                <w:sz w:val="18"/>
                <w:szCs w:val="18"/>
              </w:rPr>
              <w:t>Laravel</w:t>
            </w:r>
            <w:proofErr w:type="spellEnd"/>
            <w:r w:rsidR="001202EE" w:rsidRPr="00AE3F77">
              <w:rPr>
                <w:b/>
                <w:i/>
                <w:sz w:val="18"/>
                <w:szCs w:val="18"/>
              </w:rPr>
              <w:t xml:space="preserve">, </w:t>
            </w:r>
            <w:proofErr w:type="spellStart"/>
            <w:r w:rsidR="001202EE" w:rsidRPr="00AE3F77">
              <w:rPr>
                <w:b/>
                <w:i/>
                <w:sz w:val="18"/>
                <w:szCs w:val="18"/>
              </w:rPr>
              <w:t>Codeigniter</w:t>
            </w:r>
            <w:proofErr w:type="spellEnd"/>
            <w:r w:rsidR="001202EE" w:rsidRPr="00AE3F77">
              <w:rPr>
                <w:b/>
                <w:i/>
                <w:sz w:val="18"/>
                <w:szCs w:val="18"/>
              </w:rPr>
              <w:t xml:space="preserve">, AWS, </w:t>
            </w:r>
            <w:proofErr w:type="spellStart"/>
            <w:r w:rsidR="001202EE" w:rsidRPr="00AE3F77">
              <w:rPr>
                <w:b/>
                <w:i/>
                <w:sz w:val="18"/>
                <w:szCs w:val="18"/>
              </w:rPr>
              <w:t>MySql</w:t>
            </w:r>
            <w:proofErr w:type="spellEnd"/>
            <w:r w:rsidR="001202EE" w:rsidRPr="00AE3F77">
              <w:rPr>
                <w:b/>
                <w:i/>
                <w:sz w:val="18"/>
                <w:szCs w:val="18"/>
              </w:rPr>
              <w:t>, LAMPP.</w:t>
            </w:r>
          </w:p>
          <w:p w:rsidR="002F7A0E" w:rsidRDefault="002F7A0E" w:rsidP="002F7A0E"/>
          <w:p w:rsidR="00EB372C" w:rsidRDefault="00EB372C" w:rsidP="00EB372C"/>
          <w:p w:rsidR="002F7A0E" w:rsidRDefault="002F7A0E" w:rsidP="00D11E50">
            <w:pPr>
              <w:ind w:left="303" w:right="357" w:firstLine="284"/>
              <w:rPr>
                <w:b/>
              </w:rPr>
            </w:pPr>
          </w:p>
        </w:tc>
        <w:tc>
          <w:tcPr>
            <w:tcW w:w="5670" w:type="dxa"/>
          </w:tcPr>
          <w:p w:rsidR="0093799B" w:rsidRPr="0093799B" w:rsidRDefault="0093799B" w:rsidP="0093799B">
            <w:pPr>
              <w:rPr>
                <w:bCs/>
              </w:rPr>
            </w:pPr>
          </w:p>
          <w:p w:rsidR="0093799B" w:rsidRPr="00786007" w:rsidRDefault="0093799B" w:rsidP="0093799B">
            <w:pPr>
              <w:pStyle w:val="ListParagraph"/>
              <w:numPr>
                <w:ilvl w:val="0"/>
                <w:numId w:val="7"/>
              </w:numPr>
              <w:ind w:left="284" w:hanging="284"/>
              <w:rPr>
                <w:bCs/>
              </w:rPr>
            </w:pPr>
            <w:r w:rsidRPr="00786007">
              <w:rPr>
                <w:b/>
              </w:rPr>
              <w:t>PT. APLIKASI KONSTRUKSI GLOBAL</w:t>
            </w:r>
            <w:r w:rsidRPr="00786007">
              <w:rPr>
                <w:b/>
              </w:rPr>
              <w:br/>
            </w:r>
            <w:r w:rsidRPr="00786007">
              <w:rPr>
                <w:i/>
                <w:sz w:val="20"/>
              </w:rPr>
              <w:t>DevOps - Frontend</w:t>
            </w:r>
          </w:p>
          <w:p w:rsidR="0093799B" w:rsidRDefault="0093799B" w:rsidP="0093799B">
            <w:pPr>
              <w:ind w:left="303"/>
            </w:pPr>
            <w:r w:rsidRPr="009C365B">
              <w:rPr>
                <w:u w:val="single"/>
              </w:rPr>
              <w:t>2019 – Present</w:t>
            </w:r>
            <w:r>
              <w:t xml:space="preserve"> </w:t>
            </w:r>
            <w:r>
              <w:rPr>
                <w:sz w:val="20"/>
              </w:rPr>
              <w:t>| Part Time – Hybrid</w:t>
            </w:r>
          </w:p>
          <w:p w:rsidR="0093799B" w:rsidRDefault="0093799B" w:rsidP="0093799B">
            <w:pPr>
              <w:pStyle w:val="ListParagraph"/>
              <w:ind w:left="264" w:firstLine="284"/>
            </w:pPr>
            <w:r w:rsidRPr="0093799B">
              <w:rPr>
                <w:b/>
              </w:rPr>
              <w:t xml:space="preserve">PT </w:t>
            </w:r>
            <w:proofErr w:type="spellStart"/>
            <w:r w:rsidRPr="0093799B">
              <w:rPr>
                <w:b/>
              </w:rPr>
              <w:t>Aplikasi</w:t>
            </w:r>
            <w:proofErr w:type="spellEnd"/>
            <w:r w:rsidRPr="0093799B">
              <w:rPr>
                <w:b/>
              </w:rPr>
              <w:t xml:space="preserve"> </w:t>
            </w:r>
            <w:proofErr w:type="spellStart"/>
            <w:r w:rsidRPr="0093799B">
              <w:rPr>
                <w:b/>
              </w:rPr>
              <w:t>Konstruksi</w:t>
            </w:r>
            <w:proofErr w:type="spellEnd"/>
            <w:r w:rsidRPr="0093799B">
              <w:rPr>
                <w:b/>
              </w:rPr>
              <w:t xml:space="preserve"> Global</w:t>
            </w:r>
            <w:r w:rsidRPr="0093799B">
              <w:t xml:space="preserve"> is a Start Up engaged in construction and has a product, namely "SCAFOL". The SCAFOL application (https://scafol.com/) is divided into two, Government and Private. My role is always changing depending on needs, started from </w:t>
            </w:r>
            <w:proofErr w:type="spellStart"/>
            <w:r w:rsidRPr="0093799B">
              <w:t>Fullstack</w:t>
            </w:r>
            <w:proofErr w:type="spellEnd"/>
            <w:r w:rsidRPr="0093799B">
              <w:t xml:space="preserve"> and currently my roles here are as Frontend web and Mobile with the </w:t>
            </w:r>
            <w:proofErr w:type="spellStart"/>
            <w:r w:rsidRPr="0093799B">
              <w:t>jobdesk</w:t>
            </w:r>
            <w:proofErr w:type="spellEnd"/>
            <w:r w:rsidRPr="0093799B">
              <w:t xml:space="preserve"> to implement the design and integrate the API that has been provided so that the application can function as it should, and as DevOps to implement the CI/CD and </w:t>
            </w:r>
            <w:proofErr w:type="gramStart"/>
            <w:r w:rsidRPr="0093799B">
              <w:t>servers</w:t>
            </w:r>
            <w:proofErr w:type="gramEnd"/>
            <w:r w:rsidRPr="0093799B">
              <w:t xml:space="preserve"> configuration and to ensure the application can be accessed via the internet.</w:t>
            </w:r>
            <w:r>
              <w:t xml:space="preserve"> </w:t>
            </w:r>
          </w:p>
          <w:p w:rsidR="0093799B" w:rsidRPr="0093799B" w:rsidRDefault="0093799B" w:rsidP="0093799B">
            <w:pPr>
              <w:pStyle w:val="ListParagraph"/>
              <w:ind w:left="264"/>
              <w:rPr>
                <w:bCs/>
                <w:i/>
              </w:rPr>
            </w:pPr>
            <w:r w:rsidRPr="0093799B">
              <w:rPr>
                <w:b/>
                <w:i/>
                <w:sz w:val="18"/>
                <w:szCs w:val="18"/>
              </w:rPr>
              <w:t xml:space="preserve">Stack : Hypertext Preprocessor (PHP), </w:t>
            </w:r>
            <w:proofErr w:type="spellStart"/>
            <w:r w:rsidRPr="0093799B">
              <w:rPr>
                <w:b/>
                <w:i/>
                <w:sz w:val="18"/>
                <w:szCs w:val="18"/>
              </w:rPr>
              <w:t>Javascript</w:t>
            </w:r>
            <w:proofErr w:type="spellEnd"/>
            <w:r w:rsidRPr="0093799B">
              <w:rPr>
                <w:b/>
                <w:i/>
                <w:sz w:val="18"/>
                <w:szCs w:val="18"/>
              </w:rPr>
              <w:t xml:space="preserve"> (JS), Java, Go, Dart, </w:t>
            </w:r>
            <w:proofErr w:type="spellStart"/>
            <w:r w:rsidRPr="0093799B">
              <w:rPr>
                <w:b/>
                <w:i/>
                <w:sz w:val="18"/>
                <w:szCs w:val="18"/>
              </w:rPr>
              <w:t>Codeigniter</w:t>
            </w:r>
            <w:proofErr w:type="spellEnd"/>
            <w:r w:rsidRPr="0093799B">
              <w:rPr>
                <w:b/>
                <w:i/>
                <w:sz w:val="18"/>
                <w:szCs w:val="18"/>
              </w:rPr>
              <w:t xml:space="preserve">, VUE, Express, Flutter, Echo, AWS, </w:t>
            </w:r>
            <w:proofErr w:type="spellStart"/>
            <w:r w:rsidRPr="0093799B">
              <w:rPr>
                <w:b/>
                <w:i/>
                <w:sz w:val="18"/>
                <w:szCs w:val="18"/>
              </w:rPr>
              <w:t>MySql</w:t>
            </w:r>
            <w:proofErr w:type="spellEnd"/>
            <w:r w:rsidRPr="0093799B">
              <w:rPr>
                <w:b/>
                <w:i/>
                <w:sz w:val="18"/>
                <w:szCs w:val="18"/>
              </w:rPr>
              <w:t xml:space="preserve">, </w:t>
            </w:r>
            <w:proofErr w:type="spellStart"/>
            <w:r w:rsidRPr="0093799B">
              <w:rPr>
                <w:b/>
                <w:i/>
                <w:sz w:val="18"/>
                <w:szCs w:val="18"/>
              </w:rPr>
              <w:t>PostgreeSQL</w:t>
            </w:r>
            <w:proofErr w:type="spellEnd"/>
            <w:r w:rsidRPr="0093799B">
              <w:rPr>
                <w:b/>
                <w:i/>
                <w:sz w:val="18"/>
                <w:szCs w:val="18"/>
              </w:rPr>
              <w:t>, Node.js, LAMPP</w:t>
            </w:r>
            <w:r w:rsidRPr="0093799B">
              <w:rPr>
                <w:i/>
              </w:rPr>
              <w:t>.</w:t>
            </w:r>
            <w:r w:rsidRPr="0093799B">
              <w:rPr>
                <w:i/>
              </w:rPr>
              <w:br/>
            </w:r>
          </w:p>
          <w:p w:rsidR="00D11E50" w:rsidRPr="00786007" w:rsidRDefault="00834DAD" w:rsidP="00D11E50">
            <w:pPr>
              <w:pStyle w:val="ListParagraph"/>
              <w:numPr>
                <w:ilvl w:val="0"/>
                <w:numId w:val="7"/>
              </w:numPr>
              <w:ind w:left="303"/>
              <w:rPr>
                <w:bCs/>
              </w:rPr>
            </w:pPr>
            <w:r>
              <w:rPr>
                <w:b/>
              </w:rPr>
              <w:t>PT</w:t>
            </w:r>
            <w:r w:rsidR="00D11E50" w:rsidRPr="00786007">
              <w:rPr>
                <w:b/>
              </w:rPr>
              <w:t>. PERDANA KARYA</w:t>
            </w:r>
            <w:r>
              <w:rPr>
                <w:b/>
              </w:rPr>
              <w:t xml:space="preserve"> TEKNOLOGI</w:t>
            </w:r>
            <w:r w:rsidR="00D11E50" w:rsidRPr="00786007">
              <w:rPr>
                <w:b/>
              </w:rPr>
              <w:br/>
            </w:r>
            <w:proofErr w:type="spellStart"/>
            <w:r w:rsidRPr="00834DAD">
              <w:rPr>
                <w:i/>
              </w:rPr>
              <w:t>Fullstack</w:t>
            </w:r>
            <w:proofErr w:type="spellEnd"/>
          </w:p>
          <w:p w:rsidR="0093799B" w:rsidRDefault="00D11E50" w:rsidP="0093799B">
            <w:pPr>
              <w:pStyle w:val="ListParagraph"/>
              <w:ind w:left="303" w:firstLine="245"/>
            </w:pPr>
            <w:r w:rsidRPr="00786007">
              <w:rPr>
                <w:u w:val="single"/>
              </w:rPr>
              <w:t>2018 – Present</w:t>
            </w:r>
            <w:r w:rsidRPr="00786007">
              <w:rPr>
                <w:sz w:val="20"/>
                <w:szCs w:val="20"/>
              </w:rPr>
              <w:t xml:space="preserve"> |Side Job </w:t>
            </w:r>
            <w:r w:rsidR="0093799B">
              <w:rPr>
                <w:sz w:val="20"/>
                <w:szCs w:val="20"/>
              </w:rPr>
              <w:t>–</w:t>
            </w:r>
            <w:r w:rsidRPr="00786007">
              <w:rPr>
                <w:sz w:val="20"/>
                <w:szCs w:val="20"/>
              </w:rPr>
              <w:t xml:space="preserve"> Hybrid</w:t>
            </w:r>
            <w:r w:rsidR="0093799B">
              <w:br/>
            </w:r>
            <w:r w:rsidR="0093799B" w:rsidRPr="0093799B">
              <w:rPr>
                <w:b/>
              </w:rPr>
              <w:t xml:space="preserve">PT </w:t>
            </w:r>
            <w:proofErr w:type="spellStart"/>
            <w:r w:rsidR="0093799B" w:rsidRPr="0093799B">
              <w:rPr>
                <w:b/>
              </w:rPr>
              <w:t>Perdana</w:t>
            </w:r>
            <w:proofErr w:type="spellEnd"/>
            <w:r w:rsidR="0093799B" w:rsidRPr="0093799B">
              <w:rPr>
                <w:b/>
              </w:rPr>
              <w:t xml:space="preserve"> </w:t>
            </w:r>
            <w:proofErr w:type="spellStart"/>
            <w:r w:rsidR="0093799B" w:rsidRPr="0093799B">
              <w:rPr>
                <w:b/>
              </w:rPr>
              <w:t>Karya</w:t>
            </w:r>
            <w:proofErr w:type="spellEnd"/>
            <w:r w:rsidR="0093799B" w:rsidRPr="0093799B">
              <w:rPr>
                <w:b/>
              </w:rPr>
              <w:t xml:space="preserve"> </w:t>
            </w:r>
            <w:proofErr w:type="spellStart"/>
            <w:r w:rsidR="0093799B" w:rsidRPr="0093799B">
              <w:rPr>
                <w:b/>
              </w:rPr>
              <w:t>Teknologi</w:t>
            </w:r>
            <w:proofErr w:type="spellEnd"/>
            <w:r w:rsidR="0093799B" w:rsidRPr="0093799B">
              <w:t xml:space="preserve"> </w:t>
            </w:r>
            <w:r w:rsidR="0093799B" w:rsidRPr="002F7A0E">
              <w:rPr>
                <w:i/>
              </w:rPr>
              <w:t>(https://</w:t>
            </w:r>
            <w:r w:rsidR="0093799B">
              <w:rPr>
                <w:i/>
              </w:rPr>
              <w:t>pkitapp.com</w:t>
            </w:r>
            <w:r w:rsidR="0093799B" w:rsidRPr="002F7A0E">
              <w:rPr>
                <w:i/>
              </w:rPr>
              <w:t>/)</w:t>
            </w:r>
            <w:r w:rsidR="0093799B" w:rsidRPr="002F7A0E">
              <w:t xml:space="preserve"> </w:t>
            </w:r>
            <w:r w:rsidR="0093799B" w:rsidRPr="0093799B">
              <w:t xml:space="preserve">is </w:t>
            </w:r>
            <w:r w:rsidR="0093799B">
              <w:t xml:space="preserve">a </w:t>
            </w:r>
            <w:r w:rsidR="0093799B" w:rsidRPr="0093799B">
              <w:t xml:space="preserve">Software House that builds software according to client requirements. Most of the projects obtained are from the government. My roles </w:t>
            </w:r>
            <w:proofErr w:type="gramStart"/>
            <w:r w:rsidR="0093799B" w:rsidRPr="0093799B">
              <w:t>is</w:t>
            </w:r>
            <w:proofErr w:type="gramEnd"/>
            <w:r w:rsidR="0093799B" w:rsidRPr="0093799B">
              <w:t xml:space="preserve"> as a </w:t>
            </w:r>
            <w:proofErr w:type="spellStart"/>
            <w:r w:rsidR="0093799B" w:rsidRPr="0093799B">
              <w:t>Fullstack</w:t>
            </w:r>
            <w:proofErr w:type="spellEnd"/>
            <w:r w:rsidR="0093799B" w:rsidRPr="0093799B">
              <w:t xml:space="preserve"> Developer and my </w:t>
            </w:r>
            <w:proofErr w:type="spellStart"/>
            <w:r w:rsidR="0093799B" w:rsidRPr="0093799B">
              <w:t>jobdesk</w:t>
            </w:r>
            <w:proofErr w:type="spellEnd"/>
            <w:r w:rsidR="0093799B" w:rsidRPr="0093799B">
              <w:t xml:space="preserve"> is to analyze, coding, </w:t>
            </w:r>
            <w:proofErr w:type="spellStart"/>
            <w:r w:rsidR="0093799B" w:rsidRPr="0093799B">
              <w:t>debuging</w:t>
            </w:r>
            <w:proofErr w:type="spellEnd"/>
            <w:r w:rsidR="0093799B" w:rsidRPr="0093799B">
              <w:t>, and deploy the application.</w:t>
            </w:r>
          </w:p>
          <w:p w:rsidR="002F7A0E" w:rsidRDefault="0093799B" w:rsidP="0093799B">
            <w:pPr>
              <w:pStyle w:val="ListParagraph"/>
              <w:ind w:left="303"/>
            </w:pPr>
            <w:proofErr w:type="gramStart"/>
            <w:r w:rsidRPr="0093799B">
              <w:rPr>
                <w:b/>
                <w:i/>
                <w:sz w:val="18"/>
                <w:szCs w:val="18"/>
              </w:rPr>
              <w:t>Stack :</w:t>
            </w:r>
            <w:proofErr w:type="gramEnd"/>
            <w:r w:rsidRPr="0093799B">
              <w:rPr>
                <w:b/>
                <w:i/>
                <w:sz w:val="18"/>
                <w:szCs w:val="18"/>
              </w:rPr>
              <w:t xml:space="preserve"> Hypertext Preprocessor (PHP), </w:t>
            </w:r>
            <w:proofErr w:type="spellStart"/>
            <w:r w:rsidRPr="0093799B">
              <w:rPr>
                <w:b/>
                <w:i/>
                <w:sz w:val="18"/>
                <w:szCs w:val="18"/>
              </w:rPr>
              <w:t>Javascript</w:t>
            </w:r>
            <w:proofErr w:type="spellEnd"/>
            <w:r w:rsidRPr="0093799B">
              <w:rPr>
                <w:b/>
                <w:i/>
                <w:sz w:val="18"/>
                <w:szCs w:val="18"/>
              </w:rPr>
              <w:t xml:space="preserve"> (JS), Dart, </w:t>
            </w:r>
            <w:proofErr w:type="spellStart"/>
            <w:r w:rsidRPr="0093799B">
              <w:rPr>
                <w:b/>
                <w:i/>
                <w:sz w:val="18"/>
                <w:szCs w:val="18"/>
              </w:rPr>
              <w:t>Laravel</w:t>
            </w:r>
            <w:proofErr w:type="spellEnd"/>
            <w:r w:rsidRPr="0093799B">
              <w:rPr>
                <w:b/>
                <w:i/>
                <w:sz w:val="18"/>
                <w:szCs w:val="18"/>
              </w:rPr>
              <w:t xml:space="preserve">, </w:t>
            </w:r>
            <w:proofErr w:type="spellStart"/>
            <w:r w:rsidRPr="0093799B">
              <w:rPr>
                <w:b/>
                <w:i/>
                <w:sz w:val="18"/>
                <w:szCs w:val="18"/>
              </w:rPr>
              <w:t>Codeigniter</w:t>
            </w:r>
            <w:proofErr w:type="spellEnd"/>
            <w:r w:rsidRPr="0093799B">
              <w:rPr>
                <w:b/>
                <w:i/>
                <w:sz w:val="18"/>
                <w:szCs w:val="18"/>
              </w:rPr>
              <w:t xml:space="preserve">, Flutter, AWS, </w:t>
            </w:r>
            <w:proofErr w:type="spellStart"/>
            <w:r w:rsidRPr="0093799B">
              <w:rPr>
                <w:b/>
                <w:i/>
                <w:sz w:val="18"/>
                <w:szCs w:val="18"/>
              </w:rPr>
              <w:t>MySql</w:t>
            </w:r>
            <w:proofErr w:type="spellEnd"/>
            <w:r w:rsidRPr="0093799B">
              <w:rPr>
                <w:b/>
                <w:i/>
                <w:sz w:val="18"/>
                <w:szCs w:val="18"/>
              </w:rPr>
              <w:t>, LAMPP</w:t>
            </w:r>
            <w:r>
              <w:t>.</w:t>
            </w:r>
          </w:p>
          <w:p w:rsidR="002F7A0E" w:rsidRDefault="002F7A0E" w:rsidP="00CA1AD7"/>
          <w:p w:rsidR="00016119" w:rsidRPr="00016119" w:rsidRDefault="002F7A0E" w:rsidP="00CA1AD7">
            <w:pPr>
              <w:pStyle w:val="ListParagraph"/>
              <w:numPr>
                <w:ilvl w:val="0"/>
                <w:numId w:val="7"/>
              </w:numPr>
              <w:ind w:left="360" w:hanging="330"/>
              <w:rPr>
                <w:bCs/>
              </w:rPr>
            </w:pPr>
            <w:r w:rsidRPr="00786007">
              <w:rPr>
                <w:b/>
              </w:rPr>
              <w:t>SELF EMPLOYED</w:t>
            </w:r>
            <w:r w:rsidRPr="00786007">
              <w:rPr>
                <w:b/>
              </w:rPr>
              <w:br/>
            </w:r>
            <w:r w:rsidRPr="00786007">
              <w:rPr>
                <w:i/>
                <w:sz w:val="20"/>
              </w:rPr>
              <w:t>Freelancer</w:t>
            </w:r>
          </w:p>
          <w:p w:rsidR="002F7A0E" w:rsidRPr="00016119" w:rsidRDefault="002F7A0E" w:rsidP="00016119">
            <w:pPr>
              <w:pStyle w:val="ListParagraph"/>
              <w:ind w:left="360"/>
              <w:rPr>
                <w:bCs/>
              </w:rPr>
            </w:pPr>
            <w:r w:rsidRPr="00016119">
              <w:rPr>
                <w:u w:val="single"/>
              </w:rPr>
              <w:t>2014 – Present</w:t>
            </w:r>
          </w:p>
          <w:p w:rsidR="00AE3F77" w:rsidRPr="00AE3F77" w:rsidRDefault="00AE3F77" w:rsidP="00AE3F77">
            <w:pPr>
              <w:ind w:left="313" w:right="357" w:firstLine="284"/>
              <w:rPr>
                <w:b/>
              </w:rPr>
            </w:pPr>
            <w:r w:rsidRPr="00AE3F77">
              <w:t>From 2014 until now, I'm working as freel</w:t>
            </w:r>
            <w:r w:rsidR="00142D86">
              <w:t>a</w:t>
            </w:r>
            <w:r w:rsidRPr="00AE3F77">
              <w:t>nce for people who need my services. Focusing on website and mobile development.</w:t>
            </w:r>
          </w:p>
          <w:p w:rsidR="002F7A0E" w:rsidRPr="00AE3F77" w:rsidRDefault="00AE3F77" w:rsidP="00AE3F77">
            <w:pPr>
              <w:ind w:left="313" w:right="357"/>
              <w:rPr>
                <w:b/>
                <w:i/>
                <w:sz w:val="18"/>
                <w:szCs w:val="18"/>
              </w:rPr>
            </w:pPr>
            <w:r w:rsidRPr="00AE3F77">
              <w:rPr>
                <w:b/>
                <w:i/>
                <w:sz w:val="18"/>
                <w:szCs w:val="18"/>
              </w:rPr>
              <w:t xml:space="preserve">Stack : Hypertext Preprocessor (PHP), </w:t>
            </w:r>
            <w:proofErr w:type="spellStart"/>
            <w:r w:rsidRPr="00AE3F77">
              <w:rPr>
                <w:b/>
                <w:i/>
                <w:sz w:val="18"/>
                <w:szCs w:val="18"/>
              </w:rPr>
              <w:t>Javascript</w:t>
            </w:r>
            <w:proofErr w:type="spellEnd"/>
            <w:r w:rsidRPr="00AE3F77">
              <w:rPr>
                <w:b/>
                <w:i/>
                <w:sz w:val="18"/>
                <w:szCs w:val="18"/>
              </w:rPr>
              <w:t xml:space="preserve"> (JS), Typescript (TS), Java, Go, Python, Dart, </w:t>
            </w:r>
            <w:proofErr w:type="spellStart"/>
            <w:r w:rsidRPr="00AE3F77">
              <w:rPr>
                <w:b/>
                <w:i/>
                <w:sz w:val="18"/>
                <w:szCs w:val="18"/>
              </w:rPr>
              <w:t>Laravel</w:t>
            </w:r>
            <w:proofErr w:type="spellEnd"/>
            <w:r w:rsidRPr="00AE3F77">
              <w:rPr>
                <w:b/>
                <w:i/>
                <w:sz w:val="18"/>
                <w:szCs w:val="18"/>
              </w:rPr>
              <w:t xml:space="preserve">, </w:t>
            </w:r>
            <w:proofErr w:type="spellStart"/>
            <w:r w:rsidRPr="00AE3F77">
              <w:rPr>
                <w:b/>
                <w:i/>
                <w:sz w:val="18"/>
                <w:szCs w:val="18"/>
              </w:rPr>
              <w:t>Codeigniter</w:t>
            </w:r>
            <w:proofErr w:type="spellEnd"/>
            <w:r w:rsidRPr="00AE3F77">
              <w:rPr>
                <w:b/>
                <w:i/>
                <w:sz w:val="18"/>
                <w:szCs w:val="18"/>
              </w:rPr>
              <w:t xml:space="preserve">, VUE, React, Express, Flutter, Echo, AWS, </w:t>
            </w:r>
            <w:proofErr w:type="spellStart"/>
            <w:r w:rsidRPr="00AE3F77">
              <w:rPr>
                <w:b/>
                <w:i/>
                <w:sz w:val="18"/>
                <w:szCs w:val="18"/>
              </w:rPr>
              <w:t>MySql</w:t>
            </w:r>
            <w:proofErr w:type="spellEnd"/>
            <w:r w:rsidRPr="00AE3F77">
              <w:rPr>
                <w:b/>
                <w:i/>
                <w:sz w:val="18"/>
                <w:szCs w:val="18"/>
              </w:rPr>
              <w:t>, Node.js, LAMPP.</w:t>
            </w:r>
          </w:p>
        </w:tc>
      </w:tr>
    </w:tbl>
    <w:p w:rsidR="002C42B6" w:rsidRDefault="002C42B6" w:rsidP="005D47DE">
      <w:pPr>
        <w:sectPr w:rsidR="002C42B6" w:rsidSect="002E0C35">
          <w:headerReference w:type="default" r:id="rId22"/>
          <w:footerReference w:type="default" r:id="rId23"/>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9"/>
        <w:gridCol w:w="5273"/>
        <w:gridCol w:w="5374"/>
      </w:tblGrid>
      <w:tr w:rsidR="00016119" w:rsidTr="000761CA">
        <w:trPr>
          <w:trHeight w:val="127"/>
        </w:trPr>
        <w:tc>
          <w:tcPr>
            <w:tcW w:w="539" w:type="dxa"/>
            <w:shd w:val="clear" w:color="auto" w:fill="31521B" w:themeFill="accent2" w:themeFillShade="80"/>
          </w:tcPr>
          <w:p w:rsidR="00016119" w:rsidRDefault="00016119" w:rsidP="00D8528A">
            <w:pPr>
              <w:tabs>
                <w:tab w:val="left" w:pos="990"/>
              </w:tabs>
            </w:pPr>
          </w:p>
        </w:tc>
        <w:tc>
          <w:tcPr>
            <w:tcW w:w="10647" w:type="dxa"/>
            <w:gridSpan w:val="2"/>
            <w:shd w:val="clear" w:color="auto" w:fill="31521B" w:themeFill="accent2" w:themeFillShade="80"/>
          </w:tcPr>
          <w:p w:rsidR="00016119" w:rsidRDefault="00016119" w:rsidP="00EC22BA">
            <w:pPr>
              <w:pStyle w:val="Heading1"/>
              <w:rPr>
                <w:b/>
              </w:rPr>
            </w:pPr>
            <w:r>
              <w:t>MY PORTFOLIO &amp; hki</w:t>
            </w:r>
            <w:r w:rsidR="008F13AF">
              <w:t xml:space="preserve"> &amp; Achiev</w:t>
            </w:r>
            <w:r w:rsidR="00745403">
              <w:t>e</w:t>
            </w:r>
            <w:r w:rsidR="008F13AF">
              <w:t>ment</w:t>
            </w:r>
          </w:p>
        </w:tc>
      </w:tr>
      <w:tr w:rsidR="00016119" w:rsidTr="000761CA">
        <w:trPr>
          <w:trHeight w:val="255"/>
        </w:trPr>
        <w:tc>
          <w:tcPr>
            <w:tcW w:w="539" w:type="dxa"/>
            <w:tcMar>
              <w:left w:w="0" w:type="dxa"/>
              <w:right w:w="0" w:type="dxa"/>
            </w:tcMar>
          </w:tcPr>
          <w:p w:rsidR="00016119" w:rsidRDefault="00016119" w:rsidP="00D8528A">
            <w:pPr>
              <w:tabs>
                <w:tab w:val="left" w:pos="990"/>
              </w:tabs>
            </w:pPr>
            <w:r>
              <w:rPr>
                <w:noProof/>
                <w:lang w:eastAsia="en-US"/>
              </w:rPr>
              <mc:AlternateContent>
                <mc:Choice Requires="wps">
                  <w:drawing>
                    <wp:inline distT="0" distB="0" distL="0" distR="0" wp14:anchorId="4CAEF27A" wp14:editId="6E990111">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1165EF"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yJlA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O5ADIm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v:textbox>
                      <w10:anchorlock/>
                    </v:shape>
                  </w:pict>
                </mc:Fallback>
              </mc:AlternateContent>
            </w:r>
          </w:p>
        </w:tc>
        <w:tc>
          <w:tcPr>
            <w:tcW w:w="5273" w:type="dxa"/>
          </w:tcPr>
          <w:p w:rsidR="00016119" w:rsidRPr="005F4D24" w:rsidRDefault="005F4D24" w:rsidP="00016119">
            <w:pPr>
              <w:rPr>
                <w:b/>
                <w:i/>
                <w:sz w:val="20"/>
                <w:szCs w:val="20"/>
              </w:rPr>
            </w:pPr>
            <w:r>
              <w:rPr>
                <w:b/>
                <w:i/>
              </w:rPr>
              <w:br/>
            </w:r>
            <w:r w:rsidR="00016119" w:rsidRPr="005F4D24">
              <w:rPr>
                <w:b/>
                <w:i/>
                <w:sz w:val="20"/>
                <w:szCs w:val="20"/>
              </w:rPr>
              <w:t xml:space="preserve">Below are some of the applications I've worked </w:t>
            </w:r>
            <w:proofErr w:type="gramStart"/>
            <w:r w:rsidR="00016119" w:rsidRPr="005F4D24">
              <w:rPr>
                <w:b/>
                <w:i/>
                <w:sz w:val="20"/>
                <w:szCs w:val="20"/>
              </w:rPr>
              <w:t>on :</w:t>
            </w:r>
            <w:proofErr w:type="gramEnd"/>
            <w:r w:rsidR="00016119" w:rsidRPr="005F4D24">
              <w:rPr>
                <w:b/>
                <w:i/>
                <w:sz w:val="20"/>
                <w:szCs w:val="20"/>
              </w:rPr>
              <w:t xml:space="preserve"> </w:t>
            </w:r>
          </w:p>
          <w:p w:rsidR="00016119" w:rsidRDefault="00016119" w:rsidP="00016119">
            <w:pPr>
              <w:rPr>
                <w:b/>
              </w:rPr>
            </w:pPr>
          </w:p>
          <w:p w:rsidR="00016119" w:rsidRDefault="00016119" w:rsidP="000761CA">
            <w:pPr>
              <w:pStyle w:val="ListParagraph"/>
              <w:numPr>
                <w:ilvl w:val="0"/>
                <w:numId w:val="12"/>
              </w:numPr>
              <w:ind w:left="483" w:hanging="425"/>
              <w:rPr>
                <w:b/>
              </w:rPr>
            </w:pPr>
            <w:r>
              <w:rPr>
                <w:b/>
              </w:rPr>
              <w:t>BADAN PENGELOLA USAHA (BPU) UNIVERSITAS SRIWIJAYA</w:t>
            </w:r>
          </w:p>
          <w:p w:rsidR="00016119" w:rsidRDefault="00016119" w:rsidP="00016119">
            <w:pPr>
              <w:pStyle w:val="ListParagraph"/>
              <w:ind w:left="461"/>
            </w:pPr>
            <w:r>
              <w:t>News portal</w:t>
            </w:r>
            <w:r w:rsidRPr="006D682E">
              <w:t>, monitoring and booking student dormitories</w:t>
            </w:r>
            <w:r>
              <w:t>.</w:t>
            </w:r>
          </w:p>
          <w:p w:rsidR="00016119" w:rsidRDefault="00016119" w:rsidP="00016119">
            <w:pPr>
              <w:rPr>
                <w:b/>
              </w:rPr>
            </w:pPr>
          </w:p>
          <w:p w:rsidR="00016119" w:rsidRDefault="00016119" w:rsidP="000761CA">
            <w:pPr>
              <w:pStyle w:val="ListParagraph"/>
              <w:numPr>
                <w:ilvl w:val="0"/>
                <w:numId w:val="12"/>
              </w:numPr>
              <w:ind w:left="461"/>
              <w:rPr>
                <w:b/>
              </w:rPr>
            </w:pPr>
            <w:proofErr w:type="spellStart"/>
            <w:r>
              <w:rPr>
                <w:b/>
              </w:rPr>
              <w:t>Genta</w:t>
            </w:r>
            <w:proofErr w:type="spellEnd"/>
            <w:r>
              <w:rPr>
                <w:b/>
              </w:rPr>
              <w:t xml:space="preserve"> </w:t>
            </w:r>
            <w:proofErr w:type="spellStart"/>
            <w:r>
              <w:rPr>
                <w:b/>
              </w:rPr>
              <w:t>Informatif</w:t>
            </w:r>
            <w:proofErr w:type="spellEnd"/>
            <w:r>
              <w:rPr>
                <w:b/>
              </w:rPr>
              <w:t xml:space="preserve"> </w:t>
            </w:r>
            <w:proofErr w:type="spellStart"/>
            <w:r>
              <w:rPr>
                <w:b/>
              </w:rPr>
              <w:t>Wisata</w:t>
            </w:r>
            <w:proofErr w:type="spellEnd"/>
            <w:r>
              <w:rPr>
                <w:b/>
              </w:rPr>
              <w:t xml:space="preserve"> </w:t>
            </w:r>
            <w:proofErr w:type="spellStart"/>
            <w:r>
              <w:rPr>
                <w:b/>
              </w:rPr>
              <w:t>Andalan</w:t>
            </w:r>
            <w:proofErr w:type="spellEnd"/>
            <w:r>
              <w:rPr>
                <w:b/>
              </w:rPr>
              <w:t xml:space="preserve"> Yang </w:t>
            </w:r>
            <w:proofErr w:type="spellStart"/>
            <w:r>
              <w:rPr>
                <w:b/>
              </w:rPr>
              <w:t>Nyaman</w:t>
            </w:r>
            <w:proofErr w:type="spellEnd"/>
            <w:r>
              <w:rPr>
                <w:b/>
              </w:rPr>
              <w:t xml:space="preserve"> </w:t>
            </w:r>
            <w:proofErr w:type="spellStart"/>
            <w:r>
              <w:rPr>
                <w:b/>
              </w:rPr>
              <w:t>dan</w:t>
            </w:r>
            <w:proofErr w:type="spellEnd"/>
            <w:r>
              <w:rPr>
                <w:b/>
              </w:rPr>
              <w:t xml:space="preserve"> </w:t>
            </w:r>
            <w:proofErr w:type="spellStart"/>
            <w:r>
              <w:rPr>
                <w:b/>
              </w:rPr>
              <w:t>Gempita</w:t>
            </w:r>
            <w:proofErr w:type="spellEnd"/>
            <w:r>
              <w:rPr>
                <w:b/>
              </w:rPr>
              <w:t xml:space="preserve"> (GIWANG) SUMATERA SELATAN</w:t>
            </w:r>
          </w:p>
          <w:p w:rsidR="00016119" w:rsidRDefault="00016119" w:rsidP="00016119">
            <w:pPr>
              <w:ind w:left="459"/>
            </w:pPr>
            <w:r w:rsidRPr="00A65295">
              <w:t>South Sumatra tourism information service center website</w:t>
            </w:r>
            <w:r>
              <w:t>.</w:t>
            </w:r>
          </w:p>
          <w:p w:rsidR="00016119" w:rsidRDefault="00016119" w:rsidP="00016119">
            <w:pPr>
              <w:rPr>
                <w:b/>
              </w:rPr>
            </w:pPr>
          </w:p>
          <w:p w:rsidR="00016119" w:rsidRPr="00F70CCC" w:rsidRDefault="00016119" w:rsidP="000761CA">
            <w:pPr>
              <w:pStyle w:val="ListParagraph"/>
              <w:numPr>
                <w:ilvl w:val="0"/>
                <w:numId w:val="12"/>
              </w:numPr>
              <w:ind w:left="461"/>
            </w:pPr>
            <w:r w:rsidRPr="00A23406">
              <w:rPr>
                <w:b/>
              </w:rPr>
              <w:t>SCAFOL</w:t>
            </w:r>
          </w:p>
          <w:p w:rsidR="00016119" w:rsidRDefault="00016119" w:rsidP="00016119">
            <w:pPr>
              <w:pStyle w:val="ListParagraph"/>
              <w:ind w:left="461"/>
            </w:pPr>
            <w:r>
              <w:t>Monitoring, reporting, and construction project management.</w:t>
            </w:r>
          </w:p>
          <w:p w:rsidR="00016119" w:rsidRDefault="00016119" w:rsidP="00016119">
            <w:pPr>
              <w:rPr>
                <w:b/>
              </w:rPr>
            </w:pPr>
          </w:p>
          <w:p w:rsidR="00016119" w:rsidRDefault="00016119" w:rsidP="000761CA">
            <w:pPr>
              <w:pStyle w:val="ListParagraph"/>
              <w:numPr>
                <w:ilvl w:val="0"/>
                <w:numId w:val="12"/>
              </w:numPr>
              <w:ind w:left="461"/>
              <w:rPr>
                <w:b/>
              </w:rPr>
            </w:pPr>
            <w:r>
              <w:rPr>
                <w:b/>
              </w:rPr>
              <w:t>SISTEM INFORMASI INFRASTRUKTUR (SIFRA) PALEMBANG</w:t>
            </w:r>
          </w:p>
          <w:p w:rsidR="00016119" w:rsidRDefault="00016119" w:rsidP="00016119">
            <w:pPr>
              <w:ind w:left="459"/>
            </w:pPr>
            <w:r w:rsidRPr="00923091">
              <w:t>Infrastructure Spatial Information System in Palembang City</w:t>
            </w:r>
            <w:r>
              <w:t>.</w:t>
            </w:r>
          </w:p>
          <w:p w:rsidR="00016119" w:rsidRDefault="00016119" w:rsidP="00016119">
            <w:pPr>
              <w:ind w:left="459"/>
              <w:rPr>
                <w:b/>
              </w:rPr>
            </w:pPr>
          </w:p>
          <w:p w:rsidR="00016119" w:rsidRDefault="00016119" w:rsidP="000761CA">
            <w:pPr>
              <w:pStyle w:val="ListParagraph"/>
              <w:numPr>
                <w:ilvl w:val="0"/>
                <w:numId w:val="12"/>
              </w:numPr>
              <w:ind w:left="461"/>
              <w:rPr>
                <w:b/>
              </w:rPr>
            </w:pPr>
            <w:r>
              <w:rPr>
                <w:b/>
              </w:rPr>
              <w:t>BANTUAN GUBERNUR (BANGUB) SUMATERA SELATAN</w:t>
            </w:r>
          </w:p>
          <w:p w:rsidR="00016119" w:rsidRDefault="00016119" w:rsidP="00016119">
            <w:pPr>
              <w:ind w:left="465"/>
            </w:pPr>
            <w:r w:rsidRPr="00441B33">
              <w:t>Monitoring and evaluation of project performance at the South Sumatra Provincial Office.</w:t>
            </w:r>
          </w:p>
          <w:p w:rsidR="00016119" w:rsidRDefault="00016119" w:rsidP="00016119">
            <w:pPr>
              <w:ind w:left="465"/>
              <w:rPr>
                <w:b/>
              </w:rPr>
            </w:pPr>
          </w:p>
          <w:p w:rsidR="00016119" w:rsidRDefault="00016119" w:rsidP="000761CA">
            <w:pPr>
              <w:pStyle w:val="ListParagraph"/>
              <w:numPr>
                <w:ilvl w:val="0"/>
                <w:numId w:val="12"/>
              </w:numPr>
              <w:ind w:left="461"/>
              <w:rPr>
                <w:b/>
              </w:rPr>
            </w:pPr>
            <w:r>
              <w:rPr>
                <w:b/>
              </w:rPr>
              <w:t>SISTEM REMUNERASI DOSEN DAN KARYAWAN (SIRENDOKAR) UNIVERSITAS SRIWIJAYA</w:t>
            </w:r>
          </w:p>
          <w:p w:rsidR="00016119" w:rsidRDefault="00016119" w:rsidP="00016119">
            <w:pPr>
              <w:pStyle w:val="ListParagraph"/>
              <w:ind w:left="461"/>
            </w:pPr>
            <w:r>
              <w:t>M</w:t>
            </w:r>
            <w:r w:rsidRPr="00826A8D">
              <w:t>onitor the performance of lecturers and employees and calculate achievements and targets.</w:t>
            </w:r>
          </w:p>
          <w:p w:rsidR="00016119" w:rsidRDefault="00016119" w:rsidP="00016119">
            <w:pPr>
              <w:rPr>
                <w:b/>
              </w:rPr>
            </w:pPr>
          </w:p>
          <w:p w:rsidR="00016119" w:rsidRDefault="00016119" w:rsidP="000761CA">
            <w:pPr>
              <w:pStyle w:val="ListParagraph"/>
              <w:numPr>
                <w:ilvl w:val="0"/>
                <w:numId w:val="12"/>
              </w:numPr>
              <w:ind w:left="461"/>
              <w:rPr>
                <w:b/>
              </w:rPr>
            </w:pPr>
            <w:r>
              <w:rPr>
                <w:b/>
              </w:rPr>
              <w:t>TEMATIK DESA KABUPATEN MUSI RAWAS</w:t>
            </w:r>
          </w:p>
          <w:p w:rsidR="00016119" w:rsidRDefault="00016119" w:rsidP="00016119">
            <w:pPr>
              <w:ind w:left="461"/>
            </w:pPr>
            <w:r>
              <w:t>M</w:t>
            </w:r>
            <w:r w:rsidRPr="00826A8D">
              <w:t xml:space="preserve">onitoring and evaluation of village data in </w:t>
            </w:r>
            <w:proofErr w:type="spellStart"/>
            <w:r w:rsidRPr="00826A8D">
              <w:t>Musi</w:t>
            </w:r>
            <w:proofErr w:type="spellEnd"/>
            <w:r w:rsidRPr="00826A8D">
              <w:t xml:space="preserve"> </w:t>
            </w:r>
            <w:proofErr w:type="spellStart"/>
            <w:r w:rsidRPr="00826A8D">
              <w:t>Rawas</w:t>
            </w:r>
            <w:proofErr w:type="spellEnd"/>
            <w:r w:rsidRPr="00826A8D">
              <w:t xml:space="preserve"> district.</w:t>
            </w:r>
          </w:p>
          <w:p w:rsidR="00016119" w:rsidRDefault="00016119" w:rsidP="00016119">
            <w:pPr>
              <w:rPr>
                <w:b/>
              </w:rPr>
            </w:pPr>
          </w:p>
          <w:p w:rsidR="00016119" w:rsidRDefault="00016119" w:rsidP="000761CA">
            <w:pPr>
              <w:pStyle w:val="ListParagraph"/>
              <w:numPr>
                <w:ilvl w:val="0"/>
                <w:numId w:val="12"/>
              </w:numPr>
              <w:ind w:left="461"/>
              <w:rPr>
                <w:b/>
              </w:rPr>
            </w:pPr>
            <w:r>
              <w:rPr>
                <w:b/>
              </w:rPr>
              <w:t>SMART FARMING PT. PUPUK SRIWIDJAJA</w:t>
            </w:r>
          </w:p>
          <w:p w:rsidR="00016119" w:rsidRDefault="00016119" w:rsidP="00016119">
            <w:pPr>
              <w:ind w:left="461"/>
            </w:pPr>
            <w:r>
              <w:t>P</w:t>
            </w:r>
            <w:r w:rsidRPr="00990887">
              <w:t>erform calculations and predictions of pests and diseases that attack plants.</w:t>
            </w:r>
            <w:r w:rsidR="00460FFB">
              <w:br/>
            </w:r>
          </w:p>
          <w:p w:rsidR="00460FFB" w:rsidRDefault="00460FFB" w:rsidP="00460FFB">
            <w:pPr>
              <w:pStyle w:val="ListParagraph"/>
              <w:numPr>
                <w:ilvl w:val="0"/>
                <w:numId w:val="12"/>
              </w:numPr>
              <w:ind w:left="461"/>
              <w:rPr>
                <w:b/>
              </w:rPr>
            </w:pPr>
            <w:r>
              <w:rPr>
                <w:b/>
              </w:rPr>
              <w:t>OFFICE OF INTERNATIONAL AFFAIRS (OIA) UNIVERSITAS SRIWIJAYA</w:t>
            </w:r>
          </w:p>
          <w:p w:rsidR="00460FFB" w:rsidRDefault="00460FFB" w:rsidP="00460FFB">
            <w:pPr>
              <w:ind w:left="461"/>
            </w:pPr>
            <w:r>
              <w:t>N</w:t>
            </w:r>
            <w:r w:rsidRPr="00990887">
              <w:t>ews portal service and a Memorandum of Understanding (</w:t>
            </w:r>
            <w:proofErr w:type="spellStart"/>
            <w:r w:rsidRPr="00990887">
              <w:t>MoU</w:t>
            </w:r>
            <w:proofErr w:type="spellEnd"/>
            <w:r w:rsidRPr="00990887">
              <w:t>) generator</w:t>
            </w:r>
            <w:r>
              <w:t>.</w:t>
            </w:r>
          </w:p>
          <w:p w:rsidR="00460FFB" w:rsidRDefault="00460FFB" w:rsidP="00460FFB">
            <w:pPr>
              <w:rPr>
                <w:b/>
              </w:rPr>
            </w:pPr>
          </w:p>
          <w:p w:rsidR="00460FFB" w:rsidRDefault="00460FFB" w:rsidP="00460FFB">
            <w:pPr>
              <w:pStyle w:val="ListParagraph"/>
              <w:numPr>
                <w:ilvl w:val="0"/>
                <w:numId w:val="12"/>
              </w:numPr>
              <w:ind w:left="461"/>
              <w:rPr>
                <w:b/>
              </w:rPr>
            </w:pPr>
            <w:r>
              <w:rPr>
                <w:b/>
              </w:rPr>
              <w:t>GIS BAPPEDA KABUPATEN MUSIRAWAS</w:t>
            </w:r>
          </w:p>
          <w:p w:rsidR="00460FFB" w:rsidRDefault="00460FFB" w:rsidP="00460FFB">
            <w:pPr>
              <w:ind w:left="465"/>
            </w:pPr>
            <w:r w:rsidRPr="00504B41">
              <w:t xml:space="preserve">Geographic Information System (GIS) to provide mapping information for </w:t>
            </w:r>
            <w:proofErr w:type="spellStart"/>
            <w:r w:rsidRPr="00504B41">
              <w:t>Musi</w:t>
            </w:r>
            <w:proofErr w:type="spellEnd"/>
            <w:r w:rsidRPr="00504B41">
              <w:t xml:space="preserve"> </w:t>
            </w:r>
            <w:proofErr w:type="spellStart"/>
            <w:r w:rsidRPr="00504B41">
              <w:t>Rawas</w:t>
            </w:r>
            <w:proofErr w:type="spellEnd"/>
            <w:r w:rsidRPr="00504B41">
              <w:t xml:space="preserve"> district.</w:t>
            </w:r>
            <w:r>
              <w:br/>
            </w:r>
          </w:p>
          <w:p w:rsidR="00460FFB" w:rsidRDefault="00460FFB" w:rsidP="00460FFB">
            <w:pPr>
              <w:pStyle w:val="ListParagraph"/>
              <w:numPr>
                <w:ilvl w:val="0"/>
                <w:numId w:val="12"/>
              </w:numPr>
              <w:ind w:left="461"/>
              <w:rPr>
                <w:b/>
              </w:rPr>
            </w:pPr>
            <w:r>
              <w:rPr>
                <w:b/>
              </w:rPr>
              <w:t>MBKM FASILKOM &amp; FT UNIVERSITAS SRIWIJAYA</w:t>
            </w:r>
          </w:p>
          <w:p w:rsidR="00460FFB" w:rsidRDefault="00460FFB" w:rsidP="00460FFB">
            <w:pPr>
              <w:ind w:left="461"/>
            </w:pPr>
            <w:r>
              <w:t>N</w:t>
            </w:r>
            <w:r w:rsidRPr="00990887">
              <w:t>ews portal service and a Memorandum of Understanding (</w:t>
            </w:r>
            <w:proofErr w:type="spellStart"/>
            <w:r w:rsidRPr="00990887">
              <w:t>MoU</w:t>
            </w:r>
            <w:proofErr w:type="spellEnd"/>
            <w:r w:rsidRPr="00990887">
              <w:t>) generator</w:t>
            </w:r>
            <w:r>
              <w:t xml:space="preserve">. </w:t>
            </w:r>
          </w:p>
          <w:p w:rsidR="00016119" w:rsidRPr="00460FFB" w:rsidRDefault="00016119" w:rsidP="00016119"/>
          <w:p w:rsidR="00016119" w:rsidRDefault="00016119" w:rsidP="00016119">
            <w:pPr>
              <w:ind w:left="461"/>
              <w:rPr>
                <w:b/>
              </w:rPr>
            </w:pPr>
          </w:p>
        </w:tc>
        <w:tc>
          <w:tcPr>
            <w:tcW w:w="5374" w:type="dxa"/>
          </w:tcPr>
          <w:p w:rsidR="00016119" w:rsidRDefault="00016119" w:rsidP="00016119">
            <w:pPr>
              <w:rPr>
                <w:b/>
              </w:rPr>
            </w:pPr>
          </w:p>
          <w:p w:rsidR="00016119" w:rsidRDefault="003E6C9E" w:rsidP="00016119">
            <w:pPr>
              <w:rPr>
                <w:b/>
              </w:rPr>
            </w:pPr>
            <w:r>
              <w:rPr>
                <w:b/>
              </w:rPr>
              <w:br/>
            </w:r>
          </w:p>
          <w:p w:rsidR="00016119" w:rsidRDefault="00016119" w:rsidP="000761CA">
            <w:pPr>
              <w:pStyle w:val="ListParagraph"/>
              <w:numPr>
                <w:ilvl w:val="0"/>
                <w:numId w:val="12"/>
              </w:numPr>
              <w:ind w:left="461"/>
              <w:rPr>
                <w:b/>
              </w:rPr>
            </w:pPr>
            <w:r>
              <w:rPr>
                <w:b/>
              </w:rPr>
              <w:t>TEKNOLOGI PUSH NOTIFICATION SELAMA MASA PEMILU DALAM MENUNGGU E-GOVERMENT</w:t>
            </w:r>
          </w:p>
          <w:p w:rsidR="00016119" w:rsidRDefault="00F4634D" w:rsidP="00016119">
            <w:pPr>
              <w:ind w:left="465"/>
            </w:pPr>
            <w:hyperlink r:id="rId24" w:history="1">
              <w:r w:rsidR="00016119" w:rsidRPr="00B0184E">
                <w:rPr>
                  <w:rStyle w:val="Hyperlink"/>
                </w:rPr>
                <w:t>https://e-hakcipta.dgip.go.id/c?code=YWZmNDhlMmFlMDIxYzRmZDY3OTlhN2ZmNzE2NjhjYjcK</w:t>
              </w:r>
            </w:hyperlink>
          </w:p>
          <w:p w:rsidR="00016119" w:rsidRDefault="00016119" w:rsidP="00016119">
            <w:pPr>
              <w:ind w:left="465"/>
            </w:pPr>
            <w:r>
              <w:t>N</w:t>
            </w:r>
            <w:r w:rsidRPr="00504B41">
              <w:t>ews portal service and push notifications</w:t>
            </w:r>
            <w:r>
              <w:t>.</w:t>
            </w:r>
          </w:p>
          <w:p w:rsidR="00016119" w:rsidRDefault="00016119" w:rsidP="00016119">
            <w:pPr>
              <w:rPr>
                <w:b/>
              </w:rPr>
            </w:pPr>
          </w:p>
          <w:p w:rsidR="00016119" w:rsidRDefault="00016119" w:rsidP="000761CA">
            <w:pPr>
              <w:pStyle w:val="ListParagraph"/>
              <w:numPr>
                <w:ilvl w:val="0"/>
                <w:numId w:val="12"/>
              </w:numPr>
              <w:ind w:left="461"/>
              <w:rPr>
                <w:b/>
              </w:rPr>
            </w:pPr>
            <w:r>
              <w:rPr>
                <w:b/>
              </w:rPr>
              <w:t>VIRTUAL TOUR MUSEUM SULTAN MAHMUD BADARUDDIN II PALEMBANG</w:t>
            </w:r>
          </w:p>
          <w:p w:rsidR="00016119" w:rsidRDefault="00F4634D" w:rsidP="00016119">
            <w:pPr>
              <w:ind w:left="470"/>
            </w:pPr>
            <w:hyperlink r:id="rId25" w:history="1">
              <w:r w:rsidR="00016119" w:rsidRPr="00B0184E">
                <w:rPr>
                  <w:rStyle w:val="Hyperlink"/>
                </w:rPr>
                <w:t>https://e-hakcipta.dgip.go.id/c?code=MmZlNDI1NzRhMGUyNGYwZWI0YjE2ZTg0MDQ2ODZmNjMK</w:t>
              </w:r>
            </w:hyperlink>
          </w:p>
          <w:p w:rsidR="00016119" w:rsidRDefault="00016119" w:rsidP="00016119">
            <w:pPr>
              <w:ind w:left="461"/>
            </w:pPr>
            <w:r w:rsidRPr="00504B41">
              <w:t xml:space="preserve">Presentation of museum information through virtual tours using </w:t>
            </w:r>
            <w:proofErr w:type="spellStart"/>
            <w:r w:rsidRPr="00504B41">
              <w:t>we</w:t>
            </w:r>
            <w:r>
              <w:t>bVr</w:t>
            </w:r>
            <w:proofErr w:type="spellEnd"/>
            <w:r>
              <w:t xml:space="preserve"> (Virtual Reality Web Based).</w:t>
            </w:r>
          </w:p>
          <w:p w:rsidR="00356F8D" w:rsidRDefault="00356F8D" w:rsidP="00356F8D">
            <w:pPr>
              <w:rPr>
                <w:b/>
              </w:rPr>
            </w:pPr>
          </w:p>
          <w:p w:rsidR="00356F8D" w:rsidRDefault="00356F8D" w:rsidP="00356F8D">
            <w:pPr>
              <w:pStyle w:val="ListParagraph"/>
              <w:numPr>
                <w:ilvl w:val="0"/>
                <w:numId w:val="12"/>
              </w:numPr>
              <w:ind w:left="461"/>
              <w:rPr>
                <w:b/>
              </w:rPr>
            </w:pPr>
            <w:r>
              <w:rPr>
                <w:b/>
              </w:rPr>
              <w:t>Flutter Profile Picture</w:t>
            </w:r>
          </w:p>
          <w:p w:rsidR="00356F8D" w:rsidRDefault="00F4634D" w:rsidP="00356F8D">
            <w:pPr>
              <w:ind w:left="470"/>
            </w:pPr>
            <w:hyperlink r:id="rId26" w:history="1">
              <w:r w:rsidR="00356F8D" w:rsidRPr="00AE446B">
                <w:rPr>
                  <w:rStyle w:val="Hyperlink"/>
                </w:rPr>
                <w:t>https://pub.dev/packages/flutter_profile_picture</w:t>
              </w:r>
            </w:hyperlink>
          </w:p>
          <w:p w:rsidR="00356F8D" w:rsidRDefault="00356F8D" w:rsidP="00356F8D">
            <w:pPr>
              <w:ind w:left="461"/>
              <w:rPr>
                <w:rFonts w:cs="Arial"/>
                <w:color w:val="4A4A4A"/>
                <w:shd w:val="clear" w:color="auto" w:fill="FFFFFF"/>
              </w:rPr>
            </w:pPr>
            <w:r w:rsidRPr="00016119">
              <w:rPr>
                <w:rFonts w:cs="Arial"/>
                <w:color w:val="4A4A4A"/>
                <w:shd w:val="clear" w:color="auto" w:fill="FFFFFF"/>
              </w:rPr>
              <w:t>Automatically generate profile picture with random first name and background color. But you can still provide pictures if you have them. As the default color, based on the name of the first letter.</w:t>
            </w:r>
          </w:p>
          <w:p w:rsidR="00356F8D" w:rsidRDefault="00356F8D" w:rsidP="00356F8D">
            <w:pPr>
              <w:rPr>
                <w:b/>
              </w:rPr>
            </w:pPr>
          </w:p>
          <w:p w:rsidR="00356F8D" w:rsidRDefault="00356F8D" w:rsidP="00356F8D">
            <w:pPr>
              <w:pStyle w:val="ListParagraph"/>
              <w:numPr>
                <w:ilvl w:val="0"/>
                <w:numId w:val="12"/>
              </w:numPr>
              <w:ind w:left="461"/>
              <w:rPr>
                <w:b/>
              </w:rPr>
            </w:pPr>
            <w:proofErr w:type="spellStart"/>
            <w:r>
              <w:rPr>
                <w:b/>
              </w:rPr>
              <w:t>Aplikasi</w:t>
            </w:r>
            <w:proofErr w:type="spellEnd"/>
            <w:r>
              <w:rPr>
                <w:b/>
              </w:rPr>
              <w:t xml:space="preserve"> </w:t>
            </w:r>
            <w:proofErr w:type="spellStart"/>
            <w:r>
              <w:rPr>
                <w:b/>
              </w:rPr>
              <w:t>Giwang</w:t>
            </w:r>
            <w:proofErr w:type="spellEnd"/>
            <w:r>
              <w:rPr>
                <w:b/>
              </w:rPr>
              <w:t xml:space="preserve"> </w:t>
            </w:r>
            <w:proofErr w:type="spellStart"/>
            <w:r>
              <w:rPr>
                <w:b/>
              </w:rPr>
              <w:t>Bangkitkan</w:t>
            </w:r>
            <w:proofErr w:type="spellEnd"/>
            <w:r>
              <w:rPr>
                <w:b/>
              </w:rPr>
              <w:t xml:space="preserve"> </w:t>
            </w:r>
            <w:proofErr w:type="spellStart"/>
            <w:r>
              <w:rPr>
                <w:b/>
              </w:rPr>
              <w:t>Pariwisata</w:t>
            </w:r>
            <w:proofErr w:type="spellEnd"/>
            <w:r>
              <w:rPr>
                <w:b/>
              </w:rPr>
              <w:t xml:space="preserve"> </w:t>
            </w:r>
            <w:proofErr w:type="spellStart"/>
            <w:r>
              <w:rPr>
                <w:b/>
              </w:rPr>
              <w:t>Sumsel</w:t>
            </w:r>
            <w:proofErr w:type="spellEnd"/>
            <w:r>
              <w:rPr>
                <w:b/>
              </w:rPr>
              <w:t xml:space="preserve"> </w:t>
            </w:r>
            <w:proofErr w:type="spellStart"/>
            <w:r>
              <w:rPr>
                <w:b/>
              </w:rPr>
              <w:t>Saat</w:t>
            </w:r>
            <w:proofErr w:type="spellEnd"/>
            <w:r>
              <w:rPr>
                <w:b/>
              </w:rPr>
              <w:t xml:space="preserve"> </w:t>
            </w:r>
            <w:proofErr w:type="spellStart"/>
            <w:r>
              <w:rPr>
                <w:b/>
              </w:rPr>
              <w:t>Pandemi</w:t>
            </w:r>
            <w:proofErr w:type="spellEnd"/>
            <w:r>
              <w:rPr>
                <w:b/>
              </w:rPr>
              <w:t xml:space="preserve"> Covid-19</w:t>
            </w:r>
          </w:p>
          <w:p w:rsidR="00356F8D" w:rsidRDefault="00F4634D" w:rsidP="00356F8D">
            <w:pPr>
              <w:ind w:left="470"/>
            </w:pPr>
            <w:hyperlink r:id="rId27" w:history="1">
              <w:r w:rsidR="00356F8D" w:rsidRPr="00C842DF">
                <w:rPr>
                  <w:rStyle w:val="Hyperlink"/>
                </w:rPr>
                <w:t>https://www.liputan6.com/regional/read/4587032/aplikasi-giwang-bangkitkan-pariwisata-sumsel-saat-pandemi-covid-19</w:t>
              </w:r>
            </w:hyperlink>
          </w:p>
          <w:p w:rsidR="00356F8D" w:rsidRDefault="00356F8D" w:rsidP="00356F8D">
            <w:pPr>
              <w:ind w:left="461"/>
              <w:rPr>
                <w:rFonts w:cs="Arial"/>
                <w:color w:val="4A4A4A"/>
                <w:shd w:val="clear" w:color="auto" w:fill="FFFFFF"/>
              </w:rPr>
            </w:pPr>
            <w:r>
              <w:rPr>
                <w:rFonts w:cs="Arial"/>
                <w:color w:val="4A4A4A"/>
                <w:shd w:val="clear" w:color="auto" w:fill="FFFFFF"/>
              </w:rPr>
              <w:t>Ne</w:t>
            </w:r>
            <w:r w:rsidR="00800FB8">
              <w:rPr>
                <w:rFonts w:cs="Arial"/>
                <w:color w:val="4A4A4A"/>
                <w:shd w:val="clear" w:color="auto" w:fill="FFFFFF"/>
              </w:rPr>
              <w:t xml:space="preserve">ws publication of </w:t>
            </w:r>
            <w:proofErr w:type="spellStart"/>
            <w:r w:rsidR="00800FB8">
              <w:rPr>
                <w:rFonts w:cs="Arial"/>
                <w:color w:val="4A4A4A"/>
                <w:shd w:val="clear" w:color="auto" w:fill="FFFFFF"/>
              </w:rPr>
              <w:t>Giwang</w:t>
            </w:r>
            <w:proofErr w:type="spellEnd"/>
            <w:r w:rsidR="00800FB8">
              <w:rPr>
                <w:rFonts w:cs="Arial"/>
                <w:color w:val="4A4A4A"/>
                <w:shd w:val="clear" w:color="auto" w:fill="FFFFFF"/>
              </w:rPr>
              <w:t xml:space="preserve"> </w:t>
            </w:r>
            <w:proofErr w:type="spellStart"/>
            <w:r w:rsidR="00800FB8">
              <w:rPr>
                <w:rFonts w:cs="Arial"/>
                <w:color w:val="4A4A4A"/>
                <w:shd w:val="clear" w:color="auto" w:fill="FFFFFF"/>
              </w:rPr>
              <w:t>Sumsel</w:t>
            </w:r>
            <w:proofErr w:type="spellEnd"/>
          </w:p>
          <w:p w:rsidR="00356F8D" w:rsidRDefault="00356F8D" w:rsidP="00356F8D">
            <w:pPr>
              <w:rPr>
                <w:b/>
              </w:rPr>
            </w:pPr>
          </w:p>
          <w:p w:rsidR="00356F8D" w:rsidRPr="00356F8D" w:rsidRDefault="00356F8D" w:rsidP="00356F8D">
            <w:pPr>
              <w:pStyle w:val="ListParagraph"/>
              <w:numPr>
                <w:ilvl w:val="0"/>
                <w:numId w:val="12"/>
              </w:numPr>
              <w:ind w:left="461"/>
              <w:rPr>
                <w:b/>
              </w:rPr>
            </w:pPr>
            <w:r>
              <w:rPr>
                <w:b/>
              </w:rPr>
              <w:t>S</w:t>
            </w:r>
            <w:r w:rsidRPr="00356F8D">
              <w:rPr>
                <w:b/>
              </w:rPr>
              <w:t>outh Sumatra won the title of the most innovative province in Indonesia in 2021 from the Ministry of Home Affairs</w:t>
            </w:r>
          </w:p>
          <w:p w:rsidR="00356F8D" w:rsidRDefault="00F4634D" w:rsidP="00356F8D">
            <w:pPr>
              <w:ind w:left="470"/>
            </w:pPr>
            <w:hyperlink r:id="rId28" w:history="1">
              <w:r w:rsidR="00356F8D" w:rsidRPr="00C842DF">
                <w:rPr>
                  <w:rStyle w:val="Hyperlink"/>
                </w:rPr>
                <w:t>h</w:t>
              </w:r>
              <w:r w:rsidR="00800FB8" w:rsidRPr="00800FB8">
                <w:rPr>
                  <w:rStyle w:val="Hyperlink"/>
                </w:rPr>
                <w:t>ttps://mediaindonesia.com/nusantara/461194/sumsel-raih-provinsi-terinovatif-di-indonesia-2021-dari-kemendagri</w:t>
              </w:r>
            </w:hyperlink>
          </w:p>
          <w:p w:rsidR="00356F8D" w:rsidRDefault="00356F8D" w:rsidP="00356F8D">
            <w:pPr>
              <w:ind w:left="461"/>
              <w:rPr>
                <w:rFonts w:cs="Arial"/>
                <w:color w:val="4A4A4A"/>
                <w:shd w:val="clear" w:color="auto" w:fill="FFFFFF"/>
              </w:rPr>
            </w:pPr>
            <w:r>
              <w:t xml:space="preserve">Innovative Government Award IGA (2021), </w:t>
            </w:r>
            <w:proofErr w:type="spellStart"/>
            <w:r>
              <w:t>Giwang</w:t>
            </w:r>
            <w:proofErr w:type="spellEnd"/>
            <w:r>
              <w:t xml:space="preserve"> </w:t>
            </w:r>
            <w:proofErr w:type="spellStart"/>
            <w:r>
              <w:t>Sumsel</w:t>
            </w:r>
            <w:proofErr w:type="spellEnd"/>
            <w:r>
              <w:t>, SI-IKON Application.</w:t>
            </w:r>
          </w:p>
          <w:p w:rsidR="00356F8D" w:rsidRDefault="00356F8D" w:rsidP="00356F8D">
            <w:pPr>
              <w:rPr>
                <w:b/>
              </w:rPr>
            </w:pPr>
          </w:p>
          <w:p w:rsidR="00356F8D" w:rsidRDefault="00356F8D" w:rsidP="00356F8D">
            <w:pPr>
              <w:pStyle w:val="ListParagraph"/>
              <w:numPr>
                <w:ilvl w:val="0"/>
                <w:numId w:val="12"/>
              </w:numPr>
              <w:ind w:left="456" w:hanging="425"/>
              <w:rPr>
                <w:b/>
              </w:rPr>
            </w:pPr>
            <w:r w:rsidRPr="00356F8D">
              <w:rPr>
                <w:b/>
              </w:rPr>
              <w:t>Presentation of the Governor of South Sumatra regarding the 2021 Innovative Government Award</w:t>
            </w:r>
          </w:p>
          <w:p w:rsidR="00356F8D" w:rsidRDefault="00F4634D" w:rsidP="00356F8D">
            <w:pPr>
              <w:ind w:left="470"/>
            </w:pPr>
            <w:hyperlink r:id="rId29" w:history="1">
              <w:r w:rsidR="00356F8D" w:rsidRPr="00356F8D">
                <w:rPr>
                  <w:rStyle w:val="Hyperlink"/>
                </w:rPr>
                <w:t>https://litbangda.sumselprov.go.id/berita/703</w:t>
              </w:r>
            </w:hyperlink>
          </w:p>
          <w:p w:rsidR="00356F8D" w:rsidRDefault="00356F8D" w:rsidP="00356F8D">
            <w:pPr>
              <w:ind w:left="461"/>
            </w:pPr>
            <w:r w:rsidRPr="00356F8D">
              <w:rPr>
                <w:rFonts w:cs="Arial"/>
                <w:color w:val="4A4A4A"/>
                <w:shd w:val="clear" w:color="auto" w:fill="FFFFFF"/>
              </w:rPr>
              <w:t xml:space="preserve">Innovative Government Award IGA (2021), </w:t>
            </w:r>
            <w:proofErr w:type="spellStart"/>
            <w:r w:rsidRPr="00356F8D">
              <w:rPr>
                <w:rFonts w:cs="Arial"/>
                <w:color w:val="4A4A4A"/>
                <w:shd w:val="clear" w:color="auto" w:fill="FFFFFF"/>
              </w:rPr>
              <w:t>Giwang</w:t>
            </w:r>
            <w:proofErr w:type="spellEnd"/>
            <w:r w:rsidRPr="00356F8D">
              <w:rPr>
                <w:rFonts w:cs="Arial"/>
                <w:color w:val="4A4A4A"/>
                <w:shd w:val="clear" w:color="auto" w:fill="FFFFFF"/>
              </w:rPr>
              <w:t xml:space="preserve"> </w:t>
            </w:r>
            <w:proofErr w:type="spellStart"/>
            <w:r w:rsidRPr="00356F8D">
              <w:rPr>
                <w:rFonts w:cs="Arial"/>
                <w:color w:val="4A4A4A"/>
                <w:shd w:val="clear" w:color="auto" w:fill="FFFFFF"/>
              </w:rPr>
              <w:t>Sumsel</w:t>
            </w:r>
            <w:proofErr w:type="spellEnd"/>
            <w:r w:rsidRPr="00356F8D">
              <w:rPr>
                <w:rFonts w:cs="Arial"/>
                <w:color w:val="4A4A4A"/>
                <w:shd w:val="clear" w:color="auto" w:fill="FFFFFF"/>
              </w:rPr>
              <w:t>, SI-IKON Application</w:t>
            </w:r>
          </w:p>
          <w:p w:rsidR="00356F8D" w:rsidRPr="00016119" w:rsidRDefault="00356F8D" w:rsidP="00356F8D">
            <w:pPr>
              <w:ind w:left="461"/>
            </w:pP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3"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&#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QZWzC5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 xml:space="preserve">Below are some examples of projects that have been </w:t>
            </w:r>
            <w:proofErr w:type="gramStart"/>
            <w:r w:rsidRPr="00431052">
              <w:rPr>
                <w:b/>
                <w:i/>
              </w:rPr>
              <w:t>created</w:t>
            </w:r>
            <w:r>
              <w:rPr>
                <w:b/>
                <w:i/>
              </w:rPr>
              <w:t xml:space="preserve"> ;</w:t>
            </w:r>
            <w:proofErr w:type="gramEnd"/>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36"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37"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38"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45"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49"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E8213C" w:rsidRDefault="00E8213C" w:rsidP="00D9083D">
      <w:pPr>
        <w:rPr>
          <w:noProof/>
          <w:lang w:eastAsia="en-US"/>
        </w:rPr>
        <w:sectPr w:rsidR="00E8213C" w:rsidSect="00CF588D">
          <w:pgSz w:w="11906" w:h="16838" w:code="9"/>
          <w:pgMar w:top="360" w:right="360" w:bottom="360" w:left="360" w:header="288" w:footer="432" w:gutter="0"/>
          <w:cols w:space="720"/>
          <w:docGrid w:linePitch="360"/>
        </w:sect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6D682E" w:rsidRPr="00E8213C" w:rsidRDefault="00E8213C" w:rsidP="00E8213C">
      <w:pPr>
        <w:ind w:left="1701" w:right="1547"/>
        <w:jc w:val="center"/>
        <w:rPr>
          <w:b/>
          <w:noProof/>
          <w:sz w:val="60"/>
          <w:szCs w:val="60"/>
          <w:lang w:eastAsia="en-US"/>
        </w:rPr>
      </w:pPr>
      <w:r w:rsidRPr="00E8213C">
        <w:rPr>
          <w:b/>
          <w:noProof/>
          <w:sz w:val="60"/>
          <w:szCs w:val="60"/>
          <w:lang w:eastAsia="en-US"/>
        </w:rPr>
        <w:t>Papernotes</w:t>
      </w:r>
    </w:p>
    <w:p w:rsidR="00E8213C" w:rsidRDefault="00E8213C" w:rsidP="00E8213C">
      <w:pPr>
        <w:ind w:left="1701" w:right="1547"/>
        <w:jc w:val="center"/>
        <w:rPr>
          <w:b/>
          <w:noProof/>
          <w:sz w:val="24"/>
          <w:lang w:eastAsia="en-US"/>
        </w:rPr>
      </w:pPr>
    </w:p>
    <w:p w:rsidR="00E8213C" w:rsidRDefault="00E8213C" w:rsidP="00E8213C">
      <w:pPr>
        <w:ind w:left="1701" w:right="1547"/>
        <w:jc w:val="center"/>
        <w:rPr>
          <w:noProof/>
          <w:sz w:val="24"/>
          <w:lang w:eastAsia="en-US"/>
        </w:rPr>
      </w:pPr>
      <w:r w:rsidRPr="00E8213C">
        <w:rPr>
          <w:noProof/>
          <w:sz w:val="24"/>
          <w:lang w:eastAsia="en-US"/>
        </w:rPr>
        <w:t>I still have a lot of portfolios and documentation about the projects I've worked on. But I can't include them all here. For more details, you can ask during the interview session</w:t>
      </w:r>
      <w:r>
        <w:rPr>
          <w:noProof/>
          <w:sz w:val="24"/>
          <w:lang w:eastAsia="en-US"/>
        </w:rPr>
        <w:t>.</w:t>
      </w:r>
    </w:p>
    <w:p w:rsidR="00E8213C" w:rsidRDefault="005B0A23" w:rsidP="00E8213C">
      <w:pPr>
        <w:ind w:left="1701" w:right="1547"/>
        <w:jc w:val="center"/>
        <w:rPr>
          <w:noProof/>
          <w:sz w:val="24"/>
          <w:lang w:eastAsia="en-US"/>
        </w:rPr>
      </w:pPr>
      <w:r w:rsidRPr="00E8213C">
        <w:rPr>
          <w:noProof/>
          <w:sz w:val="24"/>
          <w:lang w:eastAsia="en-US"/>
        </w:rPr>
        <w:t>I like to explore something new</w:t>
      </w:r>
      <w:r>
        <w:rPr>
          <w:noProof/>
          <w:sz w:val="24"/>
          <w:lang w:eastAsia="en-US"/>
        </w:rPr>
        <w:t xml:space="preserve">, </w:t>
      </w:r>
      <w:r w:rsidR="00E8213C" w:rsidRPr="00E8213C">
        <w:rPr>
          <w:noProof/>
          <w:sz w:val="24"/>
          <w:lang w:eastAsia="en-US"/>
        </w:rPr>
        <w:t xml:space="preserve">I can work while learning something new quickly, as long as you let me. so don't worry about tech updates, cause </w:t>
      </w:r>
      <w:r w:rsidR="00973881">
        <w:rPr>
          <w:noProof/>
          <w:sz w:val="24"/>
          <w:lang w:eastAsia="en-US"/>
        </w:rPr>
        <w:t>I</w:t>
      </w:r>
      <w:r w:rsidR="00E8213C" w:rsidRPr="00E8213C">
        <w:rPr>
          <w:noProof/>
          <w:sz w:val="24"/>
          <w:lang w:eastAsia="en-US"/>
        </w:rPr>
        <w:t xml:space="preserve"> can understand everything fast.</w:t>
      </w:r>
    </w:p>
    <w:p w:rsidR="00800FB8" w:rsidRDefault="00800FB8" w:rsidP="00FC3DA8">
      <w:pPr>
        <w:ind w:left="1701" w:right="1547"/>
        <w:rPr>
          <w:noProof/>
          <w:sz w:val="24"/>
          <w:lang w:eastAsia="en-US"/>
        </w:rPr>
      </w:pPr>
    </w:p>
    <w:p w:rsidR="00FC3DA8" w:rsidRDefault="00FC3DA8" w:rsidP="00FC3DA8">
      <w:pPr>
        <w:ind w:left="1701" w:right="1547"/>
        <w:rPr>
          <w:noProof/>
          <w:sz w:val="24"/>
          <w:lang w:eastAsia="en-US"/>
        </w:rPr>
      </w:pPr>
    </w:p>
    <w:p w:rsidR="00E8213C" w:rsidRDefault="00800FB8" w:rsidP="00E8213C">
      <w:pPr>
        <w:ind w:left="1701" w:right="1547"/>
        <w:jc w:val="center"/>
        <w:rPr>
          <w:noProof/>
          <w:sz w:val="24"/>
          <w:lang w:eastAsia="en-US"/>
        </w:rPr>
      </w:pPr>
      <w:r>
        <w:rPr>
          <w:noProof/>
          <w:sz w:val="24"/>
          <w:lang w:eastAsia="en-US"/>
        </w:rPr>
        <w:t>.</w:t>
      </w:r>
      <w:r w:rsidR="00FC3DA8">
        <w:rPr>
          <w:noProof/>
          <w:sz w:val="24"/>
          <w:lang w:eastAsia="en-US"/>
        </w:rPr>
        <w:t>www.adityadees.com</w:t>
      </w: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r>
        <w:rPr>
          <w:noProof/>
          <w:sz w:val="24"/>
          <w:lang w:eastAsia="en-US"/>
        </w:rPr>
        <w:t xml:space="preserve">Best Regards, </w:t>
      </w:r>
    </w:p>
    <w:p w:rsidR="00E8213C" w:rsidRDefault="00E8213C" w:rsidP="00E8213C">
      <w:pPr>
        <w:ind w:left="1701" w:right="1547"/>
        <w:jc w:val="center"/>
        <w:rPr>
          <w:noProof/>
          <w:sz w:val="24"/>
          <w:lang w:eastAsia="en-US"/>
        </w:rPr>
      </w:pPr>
      <w:r>
        <w:rPr>
          <w:noProof/>
          <w:sz w:val="24"/>
          <w:lang w:eastAsia="en-US"/>
        </w:rPr>
        <w:t>Aditya Dharmawan Saputra</w:t>
      </w:r>
    </w:p>
    <w:p w:rsidR="00E8213C" w:rsidRDefault="00E8213C" w:rsidP="00E8213C">
      <w:pPr>
        <w:ind w:left="1701" w:right="1547"/>
        <w:jc w:val="center"/>
        <w:rPr>
          <w:noProof/>
          <w:sz w:val="24"/>
          <w:lang w:eastAsia="en-US"/>
        </w:rPr>
      </w:pPr>
      <w:r>
        <w:rPr>
          <w:noProof/>
          <w:sz w:val="24"/>
          <w:lang w:eastAsia="en-US"/>
        </w:rPr>
        <w:t>@adityadees</w:t>
      </w:r>
    </w:p>
    <w:sectPr w:rsidR="00E8213C"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34D" w:rsidRDefault="00F4634D" w:rsidP="00C51CF5">
      <w:r>
        <w:separator/>
      </w:r>
    </w:p>
  </w:endnote>
  <w:endnote w:type="continuationSeparator" w:id="0">
    <w:p w:rsidR="00F4634D" w:rsidRDefault="00F4634D"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361EF877" wp14:editId="5D2ECC3D">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5"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6"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7"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8"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9"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2"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3"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34D" w:rsidRDefault="00F4634D" w:rsidP="00C51CF5">
      <w:r>
        <w:separator/>
      </w:r>
    </w:p>
  </w:footnote>
  <w:footnote w:type="continuationSeparator" w:id="0">
    <w:p w:rsidR="00F4634D" w:rsidRDefault="00F4634D"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344E27CB" wp14:editId="35597442">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9"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10"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1"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2"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1E3A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43CDD5D4" wp14:editId="4A90F54A">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EB40A70"/>
    <w:multiLevelType w:val="hybridMultilevel"/>
    <w:tmpl w:val="EABCE846"/>
    <w:lvl w:ilvl="0" w:tplc="6FA0DB56">
      <w:start w:val="2001"/>
      <w:numFmt w:val="bullet"/>
      <w:lvlText w:val="-"/>
      <w:lvlJc w:val="left"/>
      <w:pPr>
        <w:ind w:left="825"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 w15:restartNumberingAfterBreak="0">
    <w:nsid w:val="288D6DB2"/>
    <w:multiLevelType w:val="hybridMultilevel"/>
    <w:tmpl w:val="27CAC6B8"/>
    <w:lvl w:ilvl="0" w:tplc="B4521F68">
      <w:start w:val="2001"/>
      <w:numFmt w:val="bullet"/>
      <w:lvlText w:val="-"/>
      <w:lvlJc w:val="left"/>
      <w:pPr>
        <w:ind w:left="1080"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25623"/>
    <w:multiLevelType w:val="hybridMultilevel"/>
    <w:tmpl w:val="605C227E"/>
    <w:lvl w:ilvl="0" w:tplc="633A2F92">
      <w:start w:val="2001"/>
      <w:numFmt w:val="bullet"/>
      <w:lvlText w:val="-"/>
      <w:lvlJc w:val="left"/>
      <w:pPr>
        <w:ind w:left="1080" w:hanging="360"/>
      </w:pPr>
      <w:rPr>
        <w:rFonts w:ascii="Franklin Gothic Book" w:eastAsiaTheme="minorEastAsia" w:hAnsi="Franklin Gothic Book" w:cstheme="minorBidi"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1B02BC3"/>
    <w:multiLevelType w:val="hybridMultilevel"/>
    <w:tmpl w:val="DC509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15FD8"/>
    <w:multiLevelType w:val="hybridMultilevel"/>
    <w:tmpl w:val="E600538A"/>
    <w:lvl w:ilvl="0" w:tplc="66681116">
      <w:start w:val="105"/>
      <w:numFmt w:val="bullet"/>
      <w:lvlText w:val="-"/>
      <w:lvlJc w:val="left"/>
      <w:pPr>
        <w:ind w:left="720" w:hanging="360"/>
      </w:pPr>
      <w:rPr>
        <w:rFonts w:ascii="Franklin Gothic Book" w:eastAsiaTheme="minorEastAsia" w:hAnsi="Franklin Gothic Book"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1B643B"/>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1"/>
  </w:num>
  <w:num w:numId="4">
    <w:abstractNumId w:val="6"/>
  </w:num>
  <w:num w:numId="5">
    <w:abstractNumId w:val="3"/>
  </w:num>
  <w:num w:numId="6">
    <w:abstractNumId w:val="8"/>
  </w:num>
  <w:num w:numId="7">
    <w:abstractNumId w:val="7"/>
  </w:num>
  <w:num w:numId="8">
    <w:abstractNumId w:val="1"/>
  </w:num>
  <w:num w:numId="9">
    <w:abstractNumId w:val="2"/>
  </w:num>
  <w:num w:numId="10">
    <w:abstractNumId w:val="4"/>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135F6"/>
    <w:rsid w:val="00016119"/>
    <w:rsid w:val="00047C0B"/>
    <w:rsid w:val="000521EF"/>
    <w:rsid w:val="000761CA"/>
    <w:rsid w:val="00090950"/>
    <w:rsid w:val="000A545F"/>
    <w:rsid w:val="000B3539"/>
    <w:rsid w:val="000B3AEC"/>
    <w:rsid w:val="000F3BEA"/>
    <w:rsid w:val="000F5425"/>
    <w:rsid w:val="0010314C"/>
    <w:rsid w:val="001202EE"/>
    <w:rsid w:val="00142D86"/>
    <w:rsid w:val="0015082A"/>
    <w:rsid w:val="00153B84"/>
    <w:rsid w:val="00155A0C"/>
    <w:rsid w:val="00166AAD"/>
    <w:rsid w:val="00174F15"/>
    <w:rsid w:val="00196AAB"/>
    <w:rsid w:val="001A4CAD"/>
    <w:rsid w:val="001A4D1A"/>
    <w:rsid w:val="001B0B3D"/>
    <w:rsid w:val="001B558E"/>
    <w:rsid w:val="001D578A"/>
    <w:rsid w:val="00207663"/>
    <w:rsid w:val="002355CC"/>
    <w:rsid w:val="00246DA3"/>
    <w:rsid w:val="0026540A"/>
    <w:rsid w:val="002705EF"/>
    <w:rsid w:val="0028233A"/>
    <w:rsid w:val="002A074F"/>
    <w:rsid w:val="002C38AC"/>
    <w:rsid w:val="002C42B6"/>
    <w:rsid w:val="002E0C35"/>
    <w:rsid w:val="002F7A0E"/>
    <w:rsid w:val="00311C9A"/>
    <w:rsid w:val="00356F8D"/>
    <w:rsid w:val="00385920"/>
    <w:rsid w:val="003A2572"/>
    <w:rsid w:val="003B0DB8"/>
    <w:rsid w:val="003D2C01"/>
    <w:rsid w:val="003E25C9"/>
    <w:rsid w:val="003E6A59"/>
    <w:rsid w:val="003E6C9E"/>
    <w:rsid w:val="0040193C"/>
    <w:rsid w:val="00430E51"/>
    <w:rsid w:val="00431052"/>
    <w:rsid w:val="00431999"/>
    <w:rsid w:val="00441B33"/>
    <w:rsid w:val="00441D45"/>
    <w:rsid w:val="00443E2D"/>
    <w:rsid w:val="004455ED"/>
    <w:rsid w:val="00446D04"/>
    <w:rsid w:val="00453C4C"/>
    <w:rsid w:val="00460FFB"/>
    <w:rsid w:val="004636B4"/>
    <w:rsid w:val="004755B5"/>
    <w:rsid w:val="00475801"/>
    <w:rsid w:val="004C14BB"/>
    <w:rsid w:val="004E2DC3"/>
    <w:rsid w:val="00504B41"/>
    <w:rsid w:val="0052773D"/>
    <w:rsid w:val="00531CB2"/>
    <w:rsid w:val="00536F84"/>
    <w:rsid w:val="00537AC8"/>
    <w:rsid w:val="00551EFC"/>
    <w:rsid w:val="00572086"/>
    <w:rsid w:val="00597871"/>
    <w:rsid w:val="005A2283"/>
    <w:rsid w:val="005B0A23"/>
    <w:rsid w:val="005B31F9"/>
    <w:rsid w:val="005B7257"/>
    <w:rsid w:val="005C0A22"/>
    <w:rsid w:val="005D47DE"/>
    <w:rsid w:val="005F364E"/>
    <w:rsid w:val="005F4D24"/>
    <w:rsid w:val="00615588"/>
    <w:rsid w:val="0062123A"/>
    <w:rsid w:val="00635EF0"/>
    <w:rsid w:val="00646E75"/>
    <w:rsid w:val="00663587"/>
    <w:rsid w:val="006A1D99"/>
    <w:rsid w:val="006C05CA"/>
    <w:rsid w:val="006C4B89"/>
    <w:rsid w:val="006C6638"/>
    <w:rsid w:val="006D409C"/>
    <w:rsid w:val="006D4148"/>
    <w:rsid w:val="006D4968"/>
    <w:rsid w:val="006D682E"/>
    <w:rsid w:val="006D75AD"/>
    <w:rsid w:val="006F319B"/>
    <w:rsid w:val="00714701"/>
    <w:rsid w:val="00732658"/>
    <w:rsid w:val="007365D3"/>
    <w:rsid w:val="00744549"/>
    <w:rsid w:val="00745403"/>
    <w:rsid w:val="00756658"/>
    <w:rsid w:val="007569BB"/>
    <w:rsid w:val="007731A0"/>
    <w:rsid w:val="00776643"/>
    <w:rsid w:val="007836BB"/>
    <w:rsid w:val="00786007"/>
    <w:rsid w:val="00797579"/>
    <w:rsid w:val="007B3A6F"/>
    <w:rsid w:val="007C4A6A"/>
    <w:rsid w:val="007D0F5B"/>
    <w:rsid w:val="007D4F03"/>
    <w:rsid w:val="007E068E"/>
    <w:rsid w:val="007F27BF"/>
    <w:rsid w:val="00800FB8"/>
    <w:rsid w:val="00807E8D"/>
    <w:rsid w:val="00826A8D"/>
    <w:rsid w:val="00833268"/>
    <w:rsid w:val="00834DAD"/>
    <w:rsid w:val="00835CE3"/>
    <w:rsid w:val="0084008B"/>
    <w:rsid w:val="00842A23"/>
    <w:rsid w:val="008644A6"/>
    <w:rsid w:val="00882E29"/>
    <w:rsid w:val="00894D4F"/>
    <w:rsid w:val="008B20F7"/>
    <w:rsid w:val="008C79A0"/>
    <w:rsid w:val="008F0697"/>
    <w:rsid w:val="008F0AD1"/>
    <w:rsid w:val="008F0B53"/>
    <w:rsid w:val="008F13AF"/>
    <w:rsid w:val="008F22C7"/>
    <w:rsid w:val="008F290E"/>
    <w:rsid w:val="00903B3E"/>
    <w:rsid w:val="00920F98"/>
    <w:rsid w:val="00923091"/>
    <w:rsid w:val="00923487"/>
    <w:rsid w:val="0093799B"/>
    <w:rsid w:val="00942045"/>
    <w:rsid w:val="0094419E"/>
    <w:rsid w:val="00964B9F"/>
    <w:rsid w:val="00970576"/>
    <w:rsid w:val="00973881"/>
    <w:rsid w:val="009851DA"/>
    <w:rsid w:val="00986554"/>
    <w:rsid w:val="00990887"/>
    <w:rsid w:val="00993655"/>
    <w:rsid w:val="009968D0"/>
    <w:rsid w:val="009A571B"/>
    <w:rsid w:val="009B213C"/>
    <w:rsid w:val="009C174E"/>
    <w:rsid w:val="009C365B"/>
    <w:rsid w:val="009E219D"/>
    <w:rsid w:val="009F215D"/>
    <w:rsid w:val="00A01406"/>
    <w:rsid w:val="00A07DAF"/>
    <w:rsid w:val="00A10A1D"/>
    <w:rsid w:val="00A23406"/>
    <w:rsid w:val="00A354D3"/>
    <w:rsid w:val="00A413CD"/>
    <w:rsid w:val="00A65295"/>
    <w:rsid w:val="00A72FF2"/>
    <w:rsid w:val="00A73BCA"/>
    <w:rsid w:val="00A75FCE"/>
    <w:rsid w:val="00AB3971"/>
    <w:rsid w:val="00AC5509"/>
    <w:rsid w:val="00AC607B"/>
    <w:rsid w:val="00AE3F77"/>
    <w:rsid w:val="00AF4EA4"/>
    <w:rsid w:val="00AF5EA9"/>
    <w:rsid w:val="00B0669D"/>
    <w:rsid w:val="00B110D4"/>
    <w:rsid w:val="00B250FD"/>
    <w:rsid w:val="00B27448"/>
    <w:rsid w:val="00B31C48"/>
    <w:rsid w:val="00B629CE"/>
    <w:rsid w:val="00B73207"/>
    <w:rsid w:val="00B81217"/>
    <w:rsid w:val="00B86D7E"/>
    <w:rsid w:val="00B90CEF"/>
    <w:rsid w:val="00B95D4D"/>
    <w:rsid w:val="00BA552B"/>
    <w:rsid w:val="00BB2FFC"/>
    <w:rsid w:val="00BC3DF4"/>
    <w:rsid w:val="00C048EB"/>
    <w:rsid w:val="00C30D9E"/>
    <w:rsid w:val="00C315D4"/>
    <w:rsid w:val="00C509D2"/>
    <w:rsid w:val="00C51CF5"/>
    <w:rsid w:val="00C53457"/>
    <w:rsid w:val="00C93D20"/>
    <w:rsid w:val="00CA1AD7"/>
    <w:rsid w:val="00CA407F"/>
    <w:rsid w:val="00CC0FA7"/>
    <w:rsid w:val="00CC213A"/>
    <w:rsid w:val="00CF588D"/>
    <w:rsid w:val="00D00A30"/>
    <w:rsid w:val="00D06DEC"/>
    <w:rsid w:val="00D11E50"/>
    <w:rsid w:val="00D41C03"/>
    <w:rsid w:val="00D8438A"/>
    <w:rsid w:val="00D9083D"/>
    <w:rsid w:val="00D92CF8"/>
    <w:rsid w:val="00DB1795"/>
    <w:rsid w:val="00DC6869"/>
    <w:rsid w:val="00DC71AE"/>
    <w:rsid w:val="00DD785A"/>
    <w:rsid w:val="00E2736B"/>
    <w:rsid w:val="00E34AC2"/>
    <w:rsid w:val="00E55D74"/>
    <w:rsid w:val="00E774C3"/>
    <w:rsid w:val="00E8213C"/>
    <w:rsid w:val="00E84893"/>
    <w:rsid w:val="00E8541C"/>
    <w:rsid w:val="00EB372C"/>
    <w:rsid w:val="00EC22BA"/>
    <w:rsid w:val="00EE151B"/>
    <w:rsid w:val="00EE4A19"/>
    <w:rsid w:val="00EF7173"/>
    <w:rsid w:val="00F11A88"/>
    <w:rsid w:val="00F23F08"/>
    <w:rsid w:val="00F30EA7"/>
    <w:rsid w:val="00F34F4A"/>
    <w:rsid w:val="00F4634D"/>
    <w:rsid w:val="00F56513"/>
    <w:rsid w:val="00F6443B"/>
    <w:rsid w:val="00F70CCC"/>
    <w:rsid w:val="00F76798"/>
    <w:rsid w:val="00FB542E"/>
    <w:rsid w:val="00FB58D4"/>
    <w:rsid w:val="00FB7783"/>
    <w:rsid w:val="00FC347A"/>
    <w:rsid w:val="00FC3DA8"/>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4FC5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adityadees.com" TargetMode="External"/><Relationship Id="rId26" Type="http://schemas.openxmlformats.org/officeDocument/2006/relationships/hyperlink" Target="https://pub.dev/packages/flutter_profile_picture" TargetMode="External"/><Relationship Id="rId39"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chart" Target="charts/chart3.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emf"/><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e-hakcipta.dgip.go.id/c?code=MmZlNDI1NzRhMGUyNGYwZWI0YjE2ZTg0MDQ2ODZmNjMK"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0" Type="http://schemas.openxmlformats.org/officeDocument/2006/relationships/chart" Target="charts/chart2.xml"/><Relationship Id="rId29" Type="http://schemas.openxmlformats.org/officeDocument/2006/relationships/hyperlink" Target="https://www.liputan6.com/regional/read/4587032/aplikasi-giwang-bangkitkan-pariwisata-sumsel-saat-pandemi-covid-19"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e-hakcipta.dgip.go.id/c?code=YWZmNDhlMmFlMDIxYzRmZDY3OTlhN2ZmNzE2NjhjYjcK"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footer" Target="footer1.xml"/><Relationship Id="rId28" Type="http://schemas.openxmlformats.org/officeDocument/2006/relationships/hyperlink" Target="https://www.liputan6.com/regional/read/4587032/aplikasi-giwang-bangkitkan-pariwisata-sumsel-saat-pandemi-covid-19" TargetMode="External"/><Relationship Id="rId36" Type="http://schemas.openxmlformats.org/officeDocument/2006/relationships/image" Target="media/image10.png"/><Relationship Id="rId49" Type="http://schemas.openxmlformats.org/officeDocument/2006/relationships/image" Target="media/image23.jpeg"/><Relationship Id="rId10" Type="http://schemas.openxmlformats.org/officeDocument/2006/relationships/footnotes" Target="footnotes.xml"/><Relationship Id="rId19" Type="http://schemas.openxmlformats.org/officeDocument/2006/relationships/chart" Target="charts/chart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eader" Target="header1.xml"/><Relationship Id="rId27" Type="http://schemas.openxmlformats.org/officeDocument/2006/relationships/hyperlink" Target="https://www.liputan6.com/regional/read/4587032/aplikasi-giwang-bangkitkan-pariwisata-sumsel-saat-pandemi-covid-19"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20</c:v>
                </c:pt>
                <c:pt idx="9">
                  <c:v>20</c:v>
                </c:pt>
                <c:pt idx="10">
                  <c:v>80</c:v>
                </c:pt>
                <c:pt idx="11">
                  <c:v>90</c:v>
                </c:pt>
                <c:pt idx="12">
                  <c:v>20</c:v>
                </c:pt>
                <c:pt idx="13">
                  <c:v>60</c:v>
                </c:pt>
                <c:pt idx="14">
                  <c:v>90</c:v>
                </c:pt>
              </c:numCache>
            </c:numRef>
          </c:val>
          <c:extLst>
            <c:ext xmlns:c16="http://schemas.microsoft.com/office/drawing/2014/chart" uri="{C3380CC4-5D6E-409C-BE32-E72D297353CC}">
              <c16:uniqueId val="{00000000-8E40-47B2-AEA4-6CA173F5B4D1}"/>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FRAMEWORK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Sheet1!$A$2:$A$11</c:f>
              <c:strCache>
                <c:ptCount val="10"/>
                <c:pt idx="0">
                  <c:v>Codeigniter</c:v>
                </c:pt>
                <c:pt idx="1">
                  <c:v>Laravel</c:v>
                </c:pt>
                <c:pt idx="2">
                  <c:v>Vue</c:v>
                </c:pt>
                <c:pt idx="3">
                  <c:v>React</c:v>
                </c:pt>
                <c:pt idx="4">
                  <c:v>Angular</c:v>
                </c:pt>
                <c:pt idx="5">
                  <c:v>Flutter</c:v>
                </c:pt>
                <c:pt idx="6">
                  <c:v>Express</c:v>
                </c:pt>
                <c:pt idx="7">
                  <c:v>Echo</c:v>
                </c:pt>
                <c:pt idx="8">
                  <c:v>Svelte</c:v>
                </c:pt>
                <c:pt idx="9">
                  <c:v>Wordpress</c:v>
                </c:pt>
              </c:strCache>
            </c:strRef>
          </c:cat>
          <c:val>
            <c:numRef>
              <c:f>Sheet1!$B$2:$B$11</c:f>
              <c:numCache>
                <c:formatCode>General</c:formatCode>
                <c:ptCount val="10"/>
                <c:pt idx="0">
                  <c:v>90</c:v>
                </c:pt>
                <c:pt idx="1">
                  <c:v>80</c:v>
                </c:pt>
                <c:pt idx="2">
                  <c:v>70</c:v>
                </c:pt>
                <c:pt idx="3">
                  <c:v>15</c:v>
                </c:pt>
                <c:pt idx="4">
                  <c:v>60</c:v>
                </c:pt>
                <c:pt idx="5">
                  <c:v>70</c:v>
                </c:pt>
                <c:pt idx="6">
                  <c:v>75</c:v>
                </c:pt>
                <c:pt idx="7">
                  <c:v>20</c:v>
                </c:pt>
                <c:pt idx="8">
                  <c:v>30</c:v>
                </c:pt>
                <c:pt idx="9">
                  <c:v>70</c:v>
                </c:pt>
              </c:numCache>
            </c:numRef>
          </c:val>
          <c:extLst>
            <c:ext xmlns:c16="http://schemas.microsoft.com/office/drawing/2014/chart" uri="{C3380CC4-5D6E-409C-BE32-E72D297353CC}">
              <c16:uniqueId val="{00000000-BBB9-452F-8F24-D154AA6EC490}"/>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DATABASE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Sheet1!$A$2:$A$4</c:f>
              <c:strCache>
                <c:ptCount val="3"/>
                <c:pt idx="0">
                  <c:v>MySQL</c:v>
                </c:pt>
                <c:pt idx="1">
                  <c:v>PostgreSQL</c:v>
                </c:pt>
                <c:pt idx="2">
                  <c:v>NoSQL</c:v>
                </c:pt>
              </c:strCache>
            </c:strRef>
          </c:cat>
          <c:val>
            <c:numRef>
              <c:f>Sheet1!$B$2:$B$4</c:f>
              <c:numCache>
                <c:formatCode>General</c:formatCode>
                <c:ptCount val="3"/>
                <c:pt idx="0">
                  <c:v>90</c:v>
                </c:pt>
                <c:pt idx="1">
                  <c:v>30</c:v>
                </c:pt>
                <c:pt idx="2">
                  <c:v>10</c:v>
                </c:pt>
              </c:numCache>
            </c:numRef>
          </c:val>
          <c:extLst>
            <c:ext xmlns:c16="http://schemas.microsoft.com/office/drawing/2014/chart" uri="{C3380CC4-5D6E-409C-BE32-E72D297353CC}">
              <c16:uniqueId val="{00000000-E567-46BF-910D-9C31C14F1234}"/>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
      <w:docPartPr>
        <w:name w:val="A7410D53C60A426EA0D624E27F80D38D"/>
        <w:category>
          <w:name w:val="General"/>
          <w:gallery w:val="placeholder"/>
        </w:category>
        <w:types>
          <w:type w:val="bbPlcHdr"/>
        </w:types>
        <w:behaviors>
          <w:behavior w:val="content"/>
        </w:behaviors>
        <w:guid w:val="{AD583986-16E9-4169-BCFE-C4FBB88E5C0B}"/>
      </w:docPartPr>
      <w:docPartBody>
        <w:p w:rsidR="00313D02" w:rsidRDefault="00A21336" w:rsidP="00A21336">
          <w:pPr>
            <w:pStyle w:val="A7410D53C60A426EA0D624E27F80D38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313D02"/>
    <w:rsid w:val="003E3155"/>
    <w:rsid w:val="00523B4B"/>
    <w:rsid w:val="00534054"/>
    <w:rsid w:val="00572B77"/>
    <w:rsid w:val="005C300D"/>
    <w:rsid w:val="00641CB0"/>
    <w:rsid w:val="00657250"/>
    <w:rsid w:val="006A2714"/>
    <w:rsid w:val="00805FD5"/>
    <w:rsid w:val="008A5BC5"/>
    <w:rsid w:val="008B5C6A"/>
    <w:rsid w:val="008D1CE7"/>
    <w:rsid w:val="00923932"/>
    <w:rsid w:val="00986EB8"/>
    <w:rsid w:val="00A21336"/>
    <w:rsid w:val="00B736F6"/>
    <w:rsid w:val="00C011EB"/>
    <w:rsid w:val="00C31CB0"/>
    <w:rsid w:val="00D439C4"/>
    <w:rsid w:val="00EA43BB"/>
    <w:rsid w:val="00ED4BCF"/>
    <w:rsid w:val="00F309F7"/>
    <w:rsid w:val="00F92B70"/>
    <w:rsid w:val="00FB2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 w:type="paragraph" w:customStyle="1" w:styleId="A4D52078952047B8BEEB4457E910B92B">
    <w:name w:val="A4D52078952047B8BEEB4457E910B92B"/>
    <w:rsid w:val="00A21336"/>
  </w:style>
  <w:style w:type="paragraph" w:customStyle="1" w:styleId="A7410D53C60A426EA0D624E27F80D38D">
    <w:name w:val="A7410D53C60A426EA0D624E27F80D38D"/>
    <w:rsid w:val="00A21336"/>
  </w:style>
  <w:style w:type="paragraph" w:customStyle="1" w:styleId="E77C2CDC79904386AD80E9F63193253A">
    <w:name w:val="E77C2CDC79904386AD80E9F63193253A"/>
    <w:rsid w:val="00A21336"/>
  </w:style>
  <w:style w:type="paragraph" w:customStyle="1" w:styleId="26E88F31983642528984FBB8AC4ADB08">
    <w:name w:val="26E88F31983642528984FBB8AC4ADB08"/>
    <w:rsid w:val="008D1CE7"/>
  </w:style>
  <w:style w:type="paragraph" w:customStyle="1" w:styleId="B305F0A1CAF04C02B4BD5AE4A437E100">
    <w:name w:val="B305F0A1CAF04C02B4BD5AE4A437E100"/>
    <w:rsid w:val="008B5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F79579D4-68B0-42B2-94A5-BCF14BF4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7</Pages>
  <Words>1635</Words>
  <Characters>9324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2023-04-17T01:34:00Z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