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99CB38" w:themeColor="accent1"/>
          <w:szCs w:val="24"/>
          <w:lang w:eastAsia="ja-JP"/>
        </w:rPr>
        <w:id w:val="1133910725"/>
        <w:docPartObj>
          <w:docPartGallery w:val="Cover Pages"/>
          <w:docPartUnique/>
        </w:docPartObj>
      </w:sdtPr>
      <w:sdtEndPr>
        <w:rPr>
          <w:color w:val="auto"/>
        </w:rPr>
      </w:sdtEndPr>
      <w:sdtContent>
        <w:p w:rsidR="002E0C35" w:rsidRDefault="002E0C35">
          <w:pPr>
            <w:pStyle w:val="NoSpacing"/>
            <w:spacing w:before="1540" w:after="240"/>
            <w:jc w:val="center"/>
            <w:rPr>
              <w:color w:val="99CB38" w:themeColor="accent1"/>
            </w:rPr>
          </w:pPr>
          <w:r>
            <w:rPr>
              <w:noProof/>
              <w:color w:val="99CB38" w:themeColor="accent1"/>
            </w:rPr>
            <w:drawing>
              <wp:inline distT="0" distB="0" distL="0" distR="0" wp14:anchorId="659254FA" wp14:editId="39D2F75A">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99CB38" w:themeColor="accent1"/>
              <w:sz w:val="72"/>
              <w:szCs w:val="72"/>
            </w:rPr>
            <w:alias w:val="Title"/>
            <w:tag w:val=""/>
            <w:id w:val="1735040861"/>
            <w:placeholder>
              <w:docPart w:val="8DBA819636234B2089F5996C2CD06A7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2E0C35" w:rsidRDefault="002E0C35">
              <w:pPr>
                <w:pStyle w:val="NoSpacing"/>
                <w:pBdr>
                  <w:top w:val="single" w:sz="6" w:space="6" w:color="99CB38" w:themeColor="accent1"/>
                  <w:bottom w:val="single" w:sz="6" w:space="6" w:color="99CB38" w:themeColor="accent1"/>
                </w:pBdr>
                <w:spacing w:after="240"/>
                <w:jc w:val="center"/>
                <w:rPr>
                  <w:rFonts w:asciiTheme="majorHAnsi" w:eastAsiaTheme="majorEastAsia" w:hAnsiTheme="majorHAnsi" w:cstheme="majorBidi"/>
                  <w:caps/>
                  <w:color w:val="99CB38" w:themeColor="accent1"/>
                  <w:sz w:val="80"/>
                  <w:szCs w:val="80"/>
                </w:rPr>
              </w:pPr>
              <w:r>
                <w:rPr>
                  <w:rFonts w:asciiTheme="majorHAnsi" w:eastAsiaTheme="majorEastAsia" w:hAnsiTheme="majorHAnsi" w:cstheme="majorBidi"/>
                  <w:caps/>
                  <w:color w:val="99CB38" w:themeColor="accent1"/>
                  <w:sz w:val="72"/>
                  <w:szCs w:val="72"/>
                </w:rPr>
                <w:t>CUR</w:t>
              </w:r>
              <w:r w:rsidR="00537AC8">
                <w:rPr>
                  <w:rFonts w:asciiTheme="majorHAnsi" w:eastAsiaTheme="majorEastAsia" w:hAnsiTheme="majorHAnsi" w:cstheme="majorBidi"/>
                  <w:caps/>
                  <w:color w:val="99CB38" w:themeColor="accent1"/>
                  <w:sz w:val="72"/>
                  <w:szCs w:val="72"/>
                </w:rPr>
                <w:t>r</w:t>
              </w:r>
              <w:r>
                <w:rPr>
                  <w:rFonts w:asciiTheme="majorHAnsi" w:eastAsiaTheme="majorEastAsia" w:hAnsiTheme="majorHAnsi" w:cstheme="majorBidi"/>
                  <w:caps/>
                  <w:color w:val="99CB38" w:themeColor="accent1"/>
                  <w:sz w:val="72"/>
                  <w:szCs w:val="72"/>
                </w:rPr>
                <w:t>ICULUM VITAE</w:t>
              </w:r>
            </w:p>
          </w:sdtContent>
        </w:sdt>
        <w:sdt>
          <w:sdtPr>
            <w:rPr>
              <w:color w:val="99CB38" w:themeColor="accent1"/>
              <w:sz w:val="28"/>
              <w:szCs w:val="28"/>
            </w:rPr>
            <w:alias w:val="Subtitle"/>
            <w:tag w:val=""/>
            <w:id w:val="328029620"/>
            <w:placeholder>
              <w:docPart w:val="091C05567CA2498FB73499201068D4C4"/>
            </w:placeholder>
            <w:dataBinding w:prefixMappings="xmlns:ns0='http://purl.org/dc/elements/1.1/' xmlns:ns1='http://schemas.openxmlformats.org/package/2006/metadata/core-properties' " w:xpath="/ns1:coreProperties[1]/ns0:subject[1]" w:storeItemID="{6C3C8BC8-F283-45AE-878A-BAB7291924A1}"/>
            <w:text/>
          </w:sdtPr>
          <w:sdtEndPr/>
          <w:sdtContent>
            <w:p w:rsidR="002E0C35" w:rsidRDefault="00537AC8" w:rsidP="00537AC8">
              <w:pPr>
                <w:pStyle w:val="NoSpacing"/>
                <w:jc w:val="center"/>
                <w:rPr>
                  <w:color w:val="99CB38" w:themeColor="accent1"/>
                  <w:sz w:val="28"/>
                  <w:szCs w:val="28"/>
                </w:rPr>
              </w:pPr>
              <w:r>
                <w:rPr>
                  <w:color w:val="99CB38" w:themeColor="accent1"/>
                  <w:sz w:val="28"/>
                  <w:szCs w:val="28"/>
                </w:rPr>
                <w:t>M</w:t>
              </w:r>
              <w:r w:rsidRPr="00537AC8">
                <w:rPr>
                  <w:color w:val="99CB38" w:themeColor="accent1"/>
                  <w:sz w:val="28"/>
                  <w:szCs w:val="28"/>
                </w:rPr>
                <w:t xml:space="preserve">y </w:t>
              </w:r>
              <w:r>
                <w:rPr>
                  <w:color w:val="99CB38" w:themeColor="accent1"/>
                  <w:sz w:val="28"/>
                  <w:szCs w:val="28"/>
                </w:rPr>
                <w:t>C</w:t>
              </w:r>
              <w:r w:rsidRPr="00537AC8">
                <w:rPr>
                  <w:color w:val="99CB38" w:themeColor="accent1"/>
                  <w:sz w:val="28"/>
                  <w:szCs w:val="28"/>
                </w:rPr>
                <w:t xml:space="preserve">urriculum </w:t>
              </w:r>
              <w:r>
                <w:rPr>
                  <w:color w:val="99CB38" w:themeColor="accent1"/>
                  <w:sz w:val="28"/>
                  <w:szCs w:val="28"/>
                </w:rPr>
                <w:t>V</w:t>
              </w:r>
              <w:r w:rsidRPr="00537AC8">
                <w:rPr>
                  <w:color w:val="99CB38" w:themeColor="accent1"/>
                  <w:sz w:val="28"/>
                  <w:szCs w:val="28"/>
                </w:rPr>
                <w:t xml:space="preserve">itae acts as a valid evidence of my personality, careers and project so far. </w:t>
              </w:r>
              <w:r>
                <w:rPr>
                  <w:color w:val="99CB38" w:themeColor="accent1"/>
                  <w:sz w:val="28"/>
                  <w:szCs w:val="28"/>
                </w:rPr>
                <w:t xml:space="preserve">The content </w:t>
              </w:r>
              <w:r w:rsidRPr="00537AC8">
                <w:rPr>
                  <w:color w:val="99CB38" w:themeColor="accent1"/>
                  <w:sz w:val="28"/>
                  <w:szCs w:val="28"/>
                </w:rPr>
                <w:t xml:space="preserve">of the </w:t>
              </w:r>
              <w:r>
                <w:rPr>
                  <w:color w:val="99CB38" w:themeColor="accent1"/>
                  <w:sz w:val="28"/>
                  <w:szCs w:val="28"/>
                </w:rPr>
                <w:t>C</w:t>
              </w:r>
              <w:r w:rsidRPr="00537AC8">
                <w:rPr>
                  <w:color w:val="99CB38" w:themeColor="accent1"/>
                  <w:sz w:val="28"/>
                  <w:szCs w:val="28"/>
                </w:rPr>
                <w:t xml:space="preserve">urriculum </w:t>
              </w:r>
              <w:r>
                <w:rPr>
                  <w:color w:val="99CB38" w:themeColor="accent1"/>
                  <w:sz w:val="28"/>
                  <w:szCs w:val="28"/>
                </w:rPr>
                <w:t>V</w:t>
              </w:r>
              <w:r w:rsidRPr="00537AC8">
                <w:rPr>
                  <w:color w:val="99CB38" w:themeColor="accent1"/>
                  <w:sz w:val="28"/>
                  <w:szCs w:val="28"/>
                </w:rPr>
                <w:t>itae are legal without coercion or fraud that manipulates the content, especially in the portfolio section.</w:t>
              </w:r>
            </w:p>
          </w:sdtContent>
        </w:sdt>
        <w:p w:rsidR="002E0C35" w:rsidRDefault="002E0C35">
          <w:pPr>
            <w:pStyle w:val="NoSpacing"/>
            <w:spacing w:before="480"/>
            <w:jc w:val="center"/>
            <w:rPr>
              <w:color w:val="99CB38" w:themeColor="accent1"/>
            </w:rPr>
          </w:pPr>
          <w:r>
            <w:rPr>
              <w:noProof/>
              <w:color w:val="99CB38" w:themeColor="accent1"/>
            </w:rPr>
            <mc:AlternateContent>
              <mc:Choice Requires="wps">
                <w:drawing>
                  <wp:anchor distT="0" distB="0" distL="114300" distR="114300" simplePos="0" relativeHeight="251660288" behindDoc="0" locked="0" layoutInCell="1" allowOverlap="1" wp14:anchorId="6D680D30" wp14:editId="4BCECDF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99CB38" w:themeColor="accent1"/>
                                    <w:sz w:val="28"/>
                                    <w:szCs w:val="28"/>
                                  </w:rPr>
                                  <w:alias w:val="Date"/>
                                  <w:tag w:val=""/>
                                  <w:id w:val="-18830045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0C35" w:rsidRDefault="002E0C35">
                                    <w:pPr>
                                      <w:pStyle w:val="NoSpacing"/>
                                      <w:spacing w:after="40"/>
                                      <w:jc w:val="center"/>
                                      <w:rPr>
                                        <w:caps/>
                                        <w:color w:val="99CB38" w:themeColor="accent1"/>
                                        <w:sz w:val="28"/>
                                        <w:szCs w:val="28"/>
                                      </w:rPr>
                                    </w:pPr>
                                    <w:r>
                                      <w:rPr>
                                        <w:caps/>
                                        <w:color w:val="99CB38" w:themeColor="accent1"/>
                                        <w:sz w:val="28"/>
                                        <w:szCs w:val="28"/>
                                      </w:rPr>
                                      <w:t>2014 - PRESENT</w:t>
                                    </w:r>
                                  </w:p>
                                </w:sdtContent>
                              </w:sdt>
                              <w:p w:rsidR="002E0C35" w:rsidRDefault="00FB58D4">
                                <w:pPr>
                                  <w:pStyle w:val="NoSpacing"/>
                                  <w:jc w:val="center"/>
                                  <w:rPr>
                                    <w:color w:val="99CB38" w:themeColor="accent1"/>
                                  </w:rPr>
                                </w:pPr>
                                <w:sdt>
                                  <w:sdtPr>
                                    <w:rPr>
                                      <w:b/>
                                      <w:caps/>
                                      <w:color w:val="99CB38" w:themeColor="accent1"/>
                                    </w:rPr>
                                    <w:alias w:val="Company"/>
                                    <w:tag w:val=""/>
                                    <w:id w:val="1626114999"/>
                                    <w:showingPlcHdr/>
                                    <w:dataBinding w:prefixMappings="xmlns:ns0='http://schemas.openxmlformats.org/officeDocument/2006/extended-properties' " w:xpath="/ns0:Properties[1]/ns0:Company[1]" w:storeItemID="{6668398D-A668-4E3E-A5EB-62B293D839F1}"/>
                                    <w:text/>
                                  </w:sdtPr>
                                  <w:sdtEndPr/>
                                  <w:sdtContent>
                                    <w:r w:rsidR="004636B4">
                                      <w:rPr>
                                        <w:b/>
                                        <w:caps/>
                                        <w:color w:val="99CB38" w:themeColor="accent1"/>
                                      </w:rPr>
                                      <w:t xml:space="preserve">     </w:t>
                                    </w:r>
                                  </w:sdtContent>
                                </w:sdt>
                              </w:p>
                              <w:p w:rsidR="002E0C35" w:rsidRDefault="00FB58D4">
                                <w:pPr>
                                  <w:pStyle w:val="NoSpacing"/>
                                  <w:jc w:val="center"/>
                                  <w:rPr>
                                    <w:color w:val="99CB38" w:themeColor="accent1"/>
                                  </w:rPr>
                                </w:pPr>
                                <w:sdt>
                                  <w:sdtPr>
                                    <w:rPr>
                                      <w:color w:val="99CB38" w:themeColor="accent1"/>
                                    </w:rPr>
                                    <w:alias w:val="Address"/>
                                    <w:tag w:val=""/>
                                    <w:id w:val="1295332268"/>
                                    <w:dataBinding w:prefixMappings="xmlns:ns0='http://schemas.microsoft.com/office/2006/coverPageProps' " w:xpath="/ns0:CoverPageProperties[1]/ns0:CompanyAddress[1]" w:storeItemID="{55AF091B-3C7A-41E3-B477-F2FDAA23CFDA}"/>
                                    <w:text/>
                                  </w:sdtPr>
                                  <w:sdtEndPr/>
                                  <w:sdtContent>
                                    <w:r w:rsidR="002E0C35">
                                      <w:rPr>
                                        <w:color w:val="99CB38" w:themeColor="accent1"/>
                                      </w:rPr>
                                      <w:t>adityads@ymail.com | adityadees@gmail.com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D680D30"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99CB38" w:themeColor="accent1"/>
                              <w:sz w:val="28"/>
                              <w:szCs w:val="28"/>
                            </w:rPr>
                            <w:alias w:val="Date"/>
                            <w:tag w:val=""/>
                            <w:id w:val="-18830045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0C35" w:rsidRDefault="002E0C35">
                              <w:pPr>
                                <w:pStyle w:val="NoSpacing"/>
                                <w:spacing w:after="40"/>
                                <w:jc w:val="center"/>
                                <w:rPr>
                                  <w:caps/>
                                  <w:color w:val="99CB38" w:themeColor="accent1"/>
                                  <w:sz w:val="28"/>
                                  <w:szCs w:val="28"/>
                                </w:rPr>
                              </w:pPr>
                              <w:r>
                                <w:rPr>
                                  <w:caps/>
                                  <w:color w:val="99CB38" w:themeColor="accent1"/>
                                  <w:sz w:val="28"/>
                                  <w:szCs w:val="28"/>
                                </w:rPr>
                                <w:t>2014 - PRESENT</w:t>
                              </w:r>
                            </w:p>
                          </w:sdtContent>
                        </w:sdt>
                        <w:p w:rsidR="002E0C35" w:rsidRDefault="00FB58D4">
                          <w:pPr>
                            <w:pStyle w:val="NoSpacing"/>
                            <w:jc w:val="center"/>
                            <w:rPr>
                              <w:color w:val="99CB38" w:themeColor="accent1"/>
                            </w:rPr>
                          </w:pPr>
                          <w:sdt>
                            <w:sdtPr>
                              <w:rPr>
                                <w:b/>
                                <w:caps/>
                                <w:color w:val="99CB38" w:themeColor="accent1"/>
                              </w:rPr>
                              <w:alias w:val="Company"/>
                              <w:tag w:val=""/>
                              <w:id w:val="1626114999"/>
                              <w:showingPlcHdr/>
                              <w:dataBinding w:prefixMappings="xmlns:ns0='http://schemas.openxmlformats.org/officeDocument/2006/extended-properties' " w:xpath="/ns0:Properties[1]/ns0:Company[1]" w:storeItemID="{6668398D-A668-4E3E-A5EB-62B293D839F1}"/>
                              <w:text/>
                            </w:sdtPr>
                            <w:sdtEndPr/>
                            <w:sdtContent>
                              <w:r w:rsidR="004636B4">
                                <w:rPr>
                                  <w:b/>
                                  <w:caps/>
                                  <w:color w:val="99CB38" w:themeColor="accent1"/>
                                </w:rPr>
                                <w:t xml:space="preserve">     </w:t>
                              </w:r>
                            </w:sdtContent>
                          </w:sdt>
                        </w:p>
                        <w:p w:rsidR="002E0C35" w:rsidRDefault="00FB58D4">
                          <w:pPr>
                            <w:pStyle w:val="NoSpacing"/>
                            <w:jc w:val="center"/>
                            <w:rPr>
                              <w:color w:val="99CB38" w:themeColor="accent1"/>
                            </w:rPr>
                          </w:pPr>
                          <w:sdt>
                            <w:sdtPr>
                              <w:rPr>
                                <w:color w:val="99CB38" w:themeColor="accent1"/>
                              </w:rPr>
                              <w:alias w:val="Address"/>
                              <w:tag w:val=""/>
                              <w:id w:val="1295332268"/>
                              <w:dataBinding w:prefixMappings="xmlns:ns0='http://schemas.microsoft.com/office/2006/coverPageProps' " w:xpath="/ns0:CoverPageProperties[1]/ns0:CompanyAddress[1]" w:storeItemID="{55AF091B-3C7A-41E3-B477-F2FDAA23CFDA}"/>
                              <w:text/>
                            </w:sdtPr>
                            <w:sdtEndPr/>
                            <w:sdtContent>
                              <w:r w:rsidR="002E0C35">
                                <w:rPr>
                                  <w:color w:val="99CB38" w:themeColor="accent1"/>
                                </w:rPr>
                                <w:t>adityads@ymail.com | adityadees@gmail.com</w:t>
                              </w:r>
                            </w:sdtContent>
                          </w:sdt>
                        </w:p>
                      </w:txbxContent>
                    </v:textbox>
                    <w10:wrap anchorx="margin" anchory="page"/>
                  </v:shape>
                </w:pict>
              </mc:Fallback>
            </mc:AlternateContent>
          </w:r>
          <w:r>
            <w:rPr>
              <w:noProof/>
              <w:color w:val="99CB38" w:themeColor="accent1"/>
            </w:rPr>
            <w:drawing>
              <wp:inline distT="0" distB="0" distL="0" distR="0" wp14:anchorId="57BF78C8" wp14:editId="67896F8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2E0C35" w:rsidRDefault="002E0C35">
          <w:pPr>
            <w:ind w:right="0"/>
            <w:rPr>
              <w:szCs w:val="22"/>
              <w:lang w:eastAsia="en-US"/>
            </w:rPr>
          </w:pPr>
          <w:r>
            <w:rPr>
              <w:szCs w:val="22"/>
              <w:lang w:eastAsia="en-US"/>
            </w:rPr>
            <w:br w:type="page"/>
          </w:r>
        </w:p>
      </w:sdtContent>
    </w:sdt>
    <w:tbl>
      <w:tblPr>
        <w:tblW w:w="5000" w:type="pct"/>
        <w:tblLayout w:type="fixed"/>
        <w:tblCellMar>
          <w:left w:w="115" w:type="dxa"/>
          <w:right w:w="115" w:type="dxa"/>
        </w:tblCellMar>
        <w:tblLook w:val="04A0" w:firstRow="1" w:lastRow="0" w:firstColumn="1" w:lastColumn="0" w:noHBand="0" w:noVBand="1"/>
      </w:tblPr>
      <w:tblGrid>
        <w:gridCol w:w="4290"/>
        <w:gridCol w:w="497"/>
        <w:gridCol w:w="6399"/>
      </w:tblGrid>
      <w:tr w:rsidR="002A074F" w:rsidTr="002E0C35">
        <w:trPr>
          <w:trHeight w:val="125"/>
        </w:trPr>
        <w:tc>
          <w:tcPr>
            <w:tcW w:w="4290" w:type="dxa"/>
            <w:vMerge w:val="restart"/>
            <w:tcMar>
              <w:left w:w="360" w:type="dxa"/>
            </w:tcMar>
            <w:vAlign w:val="bottom"/>
          </w:tcPr>
          <w:p w:rsidR="002A074F" w:rsidRDefault="008F0B53" w:rsidP="002A074F">
            <w:pPr>
              <w:tabs>
                <w:tab w:val="left" w:pos="990"/>
              </w:tabs>
              <w:jc w:val="center"/>
            </w:pPr>
            <w:r w:rsidRPr="008F0B53">
              <w:rPr>
                <w:noProof/>
                <w:lang w:eastAsia="en-US"/>
              </w:rPr>
              <w:lastRenderedPageBreak/>
              <w:drawing>
                <wp:inline distT="0" distB="0" distL="0" distR="0">
                  <wp:extent cx="1796902" cy="2246128"/>
                  <wp:effectExtent l="171450" t="171450" r="165735" b="173355"/>
                  <wp:docPr id="29" name="Picture 29" descr="D:\adit st.6272\ok\Aditya Dharmawan Saputa 0903138132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adit st.6272\ok\Aditya Dharmawan Saputa 09031381320020.jp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1800868" cy="2251086"/>
                          </a:xfrm>
                          <a:prstGeom prst="snip2DiagRect">
                            <a:avLst/>
                          </a:prstGeom>
                          <a:solidFill>
                            <a:srgbClr val="FFFFFF">
                              <a:shade val="85000"/>
                            </a:srgbClr>
                          </a:solidFill>
                          <a:ln w="88900" cap="sq">
                            <a:solidFill>
                              <a:schemeClr val="accent1">
                                <a:lumMod val="20000"/>
                                <a:lumOff val="80000"/>
                              </a:schemeClr>
                            </a:solidFill>
                            <a:miter lim="800000"/>
                          </a:ln>
                          <a:effectLst>
                            <a:glow rad="63500">
                              <a:schemeClr val="accent1">
                                <a:satMod val="175000"/>
                                <a:alpha val="40000"/>
                              </a:schemeClr>
                            </a:glow>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A074F" w:rsidRDefault="002A074F" w:rsidP="002A074F">
            <w:pPr>
              <w:pStyle w:val="Title"/>
              <w:rPr>
                <w:sz w:val="32"/>
              </w:rPr>
            </w:pPr>
            <w:r>
              <w:t xml:space="preserve">Aditya </w:t>
            </w:r>
            <w:r>
              <w:rPr>
                <w:sz w:val="32"/>
              </w:rPr>
              <w:t>Dharmawan Saputra</w:t>
            </w:r>
          </w:p>
          <w:p w:rsidR="002A074F" w:rsidRDefault="007365D3" w:rsidP="002A074F">
            <w:pPr>
              <w:pStyle w:val="Subtitle"/>
              <w:rPr>
                <w:spacing w:val="0"/>
                <w:w w:val="100"/>
              </w:rPr>
            </w:pPr>
            <w:r w:rsidRPr="00F34F4A">
              <w:rPr>
                <w:spacing w:val="0"/>
                <w:w w:val="64"/>
              </w:rPr>
              <w:t>FULL STACK DEVELOPE</w:t>
            </w:r>
            <w:r w:rsidRPr="00F34F4A">
              <w:rPr>
                <w:spacing w:val="10"/>
                <w:w w:val="64"/>
              </w:rPr>
              <w:t>R</w:t>
            </w:r>
          </w:p>
          <w:sdt>
            <w:sdtPr>
              <w:id w:val="-1448076370"/>
              <w:placeholder>
                <w:docPart w:val="DD4839226BCB4D26AA42045F004E8D02"/>
              </w:placeholder>
              <w:temporary/>
              <w:showingPlcHdr/>
            </w:sdtPr>
            <w:sdtEndPr/>
            <w:sdtContent>
              <w:p w:rsidR="002A074F" w:rsidRDefault="002A074F" w:rsidP="002A074F">
                <w:pPr>
                  <w:pStyle w:val="Heading2"/>
                  <w:ind w:right="720"/>
                </w:pPr>
                <w:r w:rsidRPr="0084008B">
                  <w:rPr>
                    <w:b w:val="0"/>
                  </w:rPr>
                  <w:t>Profile</w:t>
                </w:r>
              </w:p>
            </w:sdtContent>
          </w:sdt>
          <w:p w:rsidR="002A074F" w:rsidRDefault="002A074F" w:rsidP="002A074F">
            <w:pPr>
              <w:pStyle w:val="ProfileText"/>
              <w:spacing w:line="276" w:lineRule="auto"/>
            </w:pPr>
            <w:r>
              <w:t>Date of Birth</w:t>
            </w:r>
            <w:r>
              <w:tab/>
              <w:t xml:space="preserve">: </w:t>
            </w:r>
            <w:proofErr w:type="spellStart"/>
            <w:r>
              <w:t>Tegal</w:t>
            </w:r>
            <w:proofErr w:type="spellEnd"/>
            <w:r>
              <w:t>, 27 Nov 1995</w:t>
            </w:r>
            <w:r>
              <w:br/>
              <w:t>Gender</w:t>
            </w:r>
            <w:r>
              <w:rPr>
                <w:b/>
              </w:rPr>
              <w:tab/>
            </w:r>
            <w:r>
              <w:tab/>
              <w:t>: Male</w:t>
            </w:r>
            <w:r>
              <w:br/>
              <w:t>Marital Status</w:t>
            </w:r>
            <w:r>
              <w:tab/>
              <w:t>: Single</w:t>
            </w:r>
            <w:r>
              <w:br/>
              <w:t>Religion</w:t>
            </w:r>
            <w:r>
              <w:tab/>
              <w:t>: Islam</w:t>
            </w:r>
            <w:r>
              <w:br/>
              <w:t>Nationality</w:t>
            </w:r>
            <w:r>
              <w:tab/>
              <w:t>: Indonesian</w:t>
            </w:r>
          </w:p>
          <w:p w:rsidR="002A074F" w:rsidRPr="0084008B" w:rsidRDefault="002A074F" w:rsidP="002A074F">
            <w:pPr>
              <w:pStyle w:val="Heading2"/>
              <w:ind w:right="720"/>
              <w:rPr>
                <w:b w:val="0"/>
              </w:rPr>
            </w:pPr>
            <w:r w:rsidRPr="0084008B">
              <w:rPr>
                <w:b w:val="0"/>
              </w:rPr>
              <w:t>PERSONALITY</w:t>
            </w:r>
          </w:p>
          <w:p w:rsidR="002A074F" w:rsidRDefault="00F34F4A" w:rsidP="002A074F">
            <w:r w:rsidRPr="00F34F4A">
              <w:t>My principle is once rowed 100 islands exceeded. I get bored easily with monotonous things because I always want to try new things. Give me something new and I can do it. Until now I always learn from the work given to me.</w:t>
            </w:r>
          </w:p>
          <w:sdt>
            <w:sdtPr>
              <w:id w:val="-1954003311"/>
              <w:placeholder>
                <w:docPart w:val="71357EB4A0D9450A97E81B688A03DF23"/>
              </w:placeholder>
              <w:temporary/>
              <w:showingPlcHdr/>
            </w:sdtPr>
            <w:sdtEndPr/>
            <w:sdtContent>
              <w:p w:rsidR="002A074F" w:rsidRDefault="002A074F" w:rsidP="002A074F">
                <w:pPr>
                  <w:pStyle w:val="Heading2"/>
                  <w:ind w:right="720"/>
                </w:pPr>
                <w:r w:rsidRPr="0084008B">
                  <w:rPr>
                    <w:rStyle w:val="Heading2Char"/>
                  </w:rPr>
                  <w:t>CONTACT</w:t>
                </w:r>
              </w:p>
            </w:sdtContent>
          </w:sdt>
          <w:sdt>
            <w:sdtPr>
              <w:id w:val="1111563247"/>
              <w:placeholder>
                <w:docPart w:val="BE06DD5485014403BC0158A86A8708DE"/>
              </w:placeholder>
              <w:temporary/>
              <w:showingPlcHdr/>
            </w:sdtPr>
            <w:sdtEndPr/>
            <w:sdtContent>
              <w:p w:rsidR="002A074F" w:rsidRDefault="002A074F" w:rsidP="002A074F">
                <w:pPr>
                  <w:pStyle w:val="ContactDetails"/>
                </w:pPr>
                <w:r>
                  <w:t>PHONE:</w:t>
                </w:r>
              </w:p>
            </w:sdtContent>
          </w:sdt>
          <w:p w:rsidR="002A074F" w:rsidRDefault="002A074F" w:rsidP="002A074F">
            <w:pPr>
              <w:pStyle w:val="ContactDetails"/>
            </w:pPr>
            <w:r>
              <w:t>(+62) 823-7137-3347</w:t>
            </w:r>
          </w:p>
          <w:p w:rsidR="008F22C7" w:rsidRDefault="008F22C7" w:rsidP="008F22C7">
            <w:pPr>
              <w:pStyle w:val="ContactDetails"/>
            </w:pPr>
          </w:p>
          <w:p w:rsidR="008F22C7" w:rsidRDefault="008F22C7" w:rsidP="008F22C7">
            <w:pPr>
              <w:pStyle w:val="ContactDetails"/>
            </w:pPr>
            <w:proofErr w:type="spellStart"/>
            <w:r>
              <w:t>Github</w:t>
            </w:r>
            <w:proofErr w:type="spellEnd"/>
            <w:r>
              <w:t>:</w:t>
            </w:r>
          </w:p>
          <w:p w:rsidR="008F22C7" w:rsidRDefault="00FB58D4" w:rsidP="008F22C7">
            <w:pPr>
              <w:pStyle w:val="ContactDetails"/>
            </w:pPr>
            <w:hyperlink r:id="rId15" w:history="1">
              <w:r w:rsidR="008F22C7" w:rsidRPr="004C4539">
                <w:rPr>
                  <w:rStyle w:val="Hyperlink"/>
                </w:rPr>
                <w:t>https://github.com/adityadees</w:t>
              </w:r>
            </w:hyperlink>
          </w:p>
          <w:p w:rsidR="008F22C7" w:rsidRDefault="008F22C7" w:rsidP="008F22C7">
            <w:pPr>
              <w:pStyle w:val="ContactDetails"/>
            </w:pPr>
          </w:p>
          <w:p w:rsidR="008F22C7" w:rsidRDefault="008F22C7" w:rsidP="008F22C7">
            <w:pPr>
              <w:pStyle w:val="ContactDetails"/>
            </w:pPr>
            <w:proofErr w:type="spellStart"/>
            <w:r>
              <w:t>Linkedin</w:t>
            </w:r>
            <w:proofErr w:type="spellEnd"/>
            <w:r>
              <w:t>:</w:t>
            </w:r>
          </w:p>
          <w:p w:rsidR="008F22C7" w:rsidRDefault="00FB58D4" w:rsidP="002A074F">
            <w:hyperlink r:id="rId16" w:history="1">
              <w:r w:rsidR="008F22C7" w:rsidRPr="004C4539">
                <w:rPr>
                  <w:rStyle w:val="Hyperlink"/>
                </w:rPr>
                <w:t>https://linkedin.com/in/adityadees/</w:t>
              </w:r>
            </w:hyperlink>
          </w:p>
          <w:p w:rsidR="008F22C7" w:rsidRDefault="008F22C7" w:rsidP="002A074F"/>
          <w:sdt>
            <w:sdtPr>
              <w:id w:val="-240260293"/>
              <w:placeholder>
                <w:docPart w:val="023A0C2F86E64F23BE16EB1FB175C558"/>
              </w:placeholder>
              <w:temporary/>
              <w:showingPlcHdr/>
            </w:sdtPr>
            <w:sdtEndPr/>
            <w:sdtContent>
              <w:p w:rsidR="002A074F" w:rsidRDefault="002A074F" w:rsidP="002A074F">
                <w:pPr>
                  <w:pStyle w:val="ContactDetails"/>
                </w:pPr>
                <w:r>
                  <w:t>EMAIL:</w:t>
                </w:r>
              </w:p>
            </w:sdtContent>
          </w:sdt>
          <w:p w:rsidR="002A074F" w:rsidRDefault="00FB58D4" w:rsidP="002A074F">
            <w:hyperlink r:id="rId17" w:history="1">
              <w:r w:rsidR="002A074F">
                <w:rPr>
                  <w:rStyle w:val="Hyperlink"/>
                </w:rPr>
                <w:t>adityadees@gmail.com</w:t>
              </w:r>
            </w:hyperlink>
            <w:r w:rsidR="002A074F">
              <w:br/>
            </w:r>
            <w:r w:rsidR="002A074F">
              <w:br/>
            </w:r>
            <w:r w:rsidR="007E068E">
              <w:t xml:space="preserve">ADDRESS : </w:t>
            </w:r>
            <w:r w:rsidR="007E068E">
              <w:br/>
            </w:r>
            <w:proofErr w:type="spellStart"/>
            <w:r w:rsidR="007E068E">
              <w:t>Pangeran</w:t>
            </w:r>
            <w:proofErr w:type="spellEnd"/>
            <w:r w:rsidR="007E068E">
              <w:t xml:space="preserve"> </w:t>
            </w:r>
            <w:proofErr w:type="spellStart"/>
            <w:r w:rsidR="007E068E">
              <w:t>Ayin</w:t>
            </w:r>
            <w:proofErr w:type="spellEnd"/>
            <w:r w:rsidR="007E068E">
              <w:t xml:space="preserve"> Street</w:t>
            </w:r>
            <w:r w:rsidR="002A074F">
              <w:t xml:space="preserve">, </w:t>
            </w:r>
            <w:proofErr w:type="spellStart"/>
            <w:r w:rsidR="002A074F">
              <w:t>Komplek</w:t>
            </w:r>
            <w:proofErr w:type="spellEnd"/>
            <w:r w:rsidR="002A074F">
              <w:t xml:space="preserve"> </w:t>
            </w:r>
            <w:proofErr w:type="spellStart"/>
            <w:r w:rsidR="002A074F">
              <w:t>Afila</w:t>
            </w:r>
            <w:proofErr w:type="spellEnd"/>
            <w:r w:rsidR="002A074F">
              <w:t xml:space="preserve"> Blok A3, Palembang, </w:t>
            </w:r>
            <w:r w:rsidR="008F0B53">
              <w:t>South Sumatera</w:t>
            </w:r>
            <w:r w:rsidR="002A074F">
              <w:t>.</w:t>
            </w:r>
          </w:p>
          <w:p w:rsidR="002A074F" w:rsidRDefault="002A074F" w:rsidP="002A074F"/>
          <w:p w:rsidR="002A074F" w:rsidRDefault="002A074F" w:rsidP="002A074F"/>
        </w:tc>
        <w:tc>
          <w:tcPr>
            <w:tcW w:w="497" w:type="dxa"/>
            <w:shd w:val="clear" w:color="auto" w:fill="31521B" w:themeFill="accent2" w:themeFillShade="80"/>
          </w:tcPr>
          <w:p w:rsidR="002A074F" w:rsidRDefault="008F0B53" w:rsidP="002A074F">
            <w:pPr>
              <w:tabs>
                <w:tab w:val="left" w:pos="990"/>
              </w:tabs>
            </w:pPr>
            <w:r>
              <w:rPr>
                <w:noProof/>
                <w:lang w:eastAsia="en-US"/>
              </w:rPr>
              <mc:AlternateContent>
                <mc:Choice Requires="wps">
                  <w:drawing>
                    <wp:anchor distT="0" distB="0" distL="114300" distR="114300" simplePos="0" relativeHeight="251658240" behindDoc="1" locked="0" layoutInCell="1" allowOverlap="1" wp14:anchorId="09216AEF" wp14:editId="62101762">
                      <wp:simplePos x="0" y="0"/>
                      <wp:positionH relativeFrom="column">
                        <wp:posOffset>-37783</wp:posOffset>
                      </wp:positionH>
                      <wp:positionV relativeFrom="paragraph">
                        <wp:posOffset>316230</wp:posOffset>
                      </wp:positionV>
                      <wp:extent cx="227330" cy="311150"/>
                      <wp:effectExtent l="0" t="3810" r="0" b="0"/>
                      <wp:wrapNone/>
                      <wp:docPr id="28" name="Right Triangle 3"/>
                      <wp:cNvGraphicFramePr/>
                      <a:graphic xmlns:a="http://schemas.openxmlformats.org/drawingml/2006/main">
                        <a:graphicData uri="http://schemas.microsoft.com/office/word/2010/wordprocessingShape">
                          <wps:wsp>
                            <wps:cNvSpPr/>
                            <wps:spPr>
                              <a:xfrm rot="5400000">
                                <a:off x="0" y="0"/>
                                <a:ext cx="227330" cy="311150"/>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74F" w:rsidRPr="00AF4EA4" w:rsidRDefault="002A074F" w:rsidP="006D409C">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16AEF" id="_x0000_s1027" style="position:absolute;margin-left:-3pt;margin-top:24.9pt;width:17.9pt;height:24.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" adj="-11796480,,5400" path="m2426,347348c2024,270140,402,77580,,372l346895,,2426,347348xe" fillcolor="#729928 [2404]" stroked="f" strokeweight="1pt">
                      <v:stroke joinstyle="miter"/>
                      <v:formulas/>
                      <v:path arrowok="t" o:connecttype="custom" o:connectlocs="1590,311150;0,333;227330,0;1590,311150" o:connectangles="0,0,0,0" textboxrect="0,0,346895,347348"/>
                      <v:textbox>
                        <w:txbxContent>
                          <w:p w:rsidR="002A074F" w:rsidRPr="00AF4EA4" w:rsidRDefault="002A074F" w:rsidP="006D409C">
                            <w:pPr>
                              <w:jc w:val="center"/>
                              <w:rPr>
                                <w:color w:val="455F51" w:themeColor="text2"/>
                              </w:rPr>
                            </w:pPr>
                          </w:p>
                        </w:txbxContent>
                      </v:textbox>
                    </v:shape>
                  </w:pict>
                </mc:Fallback>
              </mc:AlternateContent>
            </w:r>
          </w:p>
        </w:tc>
        <w:tc>
          <w:tcPr>
            <w:tcW w:w="6399" w:type="dxa"/>
            <w:shd w:val="clear" w:color="auto" w:fill="31521B" w:themeFill="accent2" w:themeFillShade="80"/>
            <w:vAlign w:val="center"/>
          </w:tcPr>
          <w:p w:rsidR="002A074F" w:rsidRDefault="002A074F" w:rsidP="002A074F">
            <w:pPr>
              <w:pStyle w:val="Heading1"/>
            </w:pPr>
            <w:r>
              <w:t>About Me</w:t>
            </w:r>
          </w:p>
        </w:tc>
      </w:tr>
      <w:tr w:rsidR="002A074F" w:rsidTr="002E0C35">
        <w:trPr>
          <w:trHeight w:val="125"/>
        </w:trPr>
        <w:tc>
          <w:tcPr>
            <w:tcW w:w="4290" w:type="dxa"/>
            <w:vMerge/>
            <w:tcMar>
              <w:left w:w="360" w:type="dxa"/>
            </w:tcMar>
            <w:vAlign w:val="bottom"/>
          </w:tcPr>
          <w:p w:rsidR="002A074F" w:rsidRDefault="002A074F" w:rsidP="002A074F">
            <w:pPr>
              <w:tabs>
                <w:tab w:val="left" w:pos="990"/>
              </w:tabs>
              <w:jc w:val="center"/>
              <w:rPr>
                <w:noProof/>
                <w:lang w:eastAsia="en-US"/>
              </w:rPr>
            </w:pPr>
          </w:p>
        </w:tc>
        <w:tc>
          <w:tcPr>
            <w:tcW w:w="497" w:type="dxa"/>
            <w:shd w:val="clear" w:color="auto" w:fill="auto"/>
          </w:tcPr>
          <w:p w:rsidR="002A074F" w:rsidRDefault="002A074F" w:rsidP="002A074F">
            <w:pPr>
              <w:tabs>
                <w:tab w:val="left" w:pos="990"/>
              </w:tabs>
            </w:pPr>
          </w:p>
        </w:tc>
        <w:tc>
          <w:tcPr>
            <w:tcW w:w="6399" w:type="dxa"/>
            <w:shd w:val="clear" w:color="auto" w:fill="auto"/>
          </w:tcPr>
          <w:p w:rsidR="002A074F" w:rsidRDefault="002A074F" w:rsidP="002A074F">
            <w:pPr>
              <w:rPr>
                <w:b/>
              </w:rPr>
            </w:pPr>
          </w:p>
          <w:p w:rsidR="00537AC8" w:rsidRPr="00537AC8" w:rsidRDefault="002A074F" w:rsidP="00537AC8">
            <w:pPr>
              <w:jc w:val="both"/>
              <w:rPr>
                <w:sz w:val="24"/>
              </w:rPr>
            </w:pPr>
            <w:r w:rsidRPr="002A074F">
              <w:rPr>
                <w:sz w:val="24"/>
              </w:rPr>
              <w:tab/>
            </w:r>
            <w:r w:rsidR="00537AC8" w:rsidRPr="00537AC8">
              <w:rPr>
                <w:sz w:val="24"/>
              </w:rPr>
              <w:t>I started my career as a web developer since 2014 as a thesis freelancer.</w:t>
            </w:r>
            <w:r w:rsidR="00311C9A">
              <w:rPr>
                <w:sz w:val="24"/>
              </w:rPr>
              <w:t xml:space="preserve"> </w:t>
            </w:r>
            <w:r w:rsidR="00537AC8" w:rsidRPr="00537AC8">
              <w:rPr>
                <w:sz w:val="24"/>
              </w:rPr>
              <w:t xml:space="preserve">When I entered the 2nd semester towards the 3rd semester of college, I participated in a web development competition at a state university in Palembang and </w:t>
            </w:r>
            <w:proofErr w:type="spellStart"/>
            <w:r w:rsidR="00537AC8" w:rsidRPr="00537AC8">
              <w:rPr>
                <w:sz w:val="24"/>
              </w:rPr>
              <w:t>and</w:t>
            </w:r>
            <w:proofErr w:type="spellEnd"/>
            <w:r w:rsidR="00537AC8" w:rsidRPr="00537AC8">
              <w:rPr>
                <w:sz w:val="24"/>
              </w:rPr>
              <w:t xml:space="preserve"> won the second place in the national level competition. later on, gaining a recognition from my participation as </w:t>
            </w:r>
            <w:proofErr w:type="gramStart"/>
            <w:r w:rsidR="00537AC8" w:rsidRPr="00537AC8">
              <w:rPr>
                <w:sz w:val="24"/>
              </w:rPr>
              <w:t>student ,one</w:t>
            </w:r>
            <w:proofErr w:type="gramEnd"/>
            <w:r w:rsidR="00537AC8" w:rsidRPr="00537AC8">
              <w:rPr>
                <w:sz w:val="24"/>
              </w:rPr>
              <w:t xml:space="preserve"> of our collage </w:t>
            </w:r>
            <w:proofErr w:type="spellStart"/>
            <w:r w:rsidR="00537AC8" w:rsidRPr="00537AC8">
              <w:rPr>
                <w:sz w:val="24"/>
              </w:rPr>
              <w:t>profressors</w:t>
            </w:r>
            <w:proofErr w:type="spellEnd"/>
            <w:r w:rsidR="00537AC8" w:rsidRPr="00537AC8">
              <w:rPr>
                <w:sz w:val="24"/>
              </w:rPr>
              <w:t xml:space="preserve">  asking me to </w:t>
            </w:r>
            <w:proofErr w:type="spellStart"/>
            <w:r w:rsidR="00537AC8" w:rsidRPr="00537AC8">
              <w:rPr>
                <w:sz w:val="24"/>
              </w:rPr>
              <w:t>to</w:t>
            </w:r>
            <w:proofErr w:type="spellEnd"/>
            <w:r w:rsidR="00537AC8" w:rsidRPr="00537AC8">
              <w:rPr>
                <w:sz w:val="24"/>
              </w:rPr>
              <w:t xml:space="preserve"> help others student with their project </w:t>
            </w:r>
            <w:proofErr w:type="spellStart"/>
            <w:r w:rsidR="00537AC8" w:rsidRPr="00537AC8">
              <w:rPr>
                <w:sz w:val="24"/>
              </w:rPr>
              <w:t>assigment</w:t>
            </w:r>
            <w:proofErr w:type="spellEnd"/>
            <w:r w:rsidR="00537AC8" w:rsidRPr="00537AC8">
              <w:rPr>
                <w:sz w:val="24"/>
              </w:rPr>
              <w:t xml:space="preserve">. </w:t>
            </w:r>
          </w:p>
          <w:p w:rsidR="002A074F" w:rsidRDefault="00537AC8" w:rsidP="00537AC8">
            <w:pPr>
              <w:rPr>
                <w:sz w:val="24"/>
              </w:rPr>
            </w:pPr>
            <w:r>
              <w:rPr>
                <w:sz w:val="24"/>
              </w:rPr>
              <w:tab/>
            </w:r>
            <w:r w:rsidR="00A413CD" w:rsidRPr="00A413CD">
              <w:rPr>
                <w:sz w:val="24"/>
              </w:rPr>
              <w:t xml:space="preserve">I've worked on hundreds of projects but haven't made it to the international level due to my limited socialism, however, I do occasionally contribute to open source projects on </w:t>
            </w:r>
            <w:proofErr w:type="spellStart"/>
            <w:r w:rsidR="00A413CD" w:rsidRPr="00A413CD">
              <w:rPr>
                <w:sz w:val="24"/>
              </w:rPr>
              <w:t>github</w:t>
            </w:r>
            <w:proofErr w:type="spellEnd"/>
            <w:r w:rsidR="00A413CD" w:rsidRPr="00A413CD">
              <w:rPr>
                <w:sz w:val="24"/>
              </w:rPr>
              <w:t>. For now I only handle local projects with the following scope: thesis, lecturer research, university, regional and national.</w:t>
            </w:r>
          </w:p>
          <w:p w:rsidR="00537AC8" w:rsidRDefault="00537AC8" w:rsidP="00537AC8"/>
        </w:tc>
      </w:tr>
      <w:tr w:rsidR="002A074F" w:rsidTr="002E0C35">
        <w:trPr>
          <w:trHeight w:val="125"/>
        </w:trPr>
        <w:tc>
          <w:tcPr>
            <w:tcW w:w="4290" w:type="dxa"/>
            <w:vMerge/>
            <w:tcMar>
              <w:left w:w="360" w:type="dxa"/>
            </w:tcMar>
            <w:vAlign w:val="bottom"/>
          </w:tcPr>
          <w:p w:rsidR="002A074F" w:rsidRDefault="002A074F" w:rsidP="002A074F">
            <w:pPr>
              <w:tabs>
                <w:tab w:val="left" w:pos="990"/>
              </w:tabs>
              <w:jc w:val="center"/>
              <w:rPr>
                <w:noProof/>
                <w:lang w:eastAsia="en-US"/>
              </w:rPr>
            </w:pPr>
          </w:p>
        </w:tc>
        <w:tc>
          <w:tcPr>
            <w:tcW w:w="497" w:type="dxa"/>
            <w:shd w:val="clear" w:color="auto" w:fill="31521B" w:themeFill="accent2" w:themeFillShade="80"/>
          </w:tcPr>
          <w:p w:rsidR="002A074F" w:rsidRDefault="002A074F" w:rsidP="002A074F">
            <w:pPr>
              <w:tabs>
                <w:tab w:val="left" w:pos="990"/>
              </w:tabs>
            </w:pPr>
          </w:p>
        </w:tc>
        <w:tc>
          <w:tcPr>
            <w:tcW w:w="6399" w:type="dxa"/>
            <w:shd w:val="clear" w:color="auto" w:fill="31521B" w:themeFill="accent2" w:themeFillShade="80"/>
            <w:vAlign w:val="center"/>
          </w:tcPr>
          <w:sdt>
            <w:sdtPr>
              <w:id w:val="1049110328"/>
              <w:placeholder>
                <w:docPart w:val="C3E7959915DF496EBD258017F214A29F"/>
              </w:placeholder>
              <w:temporary/>
              <w:showingPlcHdr/>
              <w15:appearance w15:val="hidden"/>
            </w:sdtPr>
            <w:sdtEndPr/>
            <w:sdtContent>
              <w:p w:rsidR="002A074F" w:rsidRPr="002A074F" w:rsidRDefault="002A074F" w:rsidP="002A074F">
                <w:pPr>
                  <w:pStyle w:val="Heading1"/>
                  <w:rPr>
                    <w:rFonts w:asciiTheme="minorHAnsi" w:eastAsiaTheme="minorEastAsia" w:hAnsiTheme="minorHAnsi" w:cstheme="minorBidi"/>
                    <w:caps w:val="0"/>
                    <w:color w:val="auto"/>
                    <w:sz w:val="22"/>
                    <w:szCs w:val="24"/>
                  </w:rPr>
                </w:pPr>
                <w:r w:rsidRPr="00036450">
                  <w:t>EDUCATION</w:t>
                </w:r>
              </w:p>
            </w:sdtContent>
          </w:sdt>
        </w:tc>
      </w:tr>
      <w:tr w:rsidR="002A074F" w:rsidTr="002E0C35">
        <w:trPr>
          <w:trHeight w:val="351"/>
        </w:trPr>
        <w:tc>
          <w:tcPr>
            <w:tcW w:w="4290" w:type="dxa"/>
            <w:vMerge/>
            <w:tcMar>
              <w:left w:w="360" w:type="dxa"/>
            </w:tcMar>
            <w:vAlign w:val="bottom"/>
          </w:tcPr>
          <w:p w:rsidR="002A074F" w:rsidRDefault="002A074F" w:rsidP="002A074F">
            <w:pPr>
              <w:rPr>
                <w:noProof/>
              </w:rPr>
            </w:pPr>
          </w:p>
        </w:tc>
        <w:tc>
          <w:tcPr>
            <w:tcW w:w="497" w:type="dxa"/>
            <w:tcMar>
              <w:left w:w="0" w:type="dxa"/>
              <w:right w:w="0" w:type="dxa"/>
            </w:tcMar>
          </w:tcPr>
          <w:p w:rsidR="002A074F" w:rsidRDefault="002A074F" w:rsidP="002A074F">
            <w:pPr>
              <w:tabs>
                <w:tab w:val="left" w:pos="990"/>
              </w:tabs>
            </w:pPr>
            <w:r>
              <w:rPr>
                <w:noProof/>
                <w:lang w:eastAsia="en-US"/>
              </w:rPr>
              <mc:AlternateContent>
                <mc:Choice Requires="wps">
                  <w:drawing>
                    <wp:inline distT="0" distB="0" distL="0" distR="0" wp14:anchorId="77A02188" wp14:editId="55335A69">
                      <wp:extent cx="227812" cy="311173"/>
                      <wp:effectExtent l="0" t="3810" r="0" b="0"/>
                      <wp:docPr id="3" name="Right Triangle 3"/>
                      <wp:cNvGraphicFramePr/>
                      <a:graphic xmlns:a="http://schemas.openxmlformats.org/drawingml/2006/main">
                        <a:graphicData uri="http://schemas.microsoft.com/office/word/2010/wordprocessingShape">
                          <wps:wsp>
                            <wps:cNvSpPr/>
                            <wps:spPr>
                              <a:xfrm rot="5400000">
                                <a:off x="0" y="0"/>
                                <a:ext cx="227812" cy="311173"/>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74F" w:rsidRPr="00AF4EA4" w:rsidRDefault="002A074F" w:rsidP="006D409C">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7A02188" id="Right Triangle 3" o:spid="_x0000_s1028" style="width:17.95pt;height:24.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" adj="-11796480,,5400" path="m2426,347348c2024,270140,402,77580,,372l346895,,2426,347348xe" fillcolor="#729928 [2404]" stroked="f" strokeweight="1pt">
                      <v:stroke joinstyle="miter"/>
                      <v:formulas/>
                      <v:path arrowok="t" o:connecttype="custom" o:connectlocs="1593,311173;0,333;227812,0;1593,311173" o:connectangles="0,0,0,0" textboxrect="0,0,346895,347348"/>
                      <v:textbox>
                        <w:txbxContent>
                          <w:p w:rsidR="002A074F" w:rsidRPr="00AF4EA4" w:rsidRDefault="002A074F" w:rsidP="006D409C">
                            <w:pPr>
                              <w:jc w:val="center"/>
                              <w:rPr>
                                <w:color w:val="455F51" w:themeColor="text2"/>
                              </w:rPr>
                            </w:pPr>
                          </w:p>
                        </w:txbxContent>
                      </v:textbox>
                      <w10:anchorlock/>
                    </v:shape>
                  </w:pict>
                </mc:Fallback>
              </mc:AlternateContent>
            </w:r>
          </w:p>
        </w:tc>
        <w:tc>
          <w:tcPr>
            <w:tcW w:w="6399" w:type="dxa"/>
          </w:tcPr>
          <w:p w:rsidR="002A074F" w:rsidRDefault="002A074F" w:rsidP="002A074F">
            <w:pPr>
              <w:rPr>
                <w:b/>
              </w:rPr>
            </w:pPr>
          </w:p>
          <w:p w:rsidR="002A074F" w:rsidRDefault="002A074F" w:rsidP="002A074F">
            <w:pPr>
              <w:rPr>
                <w:b/>
              </w:rPr>
            </w:pPr>
            <w:r>
              <w:rPr>
                <w:b/>
              </w:rPr>
              <w:t>SRIWIJAYA UNIVERSITY</w:t>
            </w:r>
          </w:p>
          <w:p w:rsidR="002A074F" w:rsidRDefault="002A074F" w:rsidP="002A074F">
            <w:pPr>
              <w:pStyle w:val="Date"/>
            </w:pPr>
            <w:r>
              <w:t>2013 – 2020</w:t>
            </w:r>
          </w:p>
          <w:p w:rsidR="002A074F" w:rsidRDefault="002A074F" w:rsidP="002A074F">
            <w:r>
              <w:t>Majoring Information System Bilingual at Faculty of Computer Science</w:t>
            </w:r>
            <w:r>
              <w:br/>
            </w:r>
          </w:p>
          <w:p w:rsidR="002A074F" w:rsidRDefault="002A074F" w:rsidP="002A074F">
            <w:pPr>
              <w:rPr>
                <w:b/>
              </w:rPr>
            </w:pPr>
            <w:r>
              <w:rPr>
                <w:b/>
              </w:rPr>
              <w:t>SENIOR HIGH SCHOOL METHODIST 1 PALEMBANG</w:t>
            </w:r>
          </w:p>
          <w:p w:rsidR="002A074F" w:rsidRDefault="002A074F" w:rsidP="002A074F">
            <w:pPr>
              <w:pStyle w:val="Date"/>
            </w:pPr>
            <w:r>
              <w:t>2010 – 2013</w:t>
            </w:r>
          </w:p>
          <w:p w:rsidR="002A074F" w:rsidRDefault="002A074F" w:rsidP="002A074F">
            <w:r>
              <w:t>Science Programs</w:t>
            </w:r>
          </w:p>
          <w:p w:rsidR="002A074F" w:rsidRDefault="002A074F" w:rsidP="002A074F"/>
          <w:p w:rsidR="002A074F" w:rsidRDefault="002A074F" w:rsidP="002A074F">
            <w:pPr>
              <w:rPr>
                <w:b/>
              </w:rPr>
            </w:pPr>
            <w:r>
              <w:rPr>
                <w:b/>
              </w:rPr>
              <w:t>JUNIOR HIGH SCHOOL 14 PALEMBANG</w:t>
            </w:r>
            <w:bookmarkStart w:id="0" w:name="_GoBack"/>
            <w:bookmarkEnd w:id="0"/>
          </w:p>
          <w:p w:rsidR="002A074F" w:rsidRDefault="002A074F" w:rsidP="002A074F">
            <w:pPr>
              <w:pStyle w:val="Date"/>
            </w:pPr>
            <w:r>
              <w:t>2007 – 2010</w:t>
            </w:r>
          </w:p>
          <w:p w:rsidR="002A074F" w:rsidRDefault="002A074F" w:rsidP="002A074F"/>
          <w:p w:rsidR="002A074F" w:rsidRDefault="002A074F" w:rsidP="002A074F">
            <w:pPr>
              <w:rPr>
                <w:b/>
              </w:rPr>
            </w:pPr>
            <w:r>
              <w:rPr>
                <w:b/>
              </w:rPr>
              <w:t>ELEMENTARY SCHOOL 124 PALEMBANG</w:t>
            </w:r>
          </w:p>
          <w:p w:rsidR="002A074F" w:rsidRDefault="002A074F" w:rsidP="002A074F">
            <w:pPr>
              <w:pStyle w:val="Date"/>
            </w:pPr>
            <w:r>
              <w:t>2001 – 2007</w:t>
            </w:r>
          </w:p>
          <w:p w:rsidR="002A074F" w:rsidRDefault="002A074F" w:rsidP="002A074F"/>
        </w:tc>
      </w:tr>
      <w:tr w:rsidR="002A074F" w:rsidTr="002E0C35">
        <w:trPr>
          <w:trHeight w:val="125"/>
        </w:trPr>
        <w:tc>
          <w:tcPr>
            <w:tcW w:w="4290" w:type="dxa"/>
            <w:vMerge/>
            <w:tcMar>
              <w:left w:w="360" w:type="dxa"/>
            </w:tcMar>
            <w:vAlign w:val="bottom"/>
          </w:tcPr>
          <w:p w:rsidR="002A074F" w:rsidRDefault="002A074F" w:rsidP="002A074F"/>
        </w:tc>
        <w:tc>
          <w:tcPr>
            <w:tcW w:w="497" w:type="dxa"/>
            <w:shd w:val="clear" w:color="auto" w:fill="31521B" w:themeFill="accent2" w:themeFillShade="80"/>
          </w:tcPr>
          <w:p w:rsidR="002A074F" w:rsidRDefault="002A074F" w:rsidP="002A074F">
            <w:pPr>
              <w:tabs>
                <w:tab w:val="left" w:pos="990"/>
              </w:tabs>
            </w:pPr>
          </w:p>
        </w:tc>
        <w:tc>
          <w:tcPr>
            <w:tcW w:w="6399" w:type="dxa"/>
            <w:shd w:val="clear" w:color="auto" w:fill="31521B" w:themeFill="accent2" w:themeFillShade="80"/>
            <w:vAlign w:val="center"/>
          </w:tcPr>
          <w:p w:rsidR="002A074F" w:rsidRPr="00F30EA7" w:rsidRDefault="002A074F" w:rsidP="002A074F">
            <w:pPr>
              <w:pStyle w:val="Heading1"/>
              <w:rPr>
                <w:rFonts w:asciiTheme="minorHAnsi" w:eastAsiaTheme="minorEastAsia" w:hAnsiTheme="minorHAnsi" w:cstheme="minorBidi"/>
                <w:caps w:val="0"/>
                <w:color w:val="auto"/>
                <w:sz w:val="22"/>
                <w:szCs w:val="24"/>
              </w:rPr>
            </w:pPr>
            <w:r>
              <w:t>SKILLS STACKs</w:t>
            </w:r>
          </w:p>
        </w:tc>
      </w:tr>
      <w:tr w:rsidR="002A074F" w:rsidTr="002E0C35">
        <w:trPr>
          <w:trHeight w:val="661"/>
        </w:trPr>
        <w:tc>
          <w:tcPr>
            <w:tcW w:w="4290" w:type="dxa"/>
            <w:vMerge/>
            <w:vAlign w:val="bottom"/>
          </w:tcPr>
          <w:p w:rsidR="002A074F" w:rsidRDefault="002A074F" w:rsidP="002A074F">
            <w:pPr>
              <w:ind w:right="0"/>
              <w:rPr>
                <w:noProof/>
              </w:rPr>
            </w:pPr>
          </w:p>
        </w:tc>
        <w:tc>
          <w:tcPr>
            <w:tcW w:w="497" w:type="dxa"/>
            <w:tcMar>
              <w:left w:w="0" w:type="dxa"/>
              <w:right w:w="0" w:type="dxa"/>
            </w:tcMar>
          </w:tcPr>
          <w:p w:rsidR="002A074F" w:rsidRDefault="002A074F" w:rsidP="002A074F">
            <w:pPr>
              <w:tabs>
                <w:tab w:val="left" w:pos="990"/>
              </w:tabs>
            </w:pPr>
            <w:r>
              <w:rPr>
                <w:noProof/>
                <w:lang w:eastAsia="en-US"/>
              </w:rPr>
              <mc:AlternateContent>
                <mc:Choice Requires="wps">
                  <w:drawing>
                    <wp:inline distT="0" distB="0" distL="0" distR="0" wp14:anchorId="2E205FAA" wp14:editId="2B02B75A">
                      <wp:extent cx="227812" cy="311173"/>
                      <wp:effectExtent l="0" t="3810" r="0" b="0"/>
                      <wp:docPr id="6" name="Right Triangle 3"/>
                      <wp:cNvGraphicFramePr/>
                      <a:graphic xmlns:a="http://schemas.openxmlformats.org/drawingml/2006/main">
                        <a:graphicData uri="http://schemas.microsoft.com/office/word/2010/wordprocessingShape">
                          <wps:wsp>
                            <wps:cNvSpPr/>
                            <wps:spPr>
                              <a:xfrm rot="5400000">
                                <a:off x="0" y="0"/>
                                <a:ext cx="227812" cy="311173"/>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74F" w:rsidRPr="00AF4EA4" w:rsidRDefault="002A074F" w:rsidP="00F56513">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E205FAA" id="_x0000_s1029" style="width:17.95pt;height:24.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" adj="-11796480,,5400" path="m2426,347348c2024,270140,402,77580,,372l346895,,2426,347348xe" fillcolor="#729928 [2404]" stroked="f" strokeweight="1pt">
                      <v:stroke joinstyle="miter"/>
                      <v:formulas/>
                      <v:path arrowok="t" o:connecttype="custom" o:connectlocs="1593,311173;0,333;227812,0;1593,311173" o:connectangles="0,0,0,0" textboxrect="0,0,346895,347348"/>
                      <v:textbox>
                        <w:txbxContent>
                          <w:p w:rsidR="002A074F" w:rsidRPr="00AF4EA4" w:rsidRDefault="002A074F" w:rsidP="00F56513">
                            <w:pPr>
                              <w:jc w:val="center"/>
                              <w:rPr>
                                <w:color w:val="455F51" w:themeColor="text2"/>
                              </w:rPr>
                            </w:pPr>
                          </w:p>
                        </w:txbxContent>
                      </v:textbox>
                      <w10:anchorlock/>
                    </v:shape>
                  </w:pict>
                </mc:Fallback>
              </mc:AlternateContent>
            </w:r>
          </w:p>
        </w:tc>
        <w:tc>
          <w:tcPr>
            <w:tcW w:w="6399" w:type="dxa"/>
          </w:tcPr>
          <w:p w:rsidR="002A074F" w:rsidRDefault="002A074F" w:rsidP="002A074F"/>
          <w:p w:rsidR="002A074F" w:rsidRPr="00A354D3" w:rsidRDefault="002A074F" w:rsidP="002A074F">
            <w:r>
              <w:rPr>
                <w:noProof/>
                <w:lang w:eastAsia="en-US"/>
              </w:rPr>
              <w:drawing>
                <wp:inline distT="0" distB="0" distL="0" distR="0" wp14:anchorId="2240D32F" wp14:editId="2BF28399">
                  <wp:extent cx="3914140" cy="3115339"/>
                  <wp:effectExtent l="0" t="0" r="10160" b="889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tc>
      </w:tr>
    </w:tbl>
    <w:p w:rsidR="003E6A59" w:rsidRDefault="003E6A59">
      <w:pPr>
        <w:ind w:right="0"/>
      </w:pPr>
    </w:p>
    <w:tbl>
      <w:tblPr>
        <w:tblpPr w:leftFromText="180" w:rightFromText="180" w:vertAnchor="text" w:tblpYSpec="inside"/>
        <w:tblW w:w="5000" w:type="pct"/>
        <w:tblLayout w:type="fixed"/>
        <w:tblCellMar>
          <w:left w:w="115" w:type="dxa"/>
          <w:right w:w="115" w:type="dxa"/>
        </w:tblCellMar>
        <w:tblLook w:val="04A0" w:firstRow="1" w:lastRow="0" w:firstColumn="1" w:lastColumn="0" w:noHBand="0" w:noVBand="1"/>
      </w:tblPr>
      <w:tblGrid>
        <w:gridCol w:w="536"/>
        <w:gridCol w:w="5325"/>
        <w:gridCol w:w="5325"/>
      </w:tblGrid>
      <w:tr w:rsidR="00016119" w:rsidTr="005F4D24">
        <w:trPr>
          <w:trHeight w:val="127"/>
        </w:trPr>
        <w:tc>
          <w:tcPr>
            <w:tcW w:w="555" w:type="dxa"/>
            <w:shd w:val="clear" w:color="auto" w:fill="31521B" w:themeFill="accent2" w:themeFillShade="80"/>
          </w:tcPr>
          <w:p w:rsidR="002F7A0E" w:rsidRDefault="002F7A0E" w:rsidP="003E6A59">
            <w:pPr>
              <w:tabs>
                <w:tab w:val="left" w:pos="990"/>
              </w:tabs>
            </w:pPr>
          </w:p>
        </w:tc>
        <w:tc>
          <w:tcPr>
            <w:tcW w:w="10621" w:type="dxa"/>
            <w:gridSpan w:val="2"/>
            <w:shd w:val="clear" w:color="auto" w:fill="31521B" w:themeFill="accent2" w:themeFillShade="80"/>
          </w:tcPr>
          <w:p w:rsidR="002F7A0E" w:rsidRDefault="00FB58D4" w:rsidP="003E6A59">
            <w:pPr>
              <w:pStyle w:val="Heading1"/>
              <w:rPr>
                <w:b/>
              </w:rPr>
            </w:pPr>
            <w:sdt>
              <w:sdtPr>
                <w:id w:val="-1493642928"/>
                <w:placeholder>
                  <w:docPart w:val="A7410D53C60A426EA0D624E27F80D38D"/>
                </w:placeholder>
                <w:temporary/>
                <w:showingPlcHdr/>
                <w15:appearance w15:val="hidden"/>
              </w:sdtPr>
              <w:sdtEndPr/>
              <w:sdtContent>
                <w:r w:rsidR="002F7A0E" w:rsidRPr="00036450">
                  <w:t>WORK EXPERIENCE</w:t>
                </w:r>
              </w:sdtContent>
            </w:sdt>
          </w:p>
        </w:tc>
      </w:tr>
      <w:tr w:rsidR="00016119" w:rsidTr="005F4D24">
        <w:trPr>
          <w:trHeight w:val="255"/>
        </w:trPr>
        <w:tc>
          <w:tcPr>
            <w:tcW w:w="555" w:type="dxa"/>
            <w:tcMar>
              <w:left w:w="0" w:type="dxa"/>
              <w:right w:w="0" w:type="dxa"/>
            </w:tcMar>
          </w:tcPr>
          <w:p w:rsidR="002F7A0E" w:rsidRDefault="002F7A0E" w:rsidP="003E6A59">
            <w:pPr>
              <w:tabs>
                <w:tab w:val="left" w:pos="990"/>
              </w:tabs>
            </w:pPr>
            <w:r>
              <w:rPr>
                <w:noProof/>
                <w:lang w:eastAsia="en-US"/>
              </w:rPr>
              <mc:AlternateContent>
                <mc:Choice Requires="wps">
                  <w:drawing>
                    <wp:inline distT="0" distB="0" distL="0" distR="0" wp14:anchorId="5A7F01CB" wp14:editId="5574B444">
                      <wp:extent cx="321300" cy="439768"/>
                      <wp:effectExtent l="0" t="2222" r="952" b="953"/>
                      <wp:docPr id="30"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7A0E" w:rsidRDefault="002F7A0E" w:rsidP="003E6A59">
                                  <w:pPr>
                                    <w:jc w:val="center"/>
                                    <w:rPr>
                                      <w:color w:val="455F51" w:themeColor="text2"/>
                                    </w:rPr>
                                  </w:pPr>
                                </w:p>
                                <w:p w:rsidR="002F7A0E" w:rsidRPr="00AF4EA4" w:rsidRDefault="002F7A0E" w:rsidP="003E6A59">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A7F01CB" id="_x0000_s1030"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2F7A0E" w:rsidRDefault="002F7A0E" w:rsidP="003E6A59">
                            <w:pPr>
                              <w:jc w:val="center"/>
                              <w:rPr>
                                <w:color w:val="455F51" w:themeColor="text2"/>
                              </w:rPr>
                            </w:pPr>
                          </w:p>
                          <w:p w:rsidR="002F7A0E" w:rsidRPr="00AF4EA4" w:rsidRDefault="002F7A0E" w:rsidP="003E6A59">
                            <w:pPr>
                              <w:jc w:val="center"/>
                              <w:rPr>
                                <w:color w:val="455F51" w:themeColor="text2"/>
                              </w:rPr>
                            </w:pPr>
                          </w:p>
                        </w:txbxContent>
                      </v:textbox>
                      <w10:anchorlock/>
                    </v:shape>
                  </w:pict>
                </mc:Fallback>
              </mc:AlternateContent>
            </w:r>
          </w:p>
        </w:tc>
        <w:tc>
          <w:tcPr>
            <w:tcW w:w="5670" w:type="dxa"/>
          </w:tcPr>
          <w:p w:rsidR="002F7A0E" w:rsidRDefault="002F7A0E" w:rsidP="002F7A0E">
            <w:pPr>
              <w:rPr>
                <w:b/>
              </w:rPr>
            </w:pPr>
          </w:p>
          <w:p w:rsidR="00D11E50" w:rsidRPr="00786007" w:rsidRDefault="00D11E50" w:rsidP="00D11E50">
            <w:pPr>
              <w:pStyle w:val="ListParagraph"/>
              <w:numPr>
                <w:ilvl w:val="0"/>
                <w:numId w:val="7"/>
              </w:numPr>
              <w:ind w:left="284" w:hanging="284"/>
              <w:rPr>
                <w:bCs/>
              </w:rPr>
            </w:pPr>
            <w:r>
              <w:rPr>
                <w:b/>
              </w:rPr>
              <w:t>Bank Central Asia</w:t>
            </w:r>
            <w:r w:rsidRPr="00786007">
              <w:rPr>
                <w:b/>
              </w:rPr>
              <w:br/>
            </w:r>
            <w:r>
              <w:rPr>
                <w:i/>
                <w:sz w:val="20"/>
              </w:rPr>
              <w:t>Frontend</w:t>
            </w:r>
          </w:p>
          <w:p w:rsidR="00D11E50" w:rsidRDefault="00D11E50" w:rsidP="00D11E50">
            <w:pPr>
              <w:ind w:left="303"/>
              <w:rPr>
                <w:sz w:val="20"/>
                <w:szCs w:val="20"/>
              </w:rPr>
            </w:pPr>
            <w:r w:rsidRPr="00EB372C">
              <w:rPr>
                <w:sz w:val="20"/>
                <w:szCs w:val="20"/>
                <w:u w:val="single"/>
              </w:rPr>
              <w:t>2022 – Present</w:t>
            </w:r>
            <w:r w:rsidRPr="00EB372C">
              <w:rPr>
                <w:sz w:val="20"/>
                <w:szCs w:val="20"/>
              </w:rPr>
              <w:t xml:space="preserve"> |</w:t>
            </w:r>
            <w:r>
              <w:rPr>
                <w:sz w:val="20"/>
                <w:szCs w:val="20"/>
              </w:rPr>
              <w:t>Freelance</w:t>
            </w:r>
            <w:r w:rsidRPr="00EB372C">
              <w:rPr>
                <w:sz w:val="20"/>
                <w:szCs w:val="20"/>
              </w:rPr>
              <w:t xml:space="preserve"> - Remote</w:t>
            </w:r>
          </w:p>
          <w:p w:rsidR="00D11E50" w:rsidRDefault="00D11E50" w:rsidP="00D11E50">
            <w:pPr>
              <w:ind w:left="283" w:right="357" w:firstLine="284"/>
            </w:pPr>
            <w:r w:rsidRPr="00D11E50">
              <w:rPr>
                <w:b/>
              </w:rPr>
              <w:t xml:space="preserve">PT Bank Central Asia </w:t>
            </w:r>
            <w:proofErr w:type="spellStart"/>
            <w:r w:rsidRPr="00D11E50">
              <w:rPr>
                <w:b/>
              </w:rPr>
              <w:t>Tbk</w:t>
            </w:r>
            <w:proofErr w:type="spellEnd"/>
            <w:r w:rsidRPr="00D11E50">
              <w:rPr>
                <w:b/>
              </w:rPr>
              <w:t xml:space="preserve"> (BCA)</w:t>
            </w:r>
            <w:r>
              <w:t xml:space="preserve"> (</w:t>
            </w:r>
            <w:r w:rsidRPr="00D11E50">
              <w:t>https://www.bca.co.id/</w:t>
            </w:r>
            <w:r>
              <w:t>)</w:t>
            </w:r>
            <w:r w:rsidRPr="00D11E50">
              <w:t xml:space="preserve"> is Indonesia's largest lender by market value and the second largest bank by assets.</w:t>
            </w:r>
            <w:r>
              <w:rPr>
                <w:b/>
              </w:rPr>
              <w:t xml:space="preserve"> </w:t>
            </w:r>
            <w:r>
              <w:t xml:space="preserve">I was recruited by a vendor company that has collaborated with bank </w:t>
            </w:r>
            <w:proofErr w:type="spellStart"/>
            <w:r>
              <w:t>bca</w:t>
            </w:r>
            <w:proofErr w:type="spellEnd"/>
            <w:r>
              <w:t xml:space="preserve"> to create a web-based application with a position as a Frontend Developer.</w:t>
            </w:r>
            <w:r>
              <w:rPr>
                <w:i/>
              </w:rPr>
              <w:t xml:space="preserve"> </w:t>
            </w:r>
            <w:r>
              <w:t>The tasks I got were:</w:t>
            </w:r>
            <w:r>
              <w:t xml:space="preserve"> </w:t>
            </w:r>
            <w:r>
              <w:t>Build BCA Treasury Application using Angular</w:t>
            </w:r>
            <w:r>
              <w:t xml:space="preserve">, </w:t>
            </w:r>
            <w:proofErr w:type="gramStart"/>
            <w:r>
              <w:t>Integrating</w:t>
            </w:r>
            <w:proofErr w:type="gramEnd"/>
            <w:r>
              <w:t xml:space="preserve"> backend to frontend</w:t>
            </w:r>
            <w:r>
              <w:t xml:space="preserve">, </w:t>
            </w:r>
            <w:r>
              <w:t>Build temporary development server for Angular using AWS</w:t>
            </w:r>
          </w:p>
          <w:p w:rsidR="00D11E50" w:rsidRDefault="00D11E50" w:rsidP="00D11E50">
            <w:pPr>
              <w:ind w:right="357"/>
            </w:pPr>
          </w:p>
          <w:p w:rsidR="00D11E50" w:rsidRPr="00786007" w:rsidRDefault="00D11E50" w:rsidP="00D11E50">
            <w:pPr>
              <w:pStyle w:val="ListParagraph"/>
              <w:numPr>
                <w:ilvl w:val="0"/>
                <w:numId w:val="7"/>
              </w:numPr>
              <w:ind w:left="284" w:hanging="284"/>
              <w:rPr>
                <w:bCs/>
              </w:rPr>
            </w:pPr>
            <w:r w:rsidRPr="00786007">
              <w:rPr>
                <w:b/>
              </w:rPr>
              <w:t>NICHESTACK</w:t>
            </w:r>
            <w:r w:rsidRPr="00786007">
              <w:rPr>
                <w:b/>
              </w:rPr>
              <w:br/>
            </w:r>
            <w:proofErr w:type="spellStart"/>
            <w:r w:rsidRPr="00786007">
              <w:rPr>
                <w:i/>
                <w:sz w:val="20"/>
              </w:rPr>
              <w:t>Wordpress</w:t>
            </w:r>
            <w:proofErr w:type="spellEnd"/>
            <w:r w:rsidRPr="00786007">
              <w:rPr>
                <w:i/>
                <w:sz w:val="20"/>
              </w:rPr>
              <w:t xml:space="preserve"> / Full Stack</w:t>
            </w:r>
          </w:p>
          <w:p w:rsidR="00D11E50" w:rsidRDefault="00D11E50" w:rsidP="00D11E50">
            <w:pPr>
              <w:ind w:left="303"/>
              <w:rPr>
                <w:sz w:val="20"/>
                <w:szCs w:val="20"/>
              </w:rPr>
            </w:pPr>
            <w:r w:rsidRPr="00EB372C">
              <w:rPr>
                <w:sz w:val="20"/>
                <w:szCs w:val="20"/>
                <w:u w:val="single"/>
              </w:rPr>
              <w:t>2022 – Present</w:t>
            </w:r>
            <w:r w:rsidRPr="00EB372C">
              <w:rPr>
                <w:sz w:val="20"/>
                <w:szCs w:val="20"/>
              </w:rPr>
              <w:t xml:space="preserve"> |Full Time - Remote</w:t>
            </w:r>
          </w:p>
          <w:p w:rsidR="00D11E50" w:rsidRPr="00EB372C" w:rsidRDefault="00D11E50" w:rsidP="00D11E50">
            <w:pPr>
              <w:ind w:left="283" w:right="357" w:firstLine="284"/>
              <w:rPr>
                <w:sz w:val="20"/>
                <w:szCs w:val="20"/>
              </w:rPr>
            </w:pPr>
            <w:proofErr w:type="spellStart"/>
            <w:r w:rsidRPr="002F7A0E">
              <w:rPr>
                <w:b/>
              </w:rPr>
              <w:t>NicheStack</w:t>
            </w:r>
            <w:proofErr w:type="spellEnd"/>
            <w:r>
              <w:rPr>
                <w:b/>
              </w:rPr>
              <w:t xml:space="preserve"> </w:t>
            </w:r>
            <w:r w:rsidRPr="002F7A0E">
              <w:rPr>
                <w:i/>
              </w:rPr>
              <w:t>(https://nichestack.io/)</w:t>
            </w:r>
            <w:r w:rsidRPr="002F7A0E">
              <w:t xml:space="preserve"> is a lead generation company leaning toward marketi</w:t>
            </w:r>
            <w:r>
              <w:t>ng automation. C</w:t>
            </w:r>
            <w:r w:rsidRPr="002F7A0E">
              <w:t>reate, analyze, and rank profitable niche websites using a suite of proprietary SEO, marketing, and tech tools.</w:t>
            </w:r>
            <w:r>
              <w:t xml:space="preserve"> First time my </w:t>
            </w:r>
            <w:proofErr w:type="spellStart"/>
            <w:r>
              <w:t>my</w:t>
            </w:r>
            <w:proofErr w:type="spellEnd"/>
            <w:r>
              <w:t xml:space="preserve"> job test is for build and managing </w:t>
            </w:r>
            <w:proofErr w:type="spellStart"/>
            <w:r>
              <w:t>Wordpress</w:t>
            </w:r>
            <w:proofErr w:type="spellEnd"/>
            <w:r>
              <w:t xml:space="preserve"> Plugins, but currently I’m moved into </w:t>
            </w:r>
            <w:proofErr w:type="spellStart"/>
            <w:r>
              <w:t>fullstack</w:t>
            </w:r>
            <w:proofErr w:type="spellEnd"/>
            <w:r>
              <w:t xml:space="preserve"> for Managing Server like CI/CD </w:t>
            </w:r>
            <w:proofErr w:type="spellStart"/>
            <w:r>
              <w:t>Github</w:t>
            </w:r>
            <w:proofErr w:type="spellEnd"/>
            <w:r>
              <w:t xml:space="preserve"> Automation, </w:t>
            </w:r>
            <w:proofErr w:type="spellStart"/>
            <w:r>
              <w:t>DigitalOcean</w:t>
            </w:r>
            <w:proofErr w:type="spellEnd"/>
            <w:r>
              <w:t xml:space="preserve">, </w:t>
            </w:r>
            <w:proofErr w:type="spellStart"/>
            <w:r>
              <w:t>Cloudflare</w:t>
            </w:r>
            <w:proofErr w:type="spellEnd"/>
            <w:r>
              <w:t xml:space="preserve">, AWS S3 and others </w:t>
            </w:r>
            <w:proofErr w:type="spellStart"/>
            <w:r>
              <w:t>Devops</w:t>
            </w:r>
            <w:proofErr w:type="spellEnd"/>
            <w:r>
              <w:t xml:space="preserve"> stuff. Build CMS with </w:t>
            </w:r>
            <w:proofErr w:type="spellStart"/>
            <w:r>
              <w:t>Laravel</w:t>
            </w:r>
            <w:proofErr w:type="spellEnd"/>
            <w:r>
              <w:t xml:space="preserve"> and </w:t>
            </w:r>
            <w:proofErr w:type="spellStart"/>
            <w:r>
              <w:t>Mysql</w:t>
            </w:r>
            <w:proofErr w:type="spellEnd"/>
            <w:r>
              <w:t>.</w:t>
            </w:r>
          </w:p>
          <w:p w:rsidR="00D11E50" w:rsidRDefault="00D11E50" w:rsidP="002F7A0E"/>
          <w:p w:rsidR="00EB372C" w:rsidRDefault="00EB372C" w:rsidP="002F7A0E"/>
          <w:p w:rsidR="002F7A0E" w:rsidRPr="00786007" w:rsidRDefault="002F7A0E" w:rsidP="00786007">
            <w:pPr>
              <w:pStyle w:val="ListParagraph"/>
              <w:numPr>
                <w:ilvl w:val="0"/>
                <w:numId w:val="7"/>
              </w:numPr>
              <w:ind w:left="284" w:hanging="284"/>
              <w:rPr>
                <w:bCs/>
              </w:rPr>
            </w:pPr>
            <w:r w:rsidRPr="00786007">
              <w:rPr>
                <w:b/>
              </w:rPr>
              <w:t>CV. SRIWIJAYA TECHNO HOUSE</w:t>
            </w:r>
            <w:r w:rsidRPr="00786007">
              <w:rPr>
                <w:b/>
              </w:rPr>
              <w:br/>
            </w:r>
            <w:r w:rsidRPr="00786007">
              <w:rPr>
                <w:i/>
                <w:sz w:val="20"/>
              </w:rPr>
              <w:t>Full Stack</w:t>
            </w:r>
            <w:r w:rsidR="00EB372C" w:rsidRPr="00786007">
              <w:rPr>
                <w:i/>
                <w:sz w:val="20"/>
              </w:rPr>
              <w:t xml:space="preserve"> </w:t>
            </w:r>
          </w:p>
          <w:p w:rsidR="00EB372C" w:rsidRDefault="002F7A0E" w:rsidP="00786007">
            <w:pPr>
              <w:ind w:left="303"/>
              <w:rPr>
                <w:u w:val="single"/>
              </w:rPr>
            </w:pPr>
            <w:r w:rsidRPr="008F0B53">
              <w:rPr>
                <w:u w:val="single"/>
              </w:rPr>
              <w:t>2020 – Present</w:t>
            </w:r>
            <w:r w:rsidR="00EB372C">
              <w:t xml:space="preserve"> </w:t>
            </w:r>
            <w:r w:rsidR="00EB372C">
              <w:rPr>
                <w:sz w:val="20"/>
              </w:rPr>
              <w:t>| Side Job – Hybrid</w:t>
            </w:r>
          </w:p>
          <w:p w:rsidR="002F7A0E" w:rsidRPr="00EB372C" w:rsidRDefault="002F7A0E" w:rsidP="00786007">
            <w:pPr>
              <w:ind w:left="283" w:right="357" w:firstLine="284"/>
              <w:rPr>
                <w:u w:val="single"/>
              </w:rPr>
            </w:pPr>
            <w:r w:rsidRPr="002F7A0E">
              <w:rPr>
                <w:b/>
              </w:rPr>
              <w:t xml:space="preserve">CV. </w:t>
            </w:r>
            <w:proofErr w:type="spellStart"/>
            <w:r w:rsidRPr="002F7A0E">
              <w:rPr>
                <w:b/>
              </w:rPr>
              <w:t>Sriwijaya</w:t>
            </w:r>
            <w:proofErr w:type="spellEnd"/>
            <w:r w:rsidRPr="002F7A0E">
              <w:rPr>
                <w:b/>
              </w:rPr>
              <w:t xml:space="preserve"> Technology</w:t>
            </w:r>
            <w:r w:rsidRPr="00F23F08">
              <w:t xml:space="preserve"> is the Software House of </w:t>
            </w:r>
            <w:proofErr w:type="spellStart"/>
            <w:r w:rsidRPr="00F23F08">
              <w:t>Sriwijaya</w:t>
            </w:r>
            <w:proofErr w:type="spellEnd"/>
            <w:r w:rsidRPr="00F23F08">
              <w:t xml:space="preserve"> University. I am a </w:t>
            </w:r>
            <w:proofErr w:type="spellStart"/>
            <w:r w:rsidRPr="00F23F08">
              <w:t>Fullstack</w:t>
            </w:r>
            <w:proofErr w:type="spellEnd"/>
            <w:r w:rsidRPr="00F23F08">
              <w:t xml:space="preserve"> Web Developer who focuses on building websites on the Frontend side such as building layout design interfaces and connecting the web to the API and on the Backend side for managing databases and creating API (Application Programming Interface)</w:t>
            </w:r>
            <w:r>
              <w:t>.</w:t>
            </w:r>
          </w:p>
          <w:p w:rsidR="002F7A0E" w:rsidRDefault="002F7A0E" w:rsidP="002F7A0E"/>
          <w:p w:rsidR="00EB372C" w:rsidRPr="00786007" w:rsidRDefault="00EB372C" w:rsidP="00786007">
            <w:pPr>
              <w:pStyle w:val="ListParagraph"/>
              <w:numPr>
                <w:ilvl w:val="0"/>
                <w:numId w:val="7"/>
              </w:numPr>
              <w:ind w:left="284" w:hanging="284"/>
              <w:rPr>
                <w:bCs/>
              </w:rPr>
            </w:pPr>
            <w:r w:rsidRPr="00786007">
              <w:rPr>
                <w:b/>
              </w:rPr>
              <w:t>PT. APLIKASI KONSTRUKSI GLOBAL</w:t>
            </w:r>
            <w:r w:rsidRPr="00786007">
              <w:rPr>
                <w:b/>
              </w:rPr>
              <w:br/>
            </w:r>
            <w:r w:rsidRPr="00786007">
              <w:rPr>
                <w:i/>
                <w:sz w:val="20"/>
              </w:rPr>
              <w:t>DevOps - Frontend</w:t>
            </w:r>
          </w:p>
          <w:p w:rsidR="00EB372C" w:rsidRDefault="00EB372C" w:rsidP="00786007">
            <w:pPr>
              <w:ind w:left="303"/>
            </w:pPr>
            <w:r w:rsidRPr="009C365B">
              <w:rPr>
                <w:u w:val="single"/>
              </w:rPr>
              <w:t>2019 – Present</w:t>
            </w:r>
            <w:r>
              <w:t xml:space="preserve"> </w:t>
            </w:r>
            <w:r>
              <w:rPr>
                <w:sz w:val="20"/>
              </w:rPr>
              <w:t>| Part Time – Hybrid</w:t>
            </w:r>
          </w:p>
          <w:p w:rsidR="00EB372C" w:rsidRDefault="00EB372C" w:rsidP="00786007">
            <w:pPr>
              <w:ind w:left="283" w:right="357" w:firstLine="284"/>
            </w:pPr>
            <w:r w:rsidRPr="00C53457">
              <w:t xml:space="preserve">Is a Start Up that is engaged in the construction sector and has a product, namely "SCAFOL". </w:t>
            </w:r>
            <w:r w:rsidRPr="00EB372C">
              <w:rPr>
                <w:b/>
              </w:rPr>
              <w:t>SCAFOL</w:t>
            </w:r>
            <w:r w:rsidRPr="00C53457">
              <w:t xml:space="preserve"> </w:t>
            </w:r>
            <w:r w:rsidR="00CA1AD7" w:rsidRPr="00CA1AD7">
              <w:rPr>
                <w:i/>
              </w:rPr>
              <w:t>(</w:t>
            </w:r>
            <w:hyperlink r:id="rId19" w:history="1">
              <w:r w:rsidR="00CA1AD7" w:rsidRPr="00CA1AD7">
                <w:rPr>
                  <w:rStyle w:val="Hyperlink"/>
                  <w:i/>
                </w:rPr>
                <w:t>https://scafol.com/</w:t>
              </w:r>
            </w:hyperlink>
            <w:r w:rsidR="00CA1AD7" w:rsidRPr="00CA1AD7">
              <w:rPr>
                <w:i/>
              </w:rPr>
              <w:t>)</w:t>
            </w:r>
            <w:r w:rsidR="00CA1AD7">
              <w:t xml:space="preserve"> </w:t>
            </w:r>
            <w:r w:rsidRPr="00C53457">
              <w:t>applications are divided into two, Government and Private. My role is as a Frontend Web Developer and Mobile Developer whose job it is to tamper with visual design so that it is interactive in the form of websites and mobile and is integrated with the algorithms provided by the team/company to run well and then deployed to amazon web services and perform search engine optimization.</w:t>
            </w:r>
          </w:p>
          <w:p w:rsidR="00EB372C" w:rsidRDefault="00EB372C" w:rsidP="00EB372C"/>
          <w:p w:rsidR="002F7A0E" w:rsidRDefault="002F7A0E" w:rsidP="00D11E50">
            <w:pPr>
              <w:ind w:left="303" w:right="357" w:firstLine="284"/>
              <w:rPr>
                <w:b/>
              </w:rPr>
            </w:pPr>
          </w:p>
        </w:tc>
        <w:tc>
          <w:tcPr>
            <w:tcW w:w="5670" w:type="dxa"/>
          </w:tcPr>
          <w:p w:rsidR="00D11E50" w:rsidRPr="00D11E50" w:rsidRDefault="00D11E50" w:rsidP="00D11E50">
            <w:pPr>
              <w:pStyle w:val="ListParagraph"/>
              <w:ind w:left="303"/>
              <w:rPr>
                <w:bCs/>
              </w:rPr>
            </w:pPr>
          </w:p>
          <w:p w:rsidR="00D11E50" w:rsidRPr="00786007" w:rsidRDefault="00D11E50" w:rsidP="00D11E50">
            <w:pPr>
              <w:pStyle w:val="ListParagraph"/>
              <w:numPr>
                <w:ilvl w:val="0"/>
                <w:numId w:val="7"/>
              </w:numPr>
              <w:ind w:left="303"/>
              <w:rPr>
                <w:bCs/>
              </w:rPr>
            </w:pPr>
            <w:r w:rsidRPr="00786007">
              <w:rPr>
                <w:b/>
              </w:rPr>
              <w:t>CV. PERDANA KARYA</w:t>
            </w:r>
            <w:r w:rsidRPr="00786007">
              <w:rPr>
                <w:b/>
              </w:rPr>
              <w:br/>
            </w:r>
            <w:r>
              <w:t xml:space="preserve">Senior </w:t>
            </w:r>
            <w:r w:rsidRPr="00786007">
              <w:rPr>
                <w:i/>
                <w:sz w:val="20"/>
              </w:rPr>
              <w:t>Software Developer Engineer</w:t>
            </w:r>
          </w:p>
          <w:p w:rsidR="00D11E50" w:rsidRPr="00786007" w:rsidRDefault="00D11E50" w:rsidP="00D11E50">
            <w:pPr>
              <w:pStyle w:val="ListParagraph"/>
              <w:ind w:left="303"/>
              <w:rPr>
                <w:bCs/>
              </w:rPr>
            </w:pPr>
            <w:r w:rsidRPr="00786007">
              <w:rPr>
                <w:u w:val="single"/>
              </w:rPr>
              <w:t>2018 – Present</w:t>
            </w:r>
            <w:r w:rsidRPr="00786007">
              <w:rPr>
                <w:sz w:val="20"/>
                <w:szCs w:val="20"/>
              </w:rPr>
              <w:t xml:space="preserve"> |Side Job - Hybrid</w:t>
            </w:r>
          </w:p>
          <w:p w:rsidR="00D11E50" w:rsidRDefault="00D11E50" w:rsidP="00D11E50">
            <w:pPr>
              <w:ind w:left="303" w:right="357" w:firstLine="284"/>
            </w:pPr>
            <w:r w:rsidRPr="00536F84">
              <w:t>Software House that builds software according to client requirements. Most of the projects obtained are from the government. I have a dual job as a software engineer and software developer starting from analyzing, designing, to developing programs.</w:t>
            </w:r>
          </w:p>
          <w:p w:rsidR="002F7A0E" w:rsidRDefault="002F7A0E" w:rsidP="00CA1AD7"/>
          <w:p w:rsidR="00016119" w:rsidRPr="00016119" w:rsidRDefault="002F7A0E" w:rsidP="00016119">
            <w:pPr>
              <w:pStyle w:val="ListParagraph"/>
              <w:numPr>
                <w:ilvl w:val="0"/>
                <w:numId w:val="7"/>
              </w:numPr>
              <w:ind w:left="313" w:hanging="313"/>
              <w:rPr>
                <w:bCs/>
              </w:rPr>
            </w:pPr>
            <w:r w:rsidRPr="00786007">
              <w:rPr>
                <w:b/>
              </w:rPr>
              <w:t>BALAI PEMASYARAKATAN KLAS I (BAPAS) PALEMBANG</w:t>
            </w:r>
            <w:r w:rsidRPr="00786007">
              <w:rPr>
                <w:b/>
              </w:rPr>
              <w:br/>
            </w:r>
            <w:r w:rsidRPr="00786007">
              <w:rPr>
                <w:i/>
                <w:sz w:val="20"/>
              </w:rPr>
              <w:t xml:space="preserve">Internship | </w:t>
            </w:r>
            <w:r w:rsidRPr="00786007">
              <w:rPr>
                <w:sz w:val="20"/>
              </w:rPr>
              <w:t>Data Analyst</w:t>
            </w:r>
          </w:p>
          <w:p w:rsidR="00016119" w:rsidRPr="00016119" w:rsidRDefault="002F7A0E" w:rsidP="00016119">
            <w:pPr>
              <w:pStyle w:val="ListParagraph"/>
              <w:ind w:left="283"/>
              <w:rPr>
                <w:bCs/>
              </w:rPr>
            </w:pPr>
            <w:r w:rsidRPr="00016119">
              <w:rPr>
                <w:u w:val="single"/>
              </w:rPr>
              <w:t>2018 – 2018</w:t>
            </w:r>
          </w:p>
          <w:p w:rsidR="002F7A0E" w:rsidRPr="00016119" w:rsidRDefault="002F7A0E" w:rsidP="00016119">
            <w:pPr>
              <w:pStyle w:val="ListParagraph"/>
              <w:ind w:left="283" w:firstLine="284"/>
              <w:rPr>
                <w:bCs/>
              </w:rPr>
            </w:pPr>
            <w:r>
              <w:t>A</w:t>
            </w:r>
            <w:r w:rsidRPr="00756658">
              <w:t>nalyze report data rela</w:t>
            </w:r>
            <w:r>
              <w:t>ted to service supervision data.</w:t>
            </w:r>
          </w:p>
          <w:p w:rsidR="002F7A0E" w:rsidRDefault="002F7A0E" w:rsidP="00CA1AD7"/>
          <w:p w:rsidR="00016119" w:rsidRPr="00016119" w:rsidRDefault="002F7A0E" w:rsidP="00016119">
            <w:pPr>
              <w:pStyle w:val="ListParagraph"/>
              <w:numPr>
                <w:ilvl w:val="0"/>
                <w:numId w:val="7"/>
              </w:numPr>
              <w:ind w:left="313" w:hanging="283"/>
              <w:rPr>
                <w:bCs/>
              </w:rPr>
            </w:pPr>
            <w:r w:rsidRPr="00786007">
              <w:rPr>
                <w:b/>
              </w:rPr>
              <w:t>HANS PRO GAMING</w:t>
            </w:r>
            <w:r w:rsidRPr="00786007">
              <w:rPr>
                <w:b/>
              </w:rPr>
              <w:br/>
            </w:r>
            <w:r w:rsidRPr="00786007">
              <w:rPr>
                <w:i/>
                <w:sz w:val="20"/>
              </w:rPr>
              <w:t>Operator Internet Cafes</w:t>
            </w:r>
          </w:p>
          <w:p w:rsidR="00016119" w:rsidRDefault="002F7A0E" w:rsidP="00016119">
            <w:pPr>
              <w:pStyle w:val="ListParagraph"/>
              <w:ind w:left="283"/>
              <w:rPr>
                <w:u w:val="single"/>
              </w:rPr>
            </w:pPr>
            <w:r w:rsidRPr="00016119">
              <w:rPr>
                <w:u w:val="single"/>
              </w:rPr>
              <w:t>2015 – 2016</w:t>
            </w:r>
          </w:p>
          <w:p w:rsidR="002F7A0E" w:rsidRDefault="002F7A0E" w:rsidP="00016119">
            <w:pPr>
              <w:pStyle w:val="ListParagraph"/>
              <w:ind w:left="283"/>
            </w:pPr>
            <w:r>
              <w:t xml:space="preserve">Hans Pro Gaming is </w:t>
            </w:r>
            <w:proofErr w:type="spellStart"/>
            <w:proofErr w:type="gramStart"/>
            <w:r>
              <w:t>a</w:t>
            </w:r>
            <w:proofErr w:type="spellEnd"/>
            <w:proofErr w:type="gramEnd"/>
            <w:r>
              <w:t xml:space="preserve"> Internet cafes. I'm an operator whose responsibility is to provide services to owner/costumer such as rental </w:t>
            </w:r>
            <w:proofErr w:type="gramStart"/>
            <w:r>
              <w:t>fees ,</w:t>
            </w:r>
            <w:proofErr w:type="gramEnd"/>
            <w:r>
              <w:t xml:space="preserve"> food and beverages also a financial report both day by day income and outcome.</w:t>
            </w:r>
          </w:p>
          <w:p w:rsidR="002F7A0E" w:rsidRDefault="002F7A0E" w:rsidP="00CA1AD7"/>
          <w:p w:rsidR="00016119" w:rsidRPr="00016119" w:rsidRDefault="002F7A0E" w:rsidP="00CA1AD7">
            <w:pPr>
              <w:pStyle w:val="ListParagraph"/>
              <w:numPr>
                <w:ilvl w:val="0"/>
                <w:numId w:val="7"/>
              </w:numPr>
              <w:ind w:left="313" w:hanging="283"/>
              <w:rPr>
                <w:bCs/>
              </w:rPr>
            </w:pPr>
            <w:r w:rsidRPr="00786007">
              <w:rPr>
                <w:b/>
              </w:rPr>
              <w:t>MIE CHARGER</w:t>
            </w:r>
            <w:r w:rsidRPr="00786007">
              <w:rPr>
                <w:b/>
              </w:rPr>
              <w:br/>
            </w:r>
            <w:r w:rsidRPr="00786007">
              <w:rPr>
                <w:i/>
                <w:sz w:val="20"/>
              </w:rPr>
              <w:t>Checker</w:t>
            </w:r>
          </w:p>
          <w:p w:rsidR="002F7A0E" w:rsidRPr="00016119" w:rsidRDefault="002F7A0E" w:rsidP="00016119">
            <w:pPr>
              <w:pStyle w:val="ListParagraph"/>
              <w:ind w:left="313"/>
              <w:rPr>
                <w:bCs/>
              </w:rPr>
            </w:pPr>
            <w:r w:rsidRPr="00016119">
              <w:rPr>
                <w:u w:val="single"/>
              </w:rPr>
              <w:t>Aug 2015 – Nov 2015</w:t>
            </w:r>
          </w:p>
          <w:p w:rsidR="002F7A0E" w:rsidRDefault="002F7A0E" w:rsidP="00016119">
            <w:pPr>
              <w:ind w:left="313" w:right="357" w:firstLine="284"/>
            </w:pPr>
            <w:r>
              <w:t>Mie charger is a business that is engaged in the culinary field that sells a wide variety of foods and beverages. I'm in charge of being a Checker to manage the number of income and outcome of goods so we can use the final information to show how much capital and profit from the sale of food.</w:t>
            </w:r>
          </w:p>
          <w:p w:rsidR="002F7A0E" w:rsidRDefault="002F7A0E" w:rsidP="00CA1AD7"/>
          <w:p w:rsidR="00016119" w:rsidRPr="00016119" w:rsidRDefault="002F7A0E" w:rsidP="00CA1AD7">
            <w:pPr>
              <w:pStyle w:val="ListParagraph"/>
              <w:numPr>
                <w:ilvl w:val="0"/>
                <w:numId w:val="7"/>
              </w:numPr>
              <w:ind w:left="360" w:hanging="330"/>
              <w:rPr>
                <w:bCs/>
              </w:rPr>
            </w:pPr>
            <w:r w:rsidRPr="00786007">
              <w:rPr>
                <w:b/>
              </w:rPr>
              <w:t>SELF EMPLOYED</w:t>
            </w:r>
            <w:r w:rsidRPr="00786007">
              <w:rPr>
                <w:b/>
              </w:rPr>
              <w:br/>
            </w:r>
            <w:r w:rsidRPr="00786007">
              <w:rPr>
                <w:i/>
                <w:sz w:val="20"/>
              </w:rPr>
              <w:t xml:space="preserve">Freelancer | Web Development | </w:t>
            </w:r>
            <w:proofErr w:type="spellStart"/>
            <w:r w:rsidRPr="00786007">
              <w:rPr>
                <w:i/>
                <w:sz w:val="20"/>
              </w:rPr>
              <w:t>Desaigner</w:t>
            </w:r>
            <w:proofErr w:type="spellEnd"/>
          </w:p>
          <w:p w:rsidR="002F7A0E" w:rsidRPr="00016119" w:rsidRDefault="002F7A0E" w:rsidP="00016119">
            <w:pPr>
              <w:pStyle w:val="ListParagraph"/>
              <w:ind w:left="360"/>
              <w:rPr>
                <w:bCs/>
              </w:rPr>
            </w:pPr>
            <w:r w:rsidRPr="00016119">
              <w:rPr>
                <w:u w:val="single"/>
              </w:rPr>
              <w:t>2014 – Present</w:t>
            </w:r>
          </w:p>
          <w:p w:rsidR="002F7A0E" w:rsidRDefault="002F7A0E" w:rsidP="00016119">
            <w:pPr>
              <w:ind w:left="313" w:right="357" w:firstLine="254"/>
            </w:pPr>
            <w:r w:rsidRPr="00DD785A">
              <w:t>As of now, I still work as a freelancer and focus on web development and web designer. Projects usually come from internal relationship</w:t>
            </w:r>
            <w:r>
              <w:t>s such as friends and relatives.</w:t>
            </w:r>
          </w:p>
          <w:p w:rsidR="002F7A0E" w:rsidRDefault="002F7A0E" w:rsidP="00CA1AD7"/>
          <w:p w:rsidR="00016119" w:rsidRPr="00016119" w:rsidRDefault="002F7A0E" w:rsidP="00CA1AD7">
            <w:pPr>
              <w:pStyle w:val="ListParagraph"/>
              <w:numPr>
                <w:ilvl w:val="0"/>
                <w:numId w:val="7"/>
              </w:numPr>
              <w:ind w:left="313" w:hanging="283"/>
              <w:rPr>
                <w:bCs/>
              </w:rPr>
            </w:pPr>
            <w:r w:rsidRPr="00786007">
              <w:rPr>
                <w:b/>
              </w:rPr>
              <w:t>GHALIB NET</w:t>
            </w:r>
            <w:r w:rsidRPr="00786007">
              <w:rPr>
                <w:b/>
              </w:rPr>
              <w:br/>
            </w:r>
            <w:r w:rsidRPr="00786007">
              <w:rPr>
                <w:i/>
                <w:sz w:val="20"/>
              </w:rPr>
              <w:t>Operator Internet Cafes</w:t>
            </w:r>
          </w:p>
          <w:p w:rsidR="002F7A0E" w:rsidRPr="00016119" w:rsidRDefault="002F7A0E" w:rsidP="00016119">
            <w:pPr>
              <w:pStyle w:val="ListParagraph"/>
              <w:ind w:left="313"/>
              <w:rPr>
                <w:bCs/>
              </w:rPr>
            </w:pPr>
            <w:r w:rsidRPr="00016119">
              <w:rPr>
                <w:u w:val="single"/>
              </w:rPr>
              <w:t>2012 – 2013</w:t>
            </w:r>
          </w:p>
          <w:p w:rsidR="002F7A0E" w:rsidRDefault="002F7A0E" w:rsidP="00016119">
            <w:pPr>
              <w:ind w:left="313" w:right="357" w:firstLine="284"/>
              <w:rPr>
                <w:b/>
              </w:rPr>
            </w:pPr>
            <w:proofErr w:type="spellStart"/>
            <w:r>
              <w:t>Ghalib</w:t>
            </w:r>
            <w:proofErr w:type="spellEnd"/>
            <w:r>
              <w:t xml:space="preserve"> net is </w:t>
            </w:r>
            <w:proofErr w:type="spellStart"/>
            <w:proofErr w:type="gramStart"/>
            <w:r>
              <w:t>a</w:t>
            </w:r>
            <w:proofErr w:type="spellEnd"/>
            <w:proofErr w:type="gramEnd"/>
            <w:r>
              <w:t xml:space="preserve"> Internet cafes. I am an operator whose job is to look after and meet customer needs such as rental fees, as well as food and beverages.</w:t>
            </w:r>
          </w:p>
          <w:p w:rsidR="002F7A0E" w:rsidRDefault="002F7A0E" w:rsidP="00CA1AD7">
            <w:pPr>
              <w:rPr>
                <w:b/>
              </w:rPr>
            </w:pPr>
          </w:p>
        </w:tc>
      </w:tr>
    </w:tbl>
    <w:p w:rsidR="002C42B6" w:rsidRDefault="002C42B6" w:rsidP="005D47DE">
      <w:pPr>
        <w:sectPr w:rsidR="002C42B6" w:rsidSect="002E0C35">
          <w:headerReference w:type="default" r:id="rId20"/>
          <w:footerReference w:type="default" r:id="rId21"/>
          <w:pgSz w:w="11906" w:h="16838" w:code="9"/>
          <w:pgMar w:top="360" w:right="360" w:bottom="360" w:left="360" w:header="288" w:footer="432" w:gutter="0"/>
          <w:pgNumType w:start="0"/>
          <w:cols w:space="720"/>
          <w:titlePg/>
          <w:docGrid w:linePitch="360"/>
        </w:sectPr>
      </w:pPr>
    </w:p>
    <w:tbl>
      <w:tblPr>
        <w:tblpPr w:leftFromText="180" w:rightFromText="180" w:vertAnchor="text" w:tblpYSpec="inside"/>
        <w:tblW w:w="5000" w:type="pct"/>
        <w:tblLayout w:type="fixed"/>
        <w:tblCellMar>
          <w:left w:w="115" w:type="dxa"/>
          <w:right w:w="115" w:type="dxa"/>
        </w:tblCellMar>
        <w:tblLook w:val="04A0" w:firstRow="1" w:lastRow="0" w:firstColumn="1" w:lastColumn="0" w:noHBand="0" w:noVBand="1"/>
      </w:tblPr>
      <w:tblGrid>
        <w:gridCol w:w="539"/>
        <w:gridCol w:w="5255"/>
        <w:gridCol w:w="5392"/>
      </w:tblGrid>
      <w:tr w:rsidR="00016119" w:rsidTr="005F4D24">
        <w:trPr>
          <w:trHeight w:val="127"/>
        </w:trPr>
        <w:tc>
          <w:tcPr>
            <w:tcW w:w="555" w:type="dxa"/>
            <w:shd w:val="clear" w:color="auto" w:fill="31521B" w:themeFill="accent2" w:themeFillShade="80"/>
          </w:tcPr>
          <w:p w:rsidR="00016119" w:rsidRDefault="00016119" w:rsidP="00D8528A">
            <w:pPr>
              <w:tabs>
                <w:tab w:val="left" w:pos="990"/>
              </w:tabs>
            </w:pPr>
          </w:p>
        </w:tc>
        <w:tc>
          <w:tcPr>
            <w:tcW w:w="10498" w:type="dxa"/>
            <w:gridSpan w:val="2"/>
            <w:shd w:val="clear" w:color="auto" w:fill="31521B" w:themeFill="accent2" w:themeFillShade="80"/>
          </w:tcPr>
          <w:p w:rsidR="00016119" w:rsidRDefault="00016119" w:rsidP="00EC22BA">
            <w:pPr>
              <w:pStyle w:val="Heading1"/>
              <w:rPr>
                <w:b/>
              </w:rPr>
            </w:pPr>
            <w:r>
              <w:t>MY PORTFOLIO &amp; hki</w:t>
            </w:r>
          </w:p>
        </w:tc>
      </w:tr>
      <w:tr w:rsidR="00016119" w:rsidTr="005F4D24">
        <w:trPr>
          <w:trHeight w:val="255"/>
        </w:trPr>
        <w:tc>
          <w:tcPr>
            <w:tcW w:w="555" w:type="dxa"/>
            <w:tcMar>
              <w:left w:w="0" w:type="dxa"/>
              <w:right w:w="0" w:type="dxa"/>
            </w:tcMar>
          </w:tcPr>
          <w:p w:rsidR="00016119" w:rsidRDefault="00016119" w:rsidP="00D8528A">
            <w:pPr>
              <w:tabs>
                <w:tab w:val="left" w:pos="990"/>
              </w:tabs>
            </w:pPr>
            <w:r>
              <w:rPr>
                <w:noProof/>
                <w:lang w:eastAsia="en-US"/>
              </w:rPr>
              <mc:AlternateContent>
                <mc:Choice Requires="wps">
                  <w:drawing>
                    <wp:inline distT="0" distB="0" distL="0" distR="0" wp14:anchorId="311165EF" wp14:editId="03805765">
                      <wp:extent cx="321300" cy="439768"/>
                      <wp:effectExtent l="0" t="2222" r="952" b="953"/>
                      <wp:docPr id="31"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6119" w:rsidRDefault="00016119" w:rsidP="00F23F08">
                                  <w:pPr>
                                    <w:jc w:val="center"/>
                                    <w:rPr>
                                      <w:color w:val="455F51" w:themeColor="text2"/>
                                    </w:rPr>
                                  </w:pPr>
                                </w:p>
                                <w:p w:rsidR="00016119" w:rsidRPr="00AF4EA4" w:rsidRDefault="00016119" w:rsidP="00F23F08">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11165EF" id="_x0000_s1031"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016119" w:rsidRDefault="00016119" w:rsidP="00F23F08">
                            <w:pPr>
                              <w:jc w:val="center"/>
                              <w:rPr>
                                <w:color w:val="455F51" w:themeColor="text2"/>
                              </w:rPr>
                            </w:pPr>
                          </w:p>
                          <w:p w:rsidR="00016119" w:rsidRPr="00AF4EA4" w:rsidRDefault="00016119" w:rsidP="00F23F08">
                            <w:pPr>
                              <w:jc w:val="center"/>
                              <w:rPr>
                                <w:color w:val="455F51" w:themeColor="text2"/>
                              </w:rPr>
                            </w:pPr>
                          </w:p>
                        </w:txbxContent>
                      </v:textbox>
                      <w10:anchorlock/>
                    </v:shape>
                  </w:pict>
                </mc:Fallback>
              </mc:AlternateContent>
            </w:r>
          </w:p>
        </w:tc>
        <w:tc>
          <w:tcPr>
            <w:tcW w:w="5525" w:type="dxa"/>
          </w:tcPr>
          <w:p w:rsidR="00016119" w:rsidRPr="005F4D24" w:rsidRDefault="005F4D24" w:rsidP="00016119">
            <w:pPr>
              <w:rPr>
                <w:b/>
                <w:i/>
                <w:sz w:val="20"/>
                <w:szCs w:val="20"/>
              </w:rPr>
            </w:pPr>
            <w:r>
              <w:rPr>
                <w:b/>
                <w:i/>
              </w:rPr>
              <w:br/>
            </w:r>
            <w:r w:rsidR="00016119" w:rsidRPr="005F4D24">
              <w:rPr>
                <w:b/>
                <w:i/>
                <w:sz w:val="20"/>
                <w:szCs w:val="20"/>
              </w:rPr>
              <w:t xml:space="preserve">Below are some of the applications I've worked </w:t>
            </w:r>
            <w:proofErr w:type="gramStart"/>
            <w:r w:rsidR="00016119" w:rsidRPr="005F4D24">
              <w:rPr>
                <w:b/>
                <w:i/>
                <w:sz w:val="20"/>
                <w:szCs w:val="20"/>
              </w:rPr>
              <w:t>on :</w:t>
            </w:r>
            <w:proofErr w:type="gramEnd"/>
            <w:r w:rsidR="00016119" w:rsidRPr="005F4D24">
              <w:rPr>
                <w:b/>
                <w:i/>
                <w:sz w:val="20"/>
                <w:szCs w:val="20"/>
              </w:rPr>
              <w:t xml:space="preserve"> </w:t>
            </w:r>
          </w:p>
          <w:p w:rsidR="00016119" w:rsidRDefault="00016119" w:rsidP="00016119">
            <w:pPr>
              <w:rPr>
                <w:b/>
              </w:rPr>
            </w:pPr>
          </w:p>
          <w:p w:rsidR="00016119" w:rsidRDefault="00016119" w:rsidP="00016119">
            <w:pPr>
              <w:pStyle w:val="ListParagraph"/>
              <w:numPr>
                <w:ilvl w:val="0"/>
                <w:numId w:val="2"/>
              </w:numPr>
              <w:ind w:left="461"/>
              <w:rPr>
                <w:b/>
              </w:rPr>
            </w:pPr>
            <w:r>
              <w:rPr>
                <w:b/>
              </w:rPr>
              <w:t>BADAN PENGELOLA USAHA (BPU) UNIVERSITAS SRIWIJAYA</w:t>
            </w:r>
          </w:p>
          <w:p w:rsidR="00016119" w:rsidRDefault="00FB58D4" w:rsidP="00016119">
            <w:pPr>
              <w:pStyle w:val="ListParagraph"/>
              <w:ind w:left="461"/>
            </w:pPr>
            <w:hyperlink r:id="rId22" w:history="1">
              <w:r w:rsidR="00016119" w:rsidRPr="00D1648C">
                <w:rPr>
                  <w:rStyle w:val="Hyperlink"/>
                  <w:i/>
                </w:rPr>
                <w:t>https://bpu.unsri.ac.id</w:t>
              </w:r>
              <w:r w:rsidR="00016119" w:rsidRPr="00D1648C">
                <w:rPr>
                  <w:rStyle w:val="Hyperlink"/>
                </w:rPr>
                <w:t>/</w:t>
              </w:r>
            </w:hyperlink>
          </w:p>
          <w:p w:rsidR="00016119" w:rsidRDefault="00016119" w:rsidP="00016119">
            <w:pPr>
              <w:pStyle w:val="ListParagraph"/>
              <w:ind w:left="461"/>
            </w:pPr>
            <w:r>
              <w:t>News portal</w:t>
            </w:r>
            <w:r w:rsidRPr="006D682E">
              <w:t>, monitoring and booking student dormitories</w:t>
            </w:r>
            <w:r>
              <w:t>.</w:t>
            </w:r>
          </w:p>
          <w:p w:rsidR="00016119" w:rsidRDefault="00016119" w:rsidP="00016119">
            <w:pPr>
              <w:rPr>
                <w:b/>
              </w:rPr>
            </w:pPr>
          </w:p>
          <w:p w:rsidR="00016119" w:rsidRDefault="00016119" w:rsidP="00016119">
            <w:pPr>
              <w:pStyle w:val="ListParagraph"/>
              <w:numPr>
                <w:ilvl w:val="0"/>
                <w:numId w:val="2"/>
              </w:numPr>
              <w:ind w:left="461"/>
              <w:rPr>
                <w:b/>
              </w:rPr>
            </w:pPr>
            <w:proofErr w:type="spellStart"/>
            <w:r>
              <w:rPr>
                <w:b/>
              </w:rPr>
              <w:t>Genta</w:t>
            </w:r>
            <w:proofErr w:type="spellEnd"/>
            <w:r>
              <w:rPr>
                <w:b/>
              </w:rPr>
              <w:t xml:space="preserve"> </w:t>
            </w:r>
            <w:proofErr w:type="spellStart"/>
            <w:r>
              <w:rPr>
                <w:b/>
              </w:rPr>
              <w:t>Informatif</w:t>
            </w:r>
            <w:proofErr w:type="spellEnd"/>
            <w:r>
              <w:rPr>
                <w:b/>
              </w:rPr>
              <w:t xml:space="preserve"> </w:t>
            </w:r>
            <w:proofErr w:type="spellStart"/>
            <w:r>
              <w:rPr>
                <w:b/>
              </w:rPr>
              <w:t>Wisata</w:t>
            </w:r>
            <w:proofErr w:type="spellEnd"/>
            <w:r>
              <w:rPr>
                <w:b/>
              </w:rPr>
              <w:t xml:space="preserve"> </w:t>
            </w:r>
            <w:proofErr w:type="spellStart"/>
            <w:r>
              <w:rPr>
                <w:b/>
              </w:rPr>
              <w:t>Andalan</w:t>
            </w:r>
            <w:proofErr w:type="spellEnd"/>
            <w:r>
              <w:rPr>
                <w:b/>
              </w:rPr>
              <w:t xml:space="preserve"> Yang </w:t>
            </w:r>
            <w:proofErr w:type="spellStart"/>
            <w:r>
              <w:rPr>
                <w:b/>
              </w:rPr>
              <w:t>Nyaman</w:t>
            </w:r>
            <w:proofErr w:type="spellEnd"/>
            <w:r>
              <w:rPr>
                <w:b/>
              </w:rPr>
              <w:t xml:space="preserve"> </w:t>
            </w:r>
            <w:proofErr w:type="spellStart"/>
            <w:r>
              <w:rPr>
                <w:b/>
              </w:rPr>
              <w:t>dan</w:t>
            </w:r>
            <w:proofErr w:type="spellEnd"/>
            <w:r>
              <w:rPr>
                <w:b/>
              </w:rPr>
              <w:t xml:space="preserve"> </w:t>
            </w:r>
            <w:proofErr w:type="spellStart"/>
            <w:r>
              <w:rPr>
                <w:b/>
              </w:rPr>
              <w:t>Gempita</w:t>
            </w:r>
            <w:proofErr w:type="spellEnd"/>
            <w:r>
              <w:rPr>
                <w:b/>
              </w:rPr>
              <w:t xml:space="preserve"> (GIWANG) SUMATERA SELATAN</w:t>
            </w:r>
          </w:p>
          <w:p w:rsidR="00016119" w:rsidRPr="00A23406" w:rsidRDefault="00FB58D4" w:rsidP="00016119">
            <w:pPr>
              <w:ind w:left="455"/>
              <w:rPr>
                <w:rStyle w:val="Hyperlink"/>
                <w:color w:val="auto"/>
                <w:u w:val="none"/>
              </w:rPr>
            </w:pPr>
            <w:hyperlink r:id="rId23" w:history="1">
              <w:r w:rsidR="00016119" w:rsidRPr="00B0184E">
                <w:rPr>
                  <w:rStyle w:val="Hyperlink"/>
                </w:rPr>
                <w:t>http://giwang.sumselprov.go.id</w:t>
              </w:r>
            </w:hyperlink>
            <w:r w:rsidR="00016119">
              <w:t xml:space="preserve"> (WEB)</w:t>
            </w:r>
          </w:p>
          <w:p w:rsidR="00016119" w:rsidRDefault="00FB58D4" w:rsidP="00016119">
            <w:pPr>
              <w:ind w:left="455"/>
            </w:pPr>
            <w:hyperlink r:id="rId24" w:history="1">
              <w:r w:rsidR="00016119" w:rsidRPr="00B0184E">
                <w:rPr>
                  <w:rStyle w:val="Hyperlink"/>
                </w:rPr>
                <w:t>https://play.google.com/store/apps/details?id=com.scafol.giwangsumsel</w:t>
              </w:r>
            </w:hyperlink>
            <w:r w:rsidR="00016119">
              <w:t xml:space="preserve">  (ANDROID)</w:t>
            </w:r>
          </w:p>
          <w:p w:rsidR="00016119" w:rsidRDefault="00016119" w:rsidP="00016119">
            <w:pPr>
              <w:ind w:left="459"/>
            </w:pPr>
            <w:r w:rsidRPr="00A65295">
              <w:t>South Sumatra tourism information service center website</w:t>
            </w:r>
            <w:r>
              <w:t>.</w:t>
            </w:r>
          </w:p>
          <w:p w:rsidR="00016119" w:rsidRDefault="00016119" w:rsidP="00016119">
            <w:pPr>
              <w:rPr>
                <w:b/>
              </w:rPr>
            </w:pPr>
          </w:p>
          <w:p w:rsidR="00016119" w:rsidRPr="00F70CCC" w:rsidRDefault="00016119" w:rsidP="00016119">
            <w:pPr>
              <w:pStyle w:val="ListParagraph"/>
              <w:numPr>
                <w:ilvl w:val="0"/>
                <w:numId w:val="2"/>
              </w:numPr>
              <w:ind w:left="461"/>
            </w:pPr>
            <w:r w:rsidRPr="00A23406">
              <w:rPr>
                <w:b/>
              </w:rPr>
              <w:t>SCAFOL</w:t>
            </w:r>
          </w:p>
          <w:p w:rsidR="00016119" w:rsidRPr="00F70CCC" w:rsidRDefault="00FB58D4" w:rsidP="00016119">
            <w:pPr>
              <w:pStyle w:val="ListParagraph"/>
              <w:ind w:left="461"/>
              <w:rPr>
                <w:rStyle w:val="Hyperlink"/>
                <w:color w:val="auto"/>
                <w:u w:val="none"/>
              </w:rPr>
            </w:pPr>
            <w:hyperlink r:id="rId25" w:history="1">
              <w:r w:rsidR="00016119" w:rsidRPr="00B0184E">
                <w:rPr>
                  <w:rStyle w:val="Hyperlink"/>
                </w:rPr>
                <w:t>https://scafol.com</w:t>
              </w:r>
            </w:hyperlink>
            <w:r w:rsidR="00016119">
              <w:t xml:space="preserve"> (WEB)</w:t>
            </w:r>
          </w:p>
          <w:p w:rsidR="00016119" w:rsidRDefault="00FB58D4" w:rsidP="00016119">
            <w:pPr>
              <w:ind w:left="461"/>
            </w:pPr>
            <w:hyperlink r:id="rId26" w:history="1">
              <w:r w:rsidR="00016119" w:rsidRPr="004C4539">
                <w:rPr>
                  <w:rStyle w:val="Hyperlink"/>
                </w:rPr>
                <w:t>https://play.google.com/store/apps/details?id=com.scafol.swasta/</w:t>
              </w:r>
            </w:hyperlink>
            <w:r w:rsidR="00016119">
              <w:t xml:space="preserve"> (ANDROID)</w:t>
            </w:r>
          </w:p>
          <w:p w:rsidR="00016119" w:rsidRDefault="00FB58D4" w:rsidP="00016119">
            <w:pPr>
              <w:ind w:left="461"/>
            </w:pPr>
            <w:hyperlink r:id="rId27" w:history="1">
              <w:r w:rsidR="00016119" w:rsidRPr="004C4539">
                <w:rPr>
                  <w:rStyle w:val="Hyperlink"/>
                </w:rPr>
                <w:t>https://apps.apple.com/id/app/scafol-indonesia/id1600844488</w:t>
              </w:r>
            </w:hyperlink>
            <w:r w:rsidR="00016119">
              <w:t xml:space="preserve"> (IOS)</w:t>
            </w:r>
          </w:p>
          <w:p w:rsidR="00016119" w:rsidRDefault="00016119" w:rsidP="00016119">
            <w:pPr>
              <w:pStyle w:val="ListParagraph"/>
              <w:ind w:left="461"/>
            </w:pPr>
            <w:r>
              <w:t>Monitoring, reporting, and construction project management.</w:t>
            </w:r>
          </w:p>
          <w:p w:rsidR="00016119" w:rsidRDefault="00016119" w:rsidP="00016119">
            <w:pPr>
              <w:rPr>
                <w:b/>
              </w:rPr>
            </w:pPr>
          </w:p>
          <w:p w:rsidR="00016119" w:rsidRDefault="00016119" w:rsidP="00016119">
            <w:pPr>
              <w:pStyle w:val="ListParagraph"/>
              <w:numPr>
                <w:ilvl w:val="0"/>
                <w:numId w:val="2"/>
              </w:numPr>
              <w:ind w:left="461"/>
              <w:rPr>
                <w:b/>
              </w:rPr>
            </w:pPr>
            <w:r>
              <w:rPr>
                <w:b/>
              </w:rPr>
              <w:t>SISTEM INFORMASI INFRASTRUKTUR (SIFRA) PALEMBANG</w:t>
            </w:r>
          </w:p>
          <w:p w:rsidR="00016119" w:rsidRDefault="00FB58D4" w:rsidP="00016119">
            <w:pPr>
              <w:pStyle w:val="ListParagraph"/>
              <w:ind w:left="461"/>
            </w:pPr>
            <w:hyperlink r:id="rId28" w:history="1">
              <w:r w:rsidR="00016119" w:rsidRPr="004C4539">
                <w:rPr>
                  <w:rStyle w:val="Hyperlink"/>
                </w:rPr>
                <w:t>https://siinfrastruktur.palembang.go.id/</w:t>
              </w:r>
            </w:hyperlink>
          </w:p>
          <w:p w:rsidR="00016119" w:rsidRDefault="00016119" w:rsidP="00016119">
            <w:pPr>
              <w:ind w:left="459"/>
            </w:pPr>
            <w:r w:rsidRPr="00923091">
              <w:t>Infrastructure Spatial Information System in Palembang City</w:t>
            </w:r>
            <w:r>
              <w:t>.</w:t>
            </w:r>
          </w:p>
          <w:p w:rsidR="00016119" w:rsidRDefault="00016119" w:rsidP="00016119">
            <w:pPr>
              <w:ind w:left="459"/>
              <w:rPr>
                <w:b/>
              </w:rPr>
            </w:pPr>
          </w:p>
          <w:p w:rsidR="00016119" w:rsidRDefault="00016119" w:rsidP="00016119">
            <w:pPr>
              <w:pStyle w:val="ListParagraph"/>
              <w:numPr>
                <w:ilvl w:val="0"/>
                <w:numId w:val="2"/>
              </w:numPr>
              <w:ind w:left="461"/>
              <w:rPr>
                <w:b/>
              </w:rPr>
            </w:pPr>
            <w:r>
              <w:rPr>
                <w:b/>
              </w:rPr>
              <w:t>BANTUAN GUBERNUR (BANGUB) SUMATERA SELATAN</w:t>
            </w:r>
          </w:p>
          <w:p w:rsidR="00016119" w:rsidRDefault="00FB58D4" w:rsidP="00016119">
            <w:pPr>
              <w:ind w:left="461"/>
            </w:pPr>
            <w:hyperlink r:id="rId29" w:history="1">
              <w:r w:rsidR="00016119" w:rsidRPr="004C4539">
                <w:rPr>
                  <w:rStyle w:val="Hyperlink"/>
                </w:rPr>
                <w:t>https://bangub.pkitapp.com/</w:t>
              </w:r>
            </w:hyperlink>
          </w:p>
          <w:p w:rsidR="00016119" w:rsidRDefault="00016119" w:rsidP="00016119">
            <w:pPr>
              <w:ind w:left="465"/>
            </w:pPr>
            <w:r w:rsidRPr="00441B33">
              <w:t>Monitoring and evaluation of project performance at the South Sumatra Provincial Office.</w:t>
            </w:r>
          </w:p>
          <w:p w:rsidR="00016119" w:rsidRDefault="00016119" w:rsidP="00016119">
            <w:pPr>
              <w:ind w:left="465"/>
              <w:rPr>
                <w:b/>
              </w:rPr>
            </w:pPr>
          </w:p>
          <w:p w:rsidR="00016119" w:rsidRDefault="00016119" w:rsidP="00016119">
            <w:pPr>
              <w:pStyle w:val="ListParagraph"/>
              <w:numPr>
                <w:ilvl w:val="0"/>
                <w:numId w:val="2"/>
              </w:numPr>
              <w:ind w:left="461"/>
              <w:rPr>
                <w:b/>
              </w:rPr>
            </w:pPr>
            <w:r>
              <w:rPr>
                <w:b/>
              </w:rPr>
              <w:t>SISTEM REMUNERASI DOSEN DAN KARYAWAN (SIRENDOKAR) UNIVERSITAS SRIWIJAYA</w:t>
            </w:r>
          </w:p>
          <w:p w:rsidR="00016119" w:rsidRDefault="00FB58D4" w:rsidP="00016119">
            <w:pPr>
              <w:pStyle w:val="ListParagraph"/>
              <w:ind w:left="461"/>
            </w:pPr>
            <w:hyperlink r:id="rId30" w:history="1">
              <w:r w:rsidR="00016119" w:rsidRPr="00D1648C">
                <w:rPr>
                  <w:rStyle w:val="Hyperlink"/>
                  <w:i/>
                </w:rPr>
                <w:t>https://sirendokar.unsri.ac.id</w:t>
              </w:r>
              <w:r w:rsidR="00016119" w:rsidRPr="00D1648C">
                <w:rPr>
                  <w:rStyle w:val="Hyperlink"/>
                </w:rPr>
                <w:t>/</w:t>
              </w:r>
            </w:hyperlink>
          </w:p>
          <w:p w:rsidR="00016119" w:rsidRDefault="00016119" w:rsidP="00016119">
            <w:pPr>
              <w:pStyle w:val="ListParagraph"/>
              <w:ind w:left="461"/>
            </w:pPr>
            <w:r>
              <w:t>M</w:t>
            </w:r>
            <w:r w:rsidRPr="00826A8D">
              <w:t>onitor the performance of lecturers and employees and calculate achievements and targets.</w:t>
            </w:r>
          </w:p>
          <w:p w:rsidR="00016119" w:rsidRDefault="00016119" w:rsidP="00016119">
            <w:pPr>
              <w:rPr>
                <w:b/>
              </w:rPr>
            </w:pPr>
          </w:p>
          <w:p w:rsidR="00016119" w:rsidRDefault="00016119" w:rsidP="00016119">
            <w:pPr>
              <w:pStyle w:val="ListParagraph"/>
              <w:numPr>
                <w:ilvl w:val="0"/>
                <w:numId w:val="2"/>
              </w:numPr>
              <w:ind w:left="461"/>
              <w:rPr>
                <w:b/>
              </w:rPr>
            </w:pPr>
            <w:r>
              <w:rPr>
                <w:b/>
              </w:rPr>
              <w:t>TEMATIK DESA KABUPATEN MUSI RAWAS</w:t>
            </w:r>
          </w:p>
          <w:p w:rsidR="00016119" w:rsidRDefault="00FB58D4" w:rsidP="00016119">
            <w:pPr>
              <w:pStyle w:val="ListParagraph"/>
              <w:ind w:left="461"/>
              <w:rPr>
                <w:i/>
              </w:rPr>
            </w:pPr>
            <w:hyperlink r:id="rId31" w:history="1">
              <w:r w:rsidR="00016119" w:rsidRPr="00D1648C">
                <w:rPr>
                  <w:rStyle w:val="Hyperlink"/>
                  <w:i/>
                </w:rPr>
                <w:t>https://tematik.sriwijaya.tech/user/login</w:t>
              </w:r>
            </w:hyperlink>
          </w:p>
          <w:p w:rsidR="00016119" w:rsidRDefault="00016119" w:rsidP="00016119">
            <w:pPr>
              <w:ind w:left="461"/>
            </w:pPr>
            <w:r>
              <w:t>M</w:t>
            </w:r>
            <w:r w:rsidRPr="00826A8D">
              <w:t xml:space="preserve">onitoring and evaluation of village data in </w:t>
            </w:r>
            <w:proofErr w:type="spellStart"/>
            <w:r w:rsidRPr="00826A8D">
              <w:t>Musi</w:t>
            </w:r>
            <w:proofErr w:type="spellEnd"/>
            <w:r w:rsidRPr="00826A8D">
              <w:t xml:space="preserve"> </w:t>
            </w:r>
            <w:proofErr w:type="spellStart"/>
            <w:r w:rsidRPr="00826A8D">
              <w:t>Rawas</w:t>
            </w:r>
            <w:proofErr w:type="spellEnd"/>
            <w:r w:rsidRPr="00826A8D">
              <w:t xml:space="preserve"> district.</w:t>
            </w:r>
          </w:p>
          <w:p w:rsidR="00016119" w:rsidRDefault="00016119" w:rsidP="00016119">
            <w:pPr>
              <w:rPr>
                <w:b/>
              </w:rPr>
            </w:pPr>
          </w:p>
          <w:p w:rsidR="00016119" w:rsidRDefault="00016119" w:rsidP="00016119">
            <w:pPr>
              <w:pStyle w:val="ListParagraph"/>
              <w:numPr>
                <w:ilvl w:val="0"/>
                <w:numId w:val="2"/>
              </w:numPr>
              <w:ind w:left="461"/>
              <w:rPr>
                <w:b/>
              </w:rPr>
            </w:pPr>
            <w:r>
              <w:rPr>
                <w:b/>
              </w:rPr>
              <w:t>SMART FARMING PT. PUPUK SRIWIDJAJA</w:t>
            </w:r>
          </w:p>
          <w:p w:rsidR="00016119" w:rsidRPr="00990887" w:rsidRDefault="00FB58D4" w:rsidP="00016119">
            <w:pPr>
              <w:ind w:left="461"/>
            </w:pPr>
            <w:hyperlink r:id="rId32" w:history="1">
              <w:r w:rsidR="00016119" w:rsidRPr="00990887">
                <w:rPr>
                  <w:rStyle w:val="Hyperlink"/>
                  <w:i/>
                </w:rPr>
                <w:t>http://agrixpert.id/login</w:t>
              </w:r>
            </w:hyperlink>
          </w:p>
          <w:p w:rsidR="00016119" w:rsidRDefault="00016119" w:rsidP="00016119">
            <w:pPr>
              <w:ind w:left="461"/>
            </w:pPr>
            <w:r>
              <w:t>P</w:t>
            </w:r>
            <w:r w:rsidRPr="00990887">
              <w:t>erform calculations and predictions of pests and diseases that attack plants.</w:t>
            </w:r>
          </w:p>
          <w:p w:rsidR="00016119" w:rsidRDefault="00016119" w:rsidP="00016119">
            <w:pPr>
              <w:rPr>
                <w:b/>
              </w:rPr>
            </w:pPr>
          </w:p>
          <w:p w:rsidR="00016119" w:rsidRDefault="00016119" w:rsidP="00016119">
            <w:pPr>
              <w:ind w:left="461"/>
              <w:rPr>
                <w:b/>
              </w:rPr>
            </w:pPr>
          </w:p>
        </w:tc>
        <w:tc>
          <w:tcPr>
            <w:tcW w:w="5670" w:type="dxa"/>
          </w:tcPr>
          <w:p w:rsidR="00016119" w:rsidRDefault="00016119" w:rsidP="00016119">
            <w:pPr>
              <w:rPr>
                <w:b/>
              </w:rPr>
            </w:pPr>
          </w:p>
          <w:p w:rsidR="00016119" w:rsidRDefault="00016119" w:rsidP="00016119">
            <w:pPr>
              <w:pStyle w:val="ListParagraph"/>
              <w:numPr>
                <w:ilvl w:val="0"/>
                <w:numId w:val="2"/>
              </w:numPr>
              <w:ind w:left="461"/>
              <w:rPr>
                <w:b/>
              </w:rPr>
            </w:pPr>
            <w:r>
              <w:rPr>
                <w:b/>
              </w:rPr>
              <w:t>OFFICE OF INTERNATIONAL AFFAIRS (OIA) UNIVERSITAS SRIWIJAYA</w:t>
            </w:r>
          </w:p>
          <w:p w:rsidR="00016119" w:rsidRPr="00990887" w:rsidRDefault="00FB58D4" w:rsidP="00016119">
            <w:pPr>
              <w:ind w:left="461"/>
            </w:pPr>
            <w:hyperlink r:id="rId33" w:history="1">
              <w:r w:rsidR="00016119" w:rsidRPr="00D1648C">
                <w:rPr>
                  <w:rStyle w:val="Hyperlink"/>
                  <w:i/>
                </w:rPr>
                <w:t>http://oia.unsri.ac.id</w:t>
              </w:r>
            </w:hyperlink>
          </w:p>
          <w:p w:rsidR="00016119" w:rsidRDefault="00016119" w:rsidP="00016119">
            <w:pPr>
              <w:ind w:left="461"/>
            </w:pPr>
            <w:r>
              <w:t>N</w:t>
            </w:r>
            <w:r w:rsidRPr="00990887">
              <w:t>ews portal service and a Memorandum of Understanding (</w:t>
            </w:r>
            <w:proofErr w:type="spellStart"/>
            <w:r w:rsidRPr="00990887">
              <w:t>MoU</w:t>
            </w:r>
            <w:proofErr w:type="spellEnd"/>
            <w:r w:rsidRPr="00990887">
              <w:t>) generator</w:t>
            </w:r>
            <w:r>
              <w:t>.</w:t>
            </w:r>
          </w:p>
          <w:p w:rsidR="00016119" w:rsidRDefault="00016119" w:rsidP="00016119">
            <w:pPr>
              <w:rPr>
                <w:b/>
              </w:rPr>
            </w:pPr>
          </w:p>
          <w:p w:rsidR="00016119" w:rsidRDefault="00016119" w:rsidP="00016119">
            <w:pPr>
              <w:pStyle w:val="ListParagraph"/>
              <w:numPr>
                <w:ilvl w:val="0"/>
                <w:numId w:val="2"/>
              </w:numPr>
              <w:ind w:left="461"/>
              <w:rPr>
                <w:b/>
              </w:rPr>
            </w:pPr>
            <w:r>
              <w:rPr>
                <w:b/>
              </w:rPr>
              <w:t>GIS BAPPEDA KABUPATEN MUSIRAWAS</w:t>
            </w:r>
          </w:p>
          <w:p w:rsidR="00016119" w:rsidRDefault="00FB58D4" w:rsidP="00016119">
            <w:pPr>
              <w:ind w:left="461"/>
              <w:rPr>
                <w:rStyle w:val="Hyperlink"/>
              </w:rPr>
            </w:pPr>
            <w:hyperlink r:id="rId34" w:history="1">
              <w:r w:rsidR="00016119" w:rsidRPr="00D1648C">
                <w:rPr>
                  <w:rStyle w:val="Hyperlink"/>
                </w:rPr>
                <w:t>http://gisbappeda.musirawaskab.go.id/</w:t>
              </w:r>
            </w:hyperlink>
          </w:p>
          <w:p w:rsidR="00016119" w:rsidRDefault="00016119" w:rsidP="00016119">
            <w:pPr>
              <w:ind w:left="465"/>
            </w:pPr>
            <w:r w:rsidRPr="00504B41">
              <w:t xml:space="preserve">Geographic Information System (GIS) to provide mapping information for </w:t>
            </w:r>
            <w:proofErr w:type="spellStart"/>
            <w:r w:rsidRPr="00504B41">
              <w:t>Musi</w:t>
            </w:r>
            <w:proofErr w:type="spellEnd"/>
            <w:r w:rsidRPr="00504B41">
              <w:t xml:space="preserve"> </w:t>
            </w:r>
            <w:proofErr w:type="spellStart"/>
            <w:r w:rsidRPr="00504B41">
              <w:t>Rawas</w:t>
            </w:r>
            <w:proofErr w:type="spellEnd"/>
            <w:r w:rsidRPr="00504B41">
              <w:t xml:space="preserve"> district.</w:t>
            </w:r>
          </w:p>
          <w:p w:rsidR="00016119" w:rsidRDefault="00016119" w:rsidP="00016119">
            <w:pPr>
              <w:ind w:left="465"/>
              <w:rPr>
                <w:b/>
              </w:rPr>
            </w:pPr>
          </w:p>
          <w:p w:rsidR="00016119" w:rsidRDefault="00016119" w:rsidP="00016119">
            <w:pPr>
              <w:pStyle w:val="ListParagraph"/>
              <w:numPr>
                <w:ilvl w:val="0"/>
                <w:numId w:val="2"/>
              </w:numPr>
              <w:ind w:left="461"/>
              <w:rPr>
                <w:b/>
              </w:rPr>
            </w:pPr>
            <w:r>
              <w:rPr>
                <w:b/>
              </w:rPr>
              <w:t>MBKM FASILKOM &amp; FT UNIVERSITAS SRIWIJAYA</w:t>
            </w:r>
          </w:p>
          <w:p w:rsidR="00016119" w:rsidRDefault="00FB58D4" w:rsidP="00016119">
            <w:pPr>
              <w:ind w:left="461"/>
            </w:pPr>
            <w:hyperlink r:id="rId35" w:history="1">
              <w:r w:rsidR="00016119" w:rsidRPr="004C4539">
                <w:rPr>
                  <w:rStyle w:val="Hyperlink"/>
                </w:rPr>
                <w:t>https://mbkm.ilkom.unsri.ac.id/</w:t>
              </w:r>
            </w:hyperlink>
            <w:r w:rsidR="00016119">
              <w:t xml:space="preserve"> | </w:t>
            </w:r>
            <w:hyperlink r:id="rId36" w:history="1">
              <w:r w:rsidR="00016119" w:rsidRPr="004C4539">
                <w:rPr>
                  <w:rStyle w:val="Hyperlink"/>
                </w:rPr>
                <w:t>http://mbkm.ft.unsri.ac.id/</w:t>
              </w:r>
            </w:hyperlink>
          </w:p>
          <w:p w:rsidR="00016119" w:rsidRDefault="00016119" w:rsidP="00016119">
            <w:pPr>
              <w:ind w:left="461"/>
            </w:pPr>
            <w:r>
              <w:t>N</w:t>
            </w:r>
            <w:r w:rsidRPr="00990887">
              <w:t>ews portal service and a Memorandum of Understanding (</w:t>
            </w:r>
            <w:proofErr w:type="spellStart"/>
            <w:r w:rsidRPr="00990887">
              <w:t>MoU</w:t>
            </w:r>
            <w:proofErr w:type="spellEnd"/>
            <w:r w:rsidRPr="00990887">
              <w:t>) generator</w:t>
            </w:r>
            <w:r>
              <w:t xml:space="preserve">. </w:t>
            </w:r>
          </w:p>
          <w:p w:rsidR="00016119" w:rsidRDefault="00016119" w:rsidP="00016119">
            <w:pPr>
              <w:rPr>
                <w:b/>
              </w:rPr>
            </w:pPr>
          </w:p>
          <w:p w:rsidR="00016119" w:rsidRDefault="00016119" w:rsidP="00016119">
            <w:pPr>
              <w:pStyle w:val="ListParagraph"/>
              <w:numPr>
                <w:ilvl w:val="0"/>
                <w:numId w:val="2"/>
              </w:numPr>
              <w:ind w:left="461"/>
              <w:rPr>
                <w:b/>
              </w:rPr>
            </w:pPr>
            <w:r>
              <w:rPr>
                <w:b/>
              </w:rPr>
              <w:t>TEKNOLOGI PUSH NOTIFICATION SELAMA MASA PEMILU DALAM MENUNGGU E-GOVERMENT</w:t>
            </w:r>
          </w:p>
          <w:p w:rsidR="00016119" w:rsidRDefault="00FB58D4" w:rsidP="00016119">
            <w:pPr>
              <w:ind w:left="465"/>
            </w:pPr>
            <w:hyperlink r:id="rId37" w:history="1">
              <w:r w:rsidR="00016119" w:rsidRPr="00B0184E">
                <w:rPr>
                  <w:rStyle w:val="Hyperlink"/>
                </w:rPr>
                <w:t>https://e-hakcipta.dgip.go.id/c?code=YWZmNDhlMmFlMDIxYzRmZDY3OTlhN2ZmNzE2NjhjYjcK</w:t>
              </w:r>
            </w:hyperlink>
          </w:p>
          <w:p w:rsidR="00016119" w:rsidRDefault="00016119" w:rsidP="00016119">
            <w:pPr>
              <w:ind w:left="465"/>
            </w:pPr>
            <w:r>
              <w:t>N</w:t>
            </w:r>
            <w:r w:rsidRPr="00504B41">
              <w:t>ews portal service and push notifications</w:t>
            </w:r>
            <w:r>
              <w:t>.</w:t>
            </w:r>
          </w:p>
          <w:p w:rsidR="00016119" w:rsidRDefault="00016119" w:rsidP="00016119">
            <w:pPr>
              <w:rPr>
                <w:b/>
              </w:rPr>
            </w:pPr>
          </w:p>
          <w:p w:rsidR="00016119" w:rsidRDefault="00016119" w:rsidP="00016119">
            <w:pPr>
              <w:pStyle w:val="ListParagraph"/>
              <w:numPr>
                <w:ilvl w:val="0"/>
                <w:numId w:val="2"/>
              </w:numPr>
              <w:ind w:left="461"/>
              <w:rPr>
                <w:b/>
              </w:rPr>
            </w:pPr>
            <w:r>
              <w:rPr>
                <w:b/>
              </w:rPr>
              <w:t>VIRTUAL TOUR MUSEUM SULTAN MAHMUD BADARUDDIN II PALEMBANG</w:t>
            </w:r>
          </w:p>
          <w:p w:rsidR="00016119" w:rsidRDefault="00FB58D4" w:rsidP="00016119">
            <w:pPr>
              <w:ind w:left="470"/>
            </w:pPr>
            <w:hyperlink r:id="rId38" w:history="1">
              <w:r w:rsidR="00016119" w:rsidRPr="00B0184E">
                <w:rPr>
                  <w:rStyle w:val="Hyperlink"/>
                </w:rPr>
                <w:t>https://e-hakcipta.dgip.go.id/c?code=MmZlNDI1NzRhMGUyNGYwZWI0YjE2ZTg0MDQ2ODZmNjMK</w:t>
              </w:r>
            </w:hyperlink>
          </w:p>
          <w:p w:rsidR="00016119" w:rsidRDefault="00016119" w:rsidP="00016119">
            <w:pPr>
              <w:ind w:left="461"/>
            </w:pPr>
            <w:r w:rsidRPr="00504B41">
              <w:t xml:space="preserve">Presentation of museum information through virtual tours using </w:t>
            </w:r>
            <w:proofErr w:type="spellStart"/>
            <w:r w:rsidRPr="00504B41">
              <w:t>we</w:t>
            </w:r>
            <w:r>
              <w:t>bVr</w:t>
            </w:r>
            <w:proofErr w:type="spellEnd"/>
            <w:r>
              <w:t xml:space="preserve"> (Virtual Reality Web Based).</w:t>
            </w:r>
          </w:p>
          <w:p w:rsidR="00016119" w:rsidRDefault="00016119" w:rsidP="00016119">
            <w:pPr>
              <w:rPr>
                <w:b/>
              </w:rPr>
            </w:pPr>
          </w:p>
          <w:p w:rsidR="00016119" w:rsidRDefault="00016119" w:rsidP="00016119">
            <w:pPr>
              <w:pStyle w:val="ListParagraph"/>
              <w:numPr>
                <w:ilvl w:val="0"/>
                <w:numId w:val="2"/>
              </w:numPr>
              <w:ind w:left="461"/>
              <w:rPr>
                <w:b/>
              </w:rPr>
            </w:pPr>
            <w:r>
              <w:rPr>
                <w:b/>
              </w:rPr>
              <w:t>Flutter Profile Picture</w:t>
            </w:r>
          </w:p>
          <w:p w:rsidR="00016119" w:rsidRDefault="00FB58D4" w:rsidP="00016119">
            <w:pPr>
              <w:ind w:left="470"/>
            </w:pPr>
            <w:hyperlink r:id="rId39" w:history="1">
              <w:r w:rsidR="00016119" w:rsidRPr="00AE446B">
                <w:rPr>
                  <w:rStyle w:val="Hyperlink"/>
                </w:rPr>
                <w:t>https://pub.dev/packages/flutter_profile_picture</w:t>
              </w:r>
            </w:hyperlink>
          </w:p>
          <w:p w:rsidR="00016119" w:rsidRPr="00016119" w:rsidRDefault="00016119" w:rsidP="00016119">
            <w:pPr>
              <w:ind w:left="461"/>
            </w:pPr>
            <w:r w:rsidRPr="00016119">
              <w:rPr>
                <w:rFonts w:cs="Arial"/>
                <w:color w:val="4A4A4A"/>
                <w:shd w:val="clear" w:color="auto" w:fill="FFFFFF"/>
              </w:rPr>
              <w:t>Automatically generate profile picture with random first name and background color. But you can still provide pictures if you have them. As the default color, based on the name of the first letter.</w:t>
            </w:r>
          </w:p>
        </w:tc>
      </w:tr>
    </w:tbl>
    <w:p w:rsidR="005B7257" w:rsidRDefault="005B7257" w:rsidP="005B7257"/>
    <w:tbl>
      <w:tblPr>
        <w:tblpPr w:leftFromText="180" w:rightFromText="180" w:vertAnchor="text" w:tblpYSpec="inside"/>
        <w:tblW w:w="4966" w:type="pct"/>
        <w:tblLayout w:type="fixed"/>
        <w:tblCellMar>
          <w:left w:w="115" w:type="dxa"/>
          <w:right w:w="115" w:type="dxa"/>
        </w:tblCellMar>
        <w:tblLook w:val="04A0" w:firstRow="1" w:lastRow="0" w:firstColumn="1" w:lastColumn="0" w:noHBand="0" w:noVBand="1"/>
      </w:tblPr>
      <w:tblGrid>
        <w:gridCol w:w="564"/>
        <w:gridCol w:w="10546"/>
      </w:tblGrid>
      <w:tr w:rsidR="00431052" w:rsidTr="00F76798">
        <w:trPr>
          <w:trHeight w:val="127"/>
        </w:trPr>
        <w:tc>
          <w:tcPr>
            <w:tcW w:w="563" w:type="dxa"/>
            <w:shd w:val="clear" w:color="auto" w:fill="31521B" w:themeFill="accent2" w:themeFillShade="80"/>
          </w:tcPr>
          <w:p w:rsidR="00431052" w:rsidRDefault="00431052" w:rsidP="00F76798">
            <w:pPr>
              <w:tabs>
                <w:tab w:val="left" w:pos="990"/>
              </w:tabs>
            </w:pPr>
          </w:p>
        </w:tc>
        <w:tc>
          <w:tcPr>
            <w:tcW w:w="10537" w:type="dxa"/>
            <w:shd w:val="clear" w:color="auto" w:fill="31521B" w:themeFill="accent2" w:themeFillShade="80"/>
            <w:vAlign w:val="center"/>
          </w:tcPr>
          <w:p w:rsidR="00431052" w:rsidRDefault="00431052" w:rsidP="00F76798">
            <w:pPr>
              <w:pStyle w:val="Heading1"/>
              <w:rPr>
                <w:b/>
              </w:rPr>
            </w:pPr>
            <w:r>
              <w:t>GALLERY</w:t>
            </w:r>
          </w:p>
        </w:tc>
      </w:tr>
      <w:tr w:rsidR="00431052" w:rsidTr="00F76798">
        <w:trPr>
          <w:trHeight w:val="255"/>
        </w:trPr>
        <w:tc>
          <w:tcPr>
            <w:tcW w:w="563" w:type="dxa"/>
            <w:tcMar>
              <w:left w:w="0" w:type="dxa"/>
              <w:right w:w="0" w:type="dxa"/>
            </w:tcMar>
          </w:tcPr>
          <w:p w:rsidR="00431052" w:rsidRDefault="00431052" w:rsidP="00F76798">
            <w:pPr>
              <w:tabs>
                <w:tab w:val="left" w:pos="990"/>
              </w:tabs>
            </w:pPr>
            <w:r>
              <w:rPr>
                <w:noProof/>
                <w:lang w:eastAsia="en-US"/>
              </w:rPr>
              <mc:AlternateContent>
                <mc:Choice Requires="wps">
                  <w:drawing>
                    <wp:inline distT="0" distB="0" distL="0" distR="0" wp14:anchorId="1613CED8" wp14:editId="10F2FE6D">
                      <wp:extent cx="321300" cy="439768"/>
                      <wp:effectExtent l="0" t="2222" r="952" b="953"/>
                      <wp:docPr id="25"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1052" w:rsidRDefault="00431052" w:rsidP="00431052">
                                  <w:pPr>
                                    <w:jc w:val="center"/>
                                    <w:rPr>
                                      <w:color w:val="455F51" w:themeColor="text2"/>
                                    </w:rPr>
                                  </w:pPr>
                                </w:p>
                                <w:p w:rsidR="00431052" w:rsidRPr="00AF4EA4" w:rsidRDefault="00431052" w:rsidP="00431052">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613CED8" id="_x0000_s1032"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431052" w:rsidRDefault="00431052" w:rsidP="00431052">
                            <w:pPr>
                              <w:jc w:val="center"/>
                              <w:rPr>
                                <w:color w:val="455F51" w:themeColor="text2"/>
                              </w:rPr>
                            </w:pPr>
                          </w:p>
                          <w:p w:rsidR="00431052" w:rsidRPr="00AF4EA4" w:rsidRDefault="00431052" w:rsidP="00431052">
                            <w:pPr>
                              <w:jc w:val="center"/>
                              <w:rPr>
                                <w:color w:val="455F51" w:themeColor="text2"/>
                              </w:rPr>
                            </w:pPr>
                          </w:p>
                        </w:txbxContent>
                      </v:textbox>
                      <w10:anchorlock/>
                    </v:shape>
                  </w:pict>
                </mc:Fallback>
              </mc:AlternateContent>
            </w:r>
          </w:p>
        </w:tc>
        <w:tc>
          <w:tcPr>
            <w:tcW w:w="10537" w:type="dxa"/>
            <w:vAlign w:val="bottom"/>
          </w:tcPr>
          <w:p w:rsidR="00431052" w:rsidRDefault="00431052" w:rsidP="00F76798">
            <w:pPr>
              <w:rPr>
                <w:b/>
              </w:rPr>
            </w:pPr>
          </w:p>
          <w:p w:rsidR="00431052" w:rsidRDefault="00431052" w:rsidP="00F76798">
            <w:pPr>
              <w:rPr>
                <w:b/>
              </w:rPr>
            </w:pPr>
            <w:r w:rsidRPr="00431052">
              <w:rPr>
                <w:b/>
                <w:i/>
              </w:rPr>
              <w:t>Below are some examples of projects that have been created</w:t>
            </w:r>
            <w:r>
              <w:rPr>
                <w:b/>
                <w:i/>
              </w:rPr>
              <w:t xml:space="preserve"> ;</w:t>
            </w:r>
          </w:p>
          <w:p w:rsidR="00431052" w:rsidRPr="0026540A" w:rsidRDefault="00431052" w:rsidP="00F76798"/>
        </w:tc>
      </w:tr>
      <w:tr w:rsidR="00431052" w:rsidTr="00FD49D2">
        <w:trPr>
          <w:trHeight w:val="1658"/>
        </w:trPr>
        <w:tc>
          <w:tcPr>
            <w:tcW w:w="563" w:type="dxa"/>
            <w:tcMar>
              <w:left w:w="0" w:type="dxa"/>
              <w:right w:w="0" w:type="dxa"/>
            </w:tcMar>
          </w:tcPr>
          <w:p w:rsidR="00431052" w:rsidRDefault="00431052" w:rsidP="00F76798">
            <w:pPr>
              <w:tabs>
                <w:tab w:val="left" w:pos="990"/>
              </w:tabs>
              <w:rPr>
                <w:noProof/>
                <w:lang w:eastAsia="en-US"/>
              </w:rPr>
            </w:pPr>
          </w:p>
        </w:tc>
        <w:tc>
          <w:tcPr>
            <w:tcW w:w="10537" w:type="dxa"/>
            <w:vAlign w:val="center"/>
          </w:tcPr>
          <w:p w:rsidR="00431052" w:rsidRPr="00A10A1D" w:rsidRDefault="007B3A6F" w:rsidP="00FD49D2">
            <w:pPr>
              <w:jc w:val="center"/>
              <w:rPr>
                <w:b/>
              </w:rPr>
            </w:pPr>
            <w:r w:rsidRPr="007B3A6F">
              <w:rPr>
                <w:noProof/>
                <w:lang w:eastAsia="en-US"/>
              </w:rPr>
              <w:drawing>
                <wp:anchor distT="0" distB="0" distL="114300" distR="114300" simplePos="0" relativeHeight="251670528" behindDoc="1" locked="0" layoutInCell="1" allowOverlap="1" wp14:anchorId="2226A7A8" wp14:editId="3FFA9B2B">
                  <wp:simplePos x="2880995" y="1296670"/>
                  <wp:positionH relativeFrom="margin">
                    <wp:align>center</wp:align>
                  </wp:positionH>
                  <wp:positionV relativeFrom="margin">
                    <wp:align>center</wp:align>
                  </wp:positionV>
                  <wp:extent cx="1979930" cy="965835"/>
                  <wp:effectExtent l="19050" t="19050" r="20320" b="2476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sidRPr="007B3A6F">
              <w:rPr>
                <w:noProof/>
                <w:lang w:eastAsia="en-US"/>
              </w:rPr>
              <w:drawing>
                <wp:anchor distT="0" distB="0" distL="114300" distR="114300" simplePos="0" relativeHeight="251669504" behindDoc="1" locked="0" layoutInCell="1" allowOverlap="1" wp14:anchorId="295C644F" wp14:editId="5880E631">
                  <wp:simplePos x="5039360" y="1286510"/>
                  <wp:positionH relativeFrom="margin">
                    <wp:align>right</wp:align>
                  </wp:positionH>
                  <wp:positionV relativeFrom="margin">
                    <wp:align>center</wp:align>
                  </wp:positionV>
                  <wp:extent cx="1979930" cy="965835"/>
                  <wp:effectExtent l="19050" t="19050" r="20320" b="2476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sidRPr="007B3A6F">
              <w:rPr>
                <w:b/>
                <w:noProof/>
                <w:lang w:eastAsia="en-US"/>
              </w:rPr>
              <w:drawing>
                <wp:anchor distT="0" distB="0" distL="114300" distR="114300" simplePos="0" relativeHeight="251671552" behindDoc="1" locked="0" layoutInCell="1" allowOverlap="1" wp14:anchorId="1048AFE4" wp14:editId="4F907A85">
                  <wp:simplePos x="744220" y="1329055"/>
                  <wp:positionH relativeFrom="margin">
                    <wp:align>left</wp:align>
                  </wp:positionH>
                  <wp:positionV relativeFrom="margin">
                    <wp:align>center</wp:align>
                  </wp:positionV>
                  <wp:extent cx="1979930" cy="965835"/>
                  <wp:effectExtent l="19050" t="19050" r="20320" b="2476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page">
                    <wp14:pctWidth>0</wp14:pctWidth>
                  </wp14:sizeRelH>
                  <wp14:sizeRelV relativeFrom="page">
                    <wp14:pctHeight>0</wp14:pctHeight>
                  </wp14:sizeRelV>
                </wp:anchor>
              </w:drawing>
            </w:r>
          </w:p>
        </w:tc>
      </w:tr>
      <w:tr w:rsidR="00A10A1D" w:rsidTr="00FD49D2">
        <w:trPr>
          <w:trHeight w:val="1556"/>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Pr="007B3A6F" w:rsidRDefault="00A10A1D" w:rsidP="00FD49D2">
            <w:pPr>
              <w:jc w:val="center"/>
              <w:rPr>
                <w:noProof/>
                <w:lang w:eastAsia="en-US"/>
              </w:rPr>
            </w:pPr>
            <w:r w:rsidRPr="00A10A1D">
              <w:rPr>
                <w:noProof/>
                <w:lang w:eastAsia="en-US"/>
              </w:rPr>
              <w:drawing>
                <wp:anchor distT="0" distB="0" distL="114300" distR="114300" simplePos="0" relativeHeight="251678720" behindDoc="1" locked="0" layoutInCell="1" allowOverlap="1" wp14:anchorId="37E0589D" wp14:editId="34B459C6">
                  <wp:simplePos x="4635500" y="2306955"/>
                  <wp:positionH relativeFrom="margin">
                    <wp:align>center</wp:align>
                  </wp:positionH>
                  <wp:positionV relativeFrom="margin">
                    <wp:align>center</wp:align>
                  </wp:positionV>
                  <wp:extent cx="1979930" cy="965835"/>
                  <wp:effectExtent l="19050" t="19050" r="20320" b="2476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67456" behindDoc="1" locked="0" layoutInCell="1" allowOverlap="1" wp14:anchorId="05E4D980" wp14:editId="3778AB70">
                  <wp:simplePos x="594995" y="2445385"/>
                  <wp:positionH relativeFrom="margin">
                    <wp:align>right</wp:align>
                  </wp:positionH>
                  <wp:positionV relativeFrom="margin">
                    <wp:align>center</wp:align>
                  </wp:positionV>
                  <wp:extent cx="1979930" cy="963930"/>
                  <wp:effectExtent l="19050" t="19050" r="20320" b="2667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hqprint">
                            <a:extLst>
                              <a:ext uri="{28A0092B-C50C-407E-A947-70E740481C1C}">
                                <a14:useLocalDpi xmlns:a14="http://schemas.microsoft.com/office/drawing/2010/main" val="0"/>
                              </a:ext>
                            </a:extLst>
                          </a:blip>
                          <a:stretch>
                            <a:fillRect/>
                          </a:stretch>
                        </pic:blipFill>
                        <pic:spPr>
                          <a:xfrm>
                            <a:off x="0" y="0"/>
                            <a:ext cx="1979930" cy="963930"/>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68480" behindDoc="1" locked="0" layoutInCell="1" allowOverlap="1" wp14:anchorId="2B55BA69" wp14:editId="12DD1601">
                  <wp:simplePos x="594995" y="2466340"/>
                  <wp:positionH relativeFrom="margin">
                    <wp:align>left</wp:align>
                  </wp:positionH>
                  <wp:positionV relativeFrom="margin">
                    <wp:align>center</wp:align>
                  </wp:positionV>
                  <wp:extent cx="1979930" cy="963930"/>
                  <wp:effectExtent l="19050" t="19050" r="20320" b="2667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hqprint">
                            <a:extLst>
                              <a:ext uri="{28A0092B-C50C-407E-A947-70E740481C1C}">
                                <a14:useLocalDpi xmlns:a14="http://schemas.microsoft.com/office/drawing/2010/main" val="0"/>
                              </a:ext>
                            </a:extLst>
                          </a:blip>
                          <a:stretch>
                            <a:fillRect/>
                          </a:stretch>
                        </pic:blipFill>
                        <pic:spPr>
                          <a:xfrm>
                            <a:off x="0" y="0"/>
                            <a:ext cx="1979930" cy="963930"/>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p>
        </w:tc>
      </w:tr>
      <w:tr w:rsidR="00A10A1D" w:rsidTr="00FD49D2">
        <w:trPr>
          <w:trHeight w:val="2886"/>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Default="007C4A6A" w:rsidP="00FD49D2">
            <w:pPr>
              <w:jc w:val="center"/>
              <w:rPr>
                <w:noProof/>
                <w:lang w:eastAsia="en-US"/>
              </w:rPr>
            </w:pPr>
            <w:r w:rsidRPr="00431052">
              <w:rPr>
                <w:b/>
                <w:noProof/>
                <w:lang w:eastAsia="en-US"/>
              </w:rPr>
              <w:drawing>
                <wp:anchor distT="0" distB="0" distL="114300" distR="114300" simplePos="0" relativeHeight="251688960" behindDoc="1" locked="0" layoutInCell="1" allowOverlap="1" wp14:anchorId="6235527E" wp14:editId="32AA9E7D">
                  <wp:simplePos x="0" y="0"/>
                  <wp:positionH relativeFrom="margin">
                    <wp:align>left</wp:align>
                  </wp:positionH>
                  <wp:positionV relativeFrom="margin">
                    <wp:align>center</wp:align>
                  </wp:positionV>
                  <wp:extent cx="1979930" cy="1772920"/>
                  <wp:effectExtent l="19050" t="19050" r="20320" b="17780"/>
                  <wp:wrapSquare wrapText="bothSides"/>
                  <wp:docPr id="141" name="Picture 141" descr="C:\xampp\htdocs\adityadees.github.io\assets\portfolio\bp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adityadees.github.io\assets\portfolio\bpu\3.png"/>
                          <pic:cNvPicPr>
                            <a:picLocks noChangeAspect="1" noChangeArrowheads="1"/>
                          </pic:cNvPicPr>
                        </pic:nvPicPr>
                        <pic:blipFill rotWithShape="1">
                          <a:blip r:embed="rId46" cstate="hqprint">
                            <a:extLst>
                              <a:ext uri="{28A0092B-C50C-407E-A947-70E740481C1C}">
                                <a14:useLocalDpi xmlns:a14="http://schemas.microsoft.com/office/drawing/2010/main" val="0"/>
                              </a:ext>
                            </a:extLst>
                          </a:blip>
                          <a:srcRect t="17893" b="16697"/>
                          <a:stretch/>
                        </pic:blipFill>
                        <pic:spPr bwMode="auto">
                          <a:xfrm>
                            <a:off x="0" y="0"/>
                            <a:ext cx="1979930" cy="1772920"/>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1052">
              <w:rPr>
                <w:b/>
                <w:noProof/>
                <w:lang w:eastAsia="en-US"/>
              </w:rPr>
              <w:drawing>
                <wp:anchor distT="0" distB="0" distL="114300" distR="114300" simplePos="0" relativeHeight="251677696" behindDoc="1" locked="0" layoutInCell="1" allowOverlap="1" wp14:anchorId="629D17E2" wp14:editId="3FAA3436">
                  <wp:simplePos x="5039360" y="3615055"/>
                  <wp:positionH relativeFrom="margin">
                    <wp:align>right</wp:align>
                  </wp:positionH>
                  <wp:positionV relativeFrom="margin">
                    <wp:align>center</wp:align>
                  </wp:positionV>
                  <wp:extent cx="1979930" cy="1795780"/>
                  <wp:effectExtent l="19050" t="19050" r="20320" b="13970"/>
                  <wp:wrapSquare wrapText="bothSides"/>
                  <wp:docPr id="145" name="Picture 145" descr="C:\xampp\htdocs\adityadees.github.io\assets\portfolio\bp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adityadees.github.io\assets\portfolio\bpu\5.png"/>
                          <pic:cNvPicPr>
                            <a:picLocks noChangeAspect="1" noChangeArrowheads="1"/>
                          </pic:cNvPicPr>
                        </pic:nvPicPr>
                        <pic:blipFill rotWithShape="1">
                          <a:blip r:embed="rId47" cstate="hqprint">
                            <a:extLst>
                              <a:ext uri="{28A0092B-C50C-407E-A947-70E740481C1C}">
                                <a14:useLocalDpi xmlns:a14="http://schemas.microsoft.com/office/drawing/2010/main" val="0"/>
                              </a:ext>
                            </a:extLst>
                          </a:blip>
                          <a:srcRect t="16961" b="15829"/>
                          <a:stretch/>
                        </pic:blipFill>
                        <pic:spPr bwMode="auto">
                          <a:xfrm>
                            <a:off x="0" y="0"/>
                            <a:ext cx="1979930" cy="1795780"/>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1052">
              <w:rPr>
                <w:b/>
                <w:noProof/>
                <w:lang w:eastAsia="en-US"/>
              </w:rPr>
              <w:drawing>
                <wp:anchor distT="0" distB="0" distL="114300" distR="114300" simplePos="0" relativeHeight="251675648" behindDoc="1" locked="0" layoutInCell="1" allowOverlap="1" wp14:anchorId="0833D83B" wp14:editId="47FB0D2D">
                  <wp:simplePos x="659130" y="3615055"/>
                  <wp:positionH relativeFrom="margin">
                    <wp:align>center</wp:align>
                  </wp:positionH>
                  <wp:positionV relativeFrom="margin">
                    <wp:align>center</wp:align>
                  </wp:positionV>
                  <wp:extent cx="1979930" cy="1796415"/>
                  <wp:effectExtent l="19050" t="19050" r="20320" b="13335"/>
                  <wp:wrapSquare wrapText="bothSides"/>
                  <wp:docPr id="146" name="Picture 146" descr="C:\xampp\htdocs\adityadees.github.io\assets\portfolio\bp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adityadees.github.io\assets\portfolio\bpu\4.png"/>
                          <pic:cNvPicPr>
                            <a:picLocks noChangeAspect="1" noChangeArrowheads="1"/>
                          </pic:cNvPicPr>
                        </pic:nvPicPr>
                        <pic:blipFill rotWithShape="1">
                          <a:blip r:embed="rId48" cstate="hqprint">
                            <a:extLst>
                              <a:ext uri="{28A0092B-C50C-407E-A947-70E740481C1C}">
                                <a14:useLocalDpi xmlns:a14="http://schemas.microsoft.com/office/drawing/2010/main" val="0"/>
                              </a:ext>
                            </a:extLst>
                          </a:blip>
                          <a:srcRect t="16960" b="15808"/>
                          <a:stretch/>
                        </pic:blipFill>
                        <pic:spPr bwMode="auto">
                          <a:xfrm>
                            <a:off x="0" y="0"/>
                            <a:ext cx="1979930" cy="179641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10A1D" w:rsidTr="00FD49D2">
        <w:trPr>
          <w:trHeight w:val="255"/>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Pr="00BB2FFC" w:rsidRDefault="00D9083D" w:rsidP="00FD49D2">
            <w:pPr>
              <w:jc w:val="center"/>
            </w:pPr>
            <w:r>
              <w:rPr>
                <w:noProof/>
                <w:lang w:eastAsia="en-US"/>
              </w:rPr>
              <w:drawing>
                <wp:anchor distT="0" distB="0" distL="114300" distR="114300" simplePos="0" relativeHeight="251700224" behindDoc="1" locked="0" layoutInCell="1" allowOverlap="1">
                  <wp:simplePos x="659765" y="6702425"/>
                  <wp:positionH relativeFrom="margin">
                    <wp:posOffset>2258695</wp:posOffset>
                  </wp:positionH>
                  <wp:positionV relativeFrom="margin">
                    <wp:posOffset>4445</wp:posOffset>
                  </wp:positionV>
                  <wp:extent cx="1979930" cy="968375"/>
                  <wp:effectExtent l="19050" t="19050" r="20320" b="2222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hqprint">
                            <a:extLst>
                              <a:ext uri="{28A0092B-C50C-407E-A947-70E740481C1C}">
                                <a14:useLocalDpi xmlns:a14="http://schemas.microsoft.com/office/drawing/2010/main" val="0"/>
                              </a:ext>
                            </a:extLst>
                          </a:blip>
                          <a:srcRect/>
                          <a:stretch>
                            <a:fillRect/>
                          </a:stretch>
                        </pic:blipFill>
                        <pic:spPr bwMode="auto">
                          <a:xfrm>
                            <a:off x="0" y="0"/>
                            <a:ext cx="1979930" cy="96837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99200" behindDoc="1" locked="0" layoutInCell="1" allowOverlap="1" wp14:anchorId="161CBF0D" wp14:editId="67DA2226">
                  <wp:simplePos x="657860" y="5343525"/>
                  <wp:positionH relativeFrom="margin">
                    <wp:align>left</wp:align>
                  </wp:positionH>
                  <wp:positionV relativeFrom="margin">
                    <wp:align>center</wp:align>
                  </wp:positionV>
                  <wp:extent cx="1979930" cy="968375"/>
                  <wp:effectExtent l="19050" t="19050" r="20320" b="2222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hqprint">
                            <a:extLst>
                              <a:ext uri="{28A0092B-C50C-407E-A947-70E740481C1C}">
                                <a14:useLocalDpi xmlns:a14="http://schemas.microsoft.com/office/drawing/2010/main" val="0"/>
                              </a:ext>
                            </a:extLst>
                          </a:blip>
                          <a:srcRect/>
                          <a:stretch>
                            <a:fillRect/>
                          </a:stretch>
                        </pic:blipFill>
                        <pic:spPr bwMode="auto">
                          <a:xfrm>
                            <a:off x="0" y="0"/>
                            <a:ext cx="1979930" cy="96837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sidR="00BB2FFC">
              <w:rPr>
                <w:noProof/>
                <w:lang w:eastAsia="en-US"/>
              </w:rPr>
              <w:drawing>
                <wp:anchor distT="0" distB="0" distL="114300" distR="114300" simplePos="0" relativeHeight="251701248" behindDoc="1" locked="0" layoutInCell="1" allowOverlap="1" wp14:anchorId="4122CD8D" wp14:editId="6F347B41">
                  <wp:simplePos x="662940" y="6350000"/>
                  <wp:positionH relativeFrom="margin">
                    <wp:align>right</wp:align>
                  </wp:positionH>
                  <wp:positionV relativeFrom="margin">
                    <wp:align>center</wp:align>
                  </wp:positionV>
                  <wp:extent cx="1979930" cy="974725"/>
                  <wp:effectExtent l="19050" t="19050" r="20320" b="1587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hqprint">
                            <a:extLst>
                              <a:ext uri="{28A0092B-C50C-407E-A947-70E740481C1C}">
                                <a14:useLocalDpi xmlns:a14="http://schemas.microsoft.com/office/drawing/2010/main" val="0"/>
                              </a:ext>
                            </a:extLst>
                          </a:blip>
                          <a:srcRect/>
                          <a:stretch>
                            <a:fillRect/>
                          </a:stretch>
                        </pic:blipFill>
                        <pic:spPr bwMode="auto">
                          <a:xfrm>
                            <a:off x="0" y="0"/>
                            <a:ext cx="1979930" cy="97472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tc>
      </w:tr>
      <w:tr w:rsidR="007C4A6A" w:rsidTr="00FD49D2">
        <w:trPr>
          <w:trHeight w:val="1531"/>
        </w:trPr>
        <w:tc>
          <w:tcPr>
            <w:tcW w:w="563" w:type="dxa"/>
            <w:tcMar>
              <w:left w:w="0" w:type="dxa"/>
              <w:right w:w="0" w:type="dxa"/>
            </w:tcMar>
          </w:tcPr>
          <w:p w:rsidR="005A2283" w:rsidRDefault="005A2283" w:rsidP="00F76798">
            <w:pPr>
              <w:tabs>
                <w:tab w:val="left" w:pos="990"/>
              </w:tabs>
              <w:rPr>
                <w:noProof/>
                <w:lang w:eastAsia="en-US"/>
              </w:rPr>
            </w:pPr>
          </w:p>
          <w:p w:rsidR="005A2283" w:rsidRPr="005A2283" w:rsidRDefault="005A2283" w:rsidP="00F76798">
            <w:pPr>
              <w:rPr>
                <w:lang w:eastAsia="en-US"/>
              </w:rPr>
            </w:pPr>
          </w:p>
          <w:p w:rsidR="005A2283" w:rsidRPr="005A2283" w:rsidRDefault="005A2283" w:rsidP="00F76798">
            <w:pPr>
              <w:rPr>
                <w:lang w:eastAsia="en-US"/>
              </w:rPr>
            </w:pPr>
          </w:p>
          <w:p w:rsidR="005A2283" w:rsidRDefault="005A2283" w:rsidP="00F76798">
            <w:pPr>
              <w:rPr>
                <w:lang w:eastAsia="en-US"/>
              </w:rPr>
            </w:pPr>
          </w:p>
          <w:p w:rsidR="007C4A6A" w:rsidRPr="005A2283" w:rsidRDefault="007C4A6A" w:rsidP="00F76798">
            <w:pPr>
              <w:rPr>
                <w:lang w:eastAsia="en-US"/>
              </w:rPr>
            </w:pPr>
          </w:p>
        </w:tc>
        <w:tc>
          <w:tcPr>
            <w:tcW w:w="10537" w:type="dxa"/>
            <w:vAlign w:val="center"/>
          </w:tcPr>
          <w:p w:rsidR="007C4A6A" w:rsidRDefault="007C4A6A" w:rsidP="00FD49D2">
            <w:pPr>
              <w:ind w:right="113"/>
              <w:jc w:val="center"/>
              <w:rPr>
                <w:noProof/>
              </w:rPr>
            </w:pPr>
            <w:r>
              <w:rPr>
                <w:noProof/>
                <w:lang w:eastAsia="en-US"/>
              </w:rPr>
              <w:drawing>
                <wp:anchor distT="0" distB="0" distL="114300" distR="114300" simplePos="0" relativeHeight="251685888" behindDoc="1" locked="0" layoutInCell="1" allowOverlap="1" wp14:anchorId="6551D0BE" wp14:editId="0EC2015D">
                  <wp:simplePos x="659130" y="3253105"/>
                  <wp:positionH relativeFrom="margin">
                    <wp:align>center</wp:align>
                  </wp:positionH>
                  <wp:positionV relativeFrom="margin">
                    <wp:align>center</wp:align>
                  </wp:positionV>
                  <wp:extent cx="1979930" cy="966470"/>
                  <wp:effectExtent l="19050" t="19050" r="20320" b="2413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hqprint">
                            <a:extLst>
                              <a:ext uri="{28A0092B-C50C-407E-A947-70E740481C1C}">
                                <a14:useLocalDpi xmlns:a14="http://schemas.microsoft.com/office/drawing/2010/main" val="0"/>
                              </a:ext>
                            </a:extLst>
                          </a:blip>
                          <a:srcRect/>
                          <a:stretch>
                            <a:fillRect/>
                          </a:stretch>
                        </pic:blipFill>
                        <pic:spPr bwMode="auto">
                          <a:xfrm>
                            <a:off x="0" y="0"/>
                            <a:ext cx="1979930" cy="966470"/>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86912" behindDoc="1" locked="0" layoutInCell="1" allowOverlap="1" wp14:anchorId="43BAF552" wp14:editId="76622EE4">
                  <wp:simplePos x="5099050" y="6671945"/>
                  <wp:positionH relativeFrom="margin">
                    <wp:align>right</wp:align>
                  </wp:positionH>
                  <wp:positionV relativeFrom="margin">
                    <wp:align>center</wp:align>
                  </wp:positionV>
                  <wp:extent cx="1979930" cy="959485"/>
                  <wp:effectExtent l="19050" t="19050" r="20320" b="1206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hqprint">
                            <a:extLst>
                              <a:ext uri="{28A0092B-C50C-407E-A947-70E740481C1C}">
                                <a14:useLocalDpi xmlns:a14="http://schemas.microsoft.com/office/drawing/2010/main" val="0"/>
                              </a:ext>
                            </a:extLst>
                          </a:blip>
                          <a:srcRect t="9860" b="3955"/>
                          <a:stretch/>
                        </pic:blipFill>
                        <pic:spPr bwMode="auto">
                          <a:xfrm>
                            <a:off x="0" y="0"/>
                            <a:ext cx="1979930" cy="959485"/>
                          </a:xfrm>
                          <a:prstGeom prst="rect">
                            <a:avLst/>
                          </a:prstGeom>
                          <a:ln>
                            <a:solidFill>
                              <a:srgbClr val="92D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798">
              <w:rPr>
                <w:noProof/>
                <w:lang w:eastAsia="en-US"/>
              </w:rPr>
              <w:drawing>
                <wp:anchor distT="0" distB="0" distL="114300" distR="114300" simplePos="0" relativeHeight="251702272" behindDoc="1" locked="0" layoutInCell="1" allowOverlap="1" wp14:anchorId="68D603C3" wp14:editId="755B2D92">
                  <wp:simplePos x="663191" y="6832879"/>
                  <wp:positionH relativeFrom="margin">
                    <wp:align>left</wp:align>
                  </wp:positionH>
                  <wp:positionV relativeFrom="margin">
                    <wp:align>center</wp:align>
                  </wp:positionV>
                  <wp:extent cx="1980000" cy="970717"/>
                  <wp:effectExtent l="19050" t="19050" r="20320" b="20320"/>
                  <wp:wrapTight wrapText="bothSides">
                    <wp:wrapPolygon edited="0">
                      <wp:start x="-208" y="-424"/>
                      <wp:lineTo x="-208" y="21628"/>
                      <wp:lineTo x="21614" y="21628"/>
                      <wp:lineTo x="21614" y="-424"/>
                      <wp:lineTo x="-208" y="-424"/>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hqprint">
                            <a:extLst>
                              <a:ext uri="{28A0092B-C50C-407E-A947-70E740481C1C}">
                                <a14:useLocalDpi xmlns:a14="http://schemas.microsoft.com/office/drawing/2010/main" val="0"/>
                              </a:ext>
                            </a:extLst>
                          </a:blip>
                          <a:srcRect/>
                          <a:stretch>
                            <a:fillRect/>
                          </a:stretch>
                        </pic:blipFill>
                        <pic:spPr bwMode="auto">
                          <a:xfrm>
                            <a:off x="0" y="0"/>
                            <a:ext cx="1980000" cy="970717"/>
                          </a:xfrm>
                          <a:prstGeom prst="rect">
                            <a:avLst/>
                          </a:prstGeom>
                          <a:noFill/>
                          <a:ln>
                            <a:solidFill>
                              <a:srgbClr val="92D050"/>
                            </a:solidFill>
                          </a:ln>
                        </pic:spPr>
                      </pic:pic>
                    </a:graphicData>
                  </a:graphic>
                </wp:anchor>
              </w:drawing>
            </w:r>
          </w:p>
        </w:tc>
      </w:tr>
      <w:tr w:rsidR="007C4A6A" w:rsidTr="00FD49D2">
        <w:trPr>
          <w:trHeight w:val="2880"/>
        </w:trPr>
        <w:tc>
          <w:tcPr>
            <w:tcW w:w="563" w:type="dxa"/>
            <w:tcMar>
              <w:left w:w="0" w:type="dxa"/>
              <w:right w:w="0" w:type="dxa"/>
            </w:tcMar>
          </w:tcPr>
          <w:p w:rsidR="007C4A6A" w:rsidRDefault="007C4A6A" w:rsidP="00F76798">
            <w:pPr>
              <w:tabs>
                <w:tab w:val="left" w:pos="990"/>
              </w:tabs>
              <w:rPr>
                <w:noProof/>
                <w:lang w:eastAsia="en-US"/>
              </w:rPr>
            </w:pPr>
          </w:p>
        </w:tc>
        <w:tc>
          <w:tcPr>
            <w:tcW w:w="10537" w:type="dxa"/>
            <w:vAlign w:val="center"/>
          </w:tcPr>
          <w:p w:rsidR="007C4A6A" w:rsidRDefault="00D9083D" w:rsidP="00FD49D2">
            <w:pPr>
              <w:jc w:val="center"/>
              <w:rPr>
                <w:noProof/>
                <w:lang w:eastAsia="en-US"/>
              </w:rPr>
            </w:pPr>
            <w:r w:rsidRPr="006D4148">
              <w:rPr>
                <w:noProof/>
                <w:lang w:eastAsia="en-US"/>
              </w:rPr>
              <w:drawing>
                <wp:anchor distT="0" distB="0" distL="114300" distR="114300" simplePos="0" relativeHeight="251695104" behindDoc="1" locked="0" layoutInCell="1" allowOverlap="1" wp14:anchorId="3B731E61" wp14:editId="4A613D8A">
                  <wp:simplePos x="590550" y="8329295"/>
                  <wp:positionH relativeFrom="margin">
                    <wp:align>left</wp:align>
                  </wp:positionH>
                  <wp:positionV relativeFrom="margin">
                    <wp:align>center</wp:align>
                  </wp:positionV>
                  <wp:extent cx="1007745" cy="1619885"/>
                  <wp:effectExtent l="19050" t="19050" r="20955" b="18415"/>
                  <wp:wrapSquare wrapText="bothSides"/>
                  <wp:docPr id="153" name="Picture 153" descr="C:\Users\AdityaDees\Downloads\WhatsApp Image 2022-01-26 at 03.03.12 (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descr="C:\Users\AdityaDees\Downloads\WhatsApp Image 2022-01-26 at 03.03.12 (1).jpeg"/>
                          <pic:cNvPicPr>
                            <a:picLocks noChangeAspect="1" noChangeArrowheads="1"/>
                          </pic:cNvPicPr>
                        </pic:nvPicPr>
                        <pic:blipFill rotWithShape="1">
                          <a:blip r:embed="rId55" cstate="hqprint">
                            <a:extLst>
                              <a:ext uri="{28A0092B-C50C-407E-A947-70E740481C1C}">
                                <a14:useLocalDpi xmlns:a14="http://schemas.microsoft.com/office/drawing/2010/main" val="0"/>
                              </a:ext>
                            </a:extLst>
                          </a:blip>
                          <a:srcRect t="3255" b="6597"/>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246DA3">
              <w:rPr>
                <w:noProof/>
                <w:lang w:eastAsia="en-US"/>
              </w:rPr>
              <w:drawing>
                <wp:anchor distT="0" distB="0" distL="114300" distR="114300" simplePos="0" relativeHeight="251692032" behindDoc="1" locked="0" layoutInCell="1" allowOverlap="1" wp14:anchorId="527F8AFC" wp14:editId="0203D87E">
                  <wp:simplePos x="3162300" y="8424545"/>
                  <wp:positionH relativeFrom="margin">
                    <wp:posOffset>2148840</wp:posOffset>
                  </wp:positionH>
                  <wp:positionV relativeFrom="margin">
                    <wp:posOffset>-1905</wp:posOffset>
                  </wp:positionV>
                  <wp:extent cx="1007745" cy="1619885"/>
                  <wp:effectExtent l="19050" t="19050" r="20955" b="18415"/>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sidR="005A2283" w:rsidRPr="00246DA3">
              <w:rPr>
                <w:noProof/>
                <w:lang w:eastAsia="en-US"/>
              </w:rPr>
              <w:drawing>
                <wp:anchor distT="0" distB="0" distL="114300" distR="114300" simplePos="0" relativeHeight="251693056" behindDoc="1" locked="0" layoutInCell="1" allowOverlap="1" wp14:anchorId="6894FF4F" wp14:editId="371379FB">
                  <wp:simplePos x="4204970" y="8543925"/>
                  <wp:positionH relativeFrom="margin">
                    <wp:posOffset>3241040</wp:posOffset>
                  </wp:positionH>
                  <wp:positionV relativeFrom="margin">
                    <wp:posOffset>-1905</wp:posOffset>
                  </wp:positionV>
                  <wp:extent cx="1007745" cy="1619885"/>
                  <wp:effectExtent l="19050" t="19050" r="20955" b="18415"/>
                  <wp:wrapSquare wrapText="bothSides"/>
                  <wp:docPr id="151" name="Picture 151" descr="C:\Users\AdityaDees\Downloads\Select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ityaDees\Downloads\Select Map.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7931"/>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A01406">
              <w:rPr>
                <w:noProof/>
                <w:lang w:eastAsia="en-US"/>
              </w:rPr>
              <w:drawing>
                <wp:anchor distT="0" distB="0" distL="114300" distR="114300" simplePos="0" relativeHeight="251696128" behindDoc="1" locked="0" layoutInCell="1" allowOverlap="1" wp14:anchorId="013B5B78" wp14:editId="5D30B06E">
                  <wp:simplePos x="5105400" y="8405813"/>
                  <wp:positionH relativeFrom="margin">
                    <wp:posOffset>4335145</wp:posOffset>
                  </wp:positionH>
                  <wp:positionV relativeFrom="margin">
                    <wp:posOffset>-1905</wp:posOffset>
                  </wp:positionV>
                  <wp:extent cx="1007745" cy="1619885"/>
                  <wp:effectExtent l="19050" t="19050" r="20955" b="18415"/>
                  <wp:wrapTight wrapText="bothSides">
                    <wp:wrapPolygon edited="0">
                      <wp:start x="-408" y="-254"/>
                      <wp:lineTo x="-408" y="21592"/>
                      <wp:lineTo x="21641" y="21592"/>
                      <wp:lineTo x="21641" y="-254"/>
                      <wp:lineTo x="-408" y="-254"/>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margin">
                    <wp14:pctWidth>0</wp14:pctWidth>
                  </wp14:sizeRelH>
                  <wp14:sizeRelV relativeFrom="margin">
                    <wp14:pctHeight>0</wp14:pctHeight>
                  </wp14:sizeRelV>
                </wp:anchor>
              </w:drawing>
            </w:r>
            <w:r w:rsidR="005A2283" w:rsidRPr="00246DA3">
              <w:rPr>
                <w:noProof/>
                <w:lang w:eastAsia="en-US"/>
              </w:rPr>
              <w:drawing>
                <wp:anchor distT="0" distB="0" distL="114300" distR="114300" simplePos="0" relativeHeight="251698176" behindDoc="1" locked="0" layoutInCell="1" allowOverlap="1" wp14:anchorId="2FED61C0" wp14:editId="40CBD65F">
                  <wp:simplePos x="0" y="0"/>
                  <wp:positionH relativeFrom="margin">
                    <wp:posOffset>5421630</wp:posOffset>
                  </wp:positionH>
                  <wp:positionV relativeFrom="margin">
                    <wp:posOffset>-72390</wp:posOffset>
                  </wp:positionV>
                  <wp:extent cx="1007745" cy="1619885"/>
                  <wp:effectExtent l="19050" t="19050" r="20955" b="18415"/>
                  <wp:wrapSquare wrapText="bothSides"/>
                  <wp:docPr id="152" name="Picture 152" descr="C:\Users\AdityaDees\Downloads\WhatsApp Image 2022-01-26 at 03.0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ityaDees\Downloads\WhatsApp Image 2022-01-26 at 03.03.13.jpeg"/>
                          <pic:cNvPicPr>
                            <a:picLocks noChangeAspect="1" noChangeArrowheads="1"/>
                          </pic:cNvPicPr>
                        </pic:nvPicPr>
                        <pic:blipFill rotWithShape="1">
                          <a:blip r:embed="rId59" cstate="hqprint">
                            <a:extLst>
                              <a:ext uri="{28A0092B-C50C-407E-A947-70E740481C1C}">
                                <a14:useLocalDpi xmlns:a14="http://schemas.microsoft.com/office/drawing/2010/main" val="0"/>
                              </a:ext>
                            </a:extLst>
                          </a:blip>
                          <a:srcRect t="3772" b="6450"/>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7D4F03">
              <w:rPr>
                <w:noProof/>
                <w:lang w:eastAsia="en-US"/>
              </w:rPr>
              <w:drawing>
                <wp:anchor distT="0" distB="0" distL="114300" distR="114300" simplePos="0" relativeHeight="251689984" behindDoc="1" locked="0" layoutInCell="1" allowOverlap="1" wp14:anchorId="66EBC942" wp14:editId="7E94E581">
                  <wp:simplePos x="2099945" y="8415020"/>
                  <wp:positionH relativeFrom="margin">
                    <wp:posOffset>1070610</wp:posOffset>
                  </wp:positionH>
                  <wp:positionV relativeFrom="margin">
                    <wp:posOffset>-133985</wp:posOffset>
                  </wp:positionV>
                  <wp:extent cx="1007745" cy="1619885"/>
                  <wp:effectExtent l="19050" t="19050" r="20955" b="1841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tc>
      </w:tr>
    </w:tbl>
    <w:p w:rsidR="006D682E" w:rsidRDefault="006D682E" w:rsidP="00D9083D">
      <w:pPr>
        <w:rPr>
          <w:noProof/>
          <w:lang w:eastAsia="en-US"/>
        </w:rPr>
      </w:pPr>
    </w:p>
    <w:sectPr w:rsidR="006D682E" w:rsidSect="00CF588D">
      <w:pgSz w:w="11906" w:h="16838" w:code="9"/>
      <w:pgMar w:top="360" w:right="360" w:bottom="360" w:left="360" w:header="288" w:footer="432"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58D4" w:rsidRDefault="00FB58D4" w:rsidP="00C51CF5">
      <w:r>
        <w:separator/>
      </w:r>
    </w:p>
  </w:endnote>
  <w:endnote w:type="continuationSeparator" w:id="0">
    <w:p w:rsidR="00FB58D4" w:rsidRDefault="00FB58D4" w:rsidP="00C51C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HGGothicE">
    <w:altName w:val="MS Gothic"/>
    <w:charset w:val="80"/>
    <w:family w:val="modern"/>
    <w:pitch w:val="fixed"/>
    <w:sig w:usb0="00000000" w:usb1="6AC7FDFB"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7173" w:rsidRDefault="00BC3DF4">
    <w:pPr>
      <w:pStyle w:val="Footer"/>
    </w:pPr>
    <w:r>
      <w:rPr>
        <w:noProof/>
        <w:lang w:eastAsia="en-US"/>
      </w:rPr>
      <mc:AlternateContent>
        <mc:Choice Requires="wpg">
          <w:drawing>
            <wp:anchor distT="0" distB="0" distL="114300" distR="114300" simplePos="0" relativeHeight="251663360" behindDoc="0" locked="0" layoutInCell="1" allowOverlap="1" wp14:anchorId="361EF877" wp14:editId="5D2ECC3D">
              <wp:simplePos x="0" y="0"/>
              <wp:positionH relativeFrom="column">
                <wp:posOffset>-223520</wp:posOffset>
              </wp:positionH>
              <wp:positionV relativeFrom="paragraph">
                <wp:posOffset>-1081595</wp:posOffset>
              </wp:positionV>
              <wp:extent cx="7771765" cy="1698625"/>
              <wp:effectExtent l="0" t="0" r="635" b="0"/>
              <wp:wrapNone/>
              <wp:docPr id="2" name="Group 2"/>
              <wp:cNvGraphicFramePr/>
              <a:graphic xmlns:a="http://schemas.openxmlformats.org/drawingml/2006/main">
                <a:graphicData uri="http://schemas.microsoft.com/office/word/2010/wordprocessingGroup">
                  <wpg:wgp>
                    <wpg:cNvGrpSpPr/>
                    <wpg:grpSpPr>
                      <a:xfrm>
                        <a:off x="0" y="0"/>
                        <a:ext cx="7771765" cy="1698625"/>
                        <a:chOff x="0" y="0"/>
                        <a:chExt cx="7772086" cy="1698847"/>
                      </a:xfrm>
                    </wpg:grpSpPr>
                    <wps:wsp>
                      <wps:cNvPr id="14" name="Freeform 11"/>
                      <wps:cNvSpPr>
                        <a:spLocks/>
                      </wps:cNvSpPr>
                      <wps:spPr bwMode="auto">
                        <a:xfrm>
                          <a:off x="3901044" y="682831"/>
                          <a:ext cx="3864610" cy="1011555"/>
                        </a:xfrm>
                        <a:custGeom>
                          <a:avLst/>
                          <a:gdLst>
                            <a:gd name="T0" fmla="*/ 2580 w 6087"/>
                            <a:gd name="T1" fmla="*/ 0 h 1594"/>
                            <a:gd name="T2" fmla="*/ 0 w 6087"/>
                            <a:gd name="T3" fmla="*/ 1593 h 1594"/>
                            <a:gd name="T4" fmla="*/ 6086 w 6087"/>
                            <a:gd name="T5" fmla="*/ 1593 h 1594"/>
                            <a:gd name="T6" fmla="*/ 6086 w 6087"/>
                            <a:gd name="T7" fmla="*/ 722 h 1594"/>
                            <a:gd name="T8" fmla="*/ 2580 w 6087"/>
                            <a:gd name="T9" fmla="*/ 0 h 1594"/>
                          </a:gdLst>
                          <a:ahLst/>
                          <a:cxnLst>
                            <a:cxn ang="0">
                              <a:pos x="T0" y="T1"/>
                            </a:cxn>
                            <a:cxn ang="0">
                              <a:pos x="T2" y="T3"/>
                            </a:cxn>
                            <a:cxn ang="0">
                              <a:pos x="T4" y="T5"/>
                            </a:cxn>
                            <a:cxn ang="0">
                              <a:pos x="T6" y="T7"/>
                            </a:cxn>
                            <a:cxn ang="0">
                              <a:pos x="T8" y="T9"/>
                            </a:cxn>
                          </a:cxnLst>
                          <a:rect l="0" t="0" r="r" b="b"/>
                          <a:pathLst>
                            <a:path w="6087" h="1594">
                              <a:moveTo>
                                <a:pt x="2580" y="0"/>
                              </a:moveTo>
                              <a:lnTo>
                                <a:pt x="0" y="1593"/>
                              </a:lnTo>
                              <a:lnTo>
                                <a:pt x="6086" y="1593"/>
                              </a:lnTo>
                              <a:lnTo>
                                <a:pt x="6086" y="722"/>
                              </a:lnTo>
                              <a:lnTo>
                                <a:pt x="2580" y="0"/>
                              </a:lnTo>
                              <a:close/>
                            </a:path>
                          </a:pathLst>
                        </a:custGeom>
                        <a:solidFill>
                          <a:schemeClr val="accent3"/>
                        </a:solidFill>
                        <a:ln>
                          <a:noFill/>
                        </a:ln>
                      </wps:spPr>
                      <wps:bodyPr rot="0" vert="horz" wrap="square" lIns="91440" tIns="45720" rIns="91440" bIns="45720" anchor="t" anchorCtr="0" upright="1">
                        <a:noAutofit/>
                      </wps:bodyPr>
                    </wps:wsp>
                    <wps:wsp>
                      <wps:cNvPr id="15" name="Freeform 13"/>
                      <wps:cNvSpPr>
                        <a:spLocks/>
                      </wps:cNvSpPr>
                      <wps:spPr bwMode="auto">
                        <a:xfrm>
                          <a:off x="4957948" y="1045028"/>
                          <a:ext cx="1351915" cy="314960"/>
                        </a:xfrm>
                        <a:custGeom>
                          <a:avLst/>
                          <a:gdLst>
                            <a:gd name="T0" fmla="*/ 0 w 2130"/>
                            <a:gd name="T1" fmla="*/ 0 h 497"/>
                            <a:gd name="T2" fmla="*/ 2129 w 2130"/>
                            <a:gd name="T3" fmla="*/ 496 h 497"/>
                            <a:gd name="T4" fmla="*/ 1994 w 2130"/>
                            <a:gd name="T5" fmla="*/ 377 h 497"/>
                            <a:gd name="T6" fmla="*/ 0 w 2130"/>
                            <a:gd name="T7" fmla="*/ 0 h 497"/>
                          </a:gdLst>
                          <a:ahLst/>
                          <a:cxnLst>
                            <a:cxn ang="0">
                              <a:pos x="T0" y="T1"/>
                            </a:cxn>
                            <a:cxn ang="0">
                              <a:pos x="T2" y="T3"/>
                            </a:cxn>
                            <a:cxn ang="0">
                              <a:pos x="T4" y="T5"/>
                            </a:cxn>
                            <a:cxn ang="0">
                              <a:pos x="T6" y="T7"/>
                            </a:cxn>
                          </a:cxnLst>
                          <a:rect l="0" t="0" r="r" b="b"/>
                          <a:pathLst>
                            <a:path w="2130" h="497">
                              <a:moveTo>
                                <a:pt x="0" y="0"/>
                              </a:moveTo>
                              <a:lnTo>
                                <a:pt x="2129" y="496"/>
                              </a:lnTo>
                              <a:lnTo>
                                <a:pt x="1994" y="377"/>
                              </a:lnTo>
                              <a:lnTo>
                                <a:pt x="0" y="0"/>
                              </a:lnTo>
                              <a:close/>
                            </a:path>
                          </a:pathLst>
                        </a:custGeom>
                        <a:solidFill>
                          <a:schemeClr val="tx2"/>
                        </a:solidFill>
                        <a:ln>
                          <a:noFill/>
                        </a:ln>
                      </wps:spPr>
                      <wps:bodyPr rot="0" vert="horz" wrap="square" lIns="91440" tIns="45720" rIns="91440" bIns="45720" anchor="t" anchorCtr="0" upright="1">
                        <a:noAutofit/>
                      </wps:bodyPr>
                    </wps:wsp>
                    <wps:wsp>
                      <wps:cNvPr id="16" name="Freeform 14"/>
                      <wps:cNvSpPr>
                        <a:spLocks/>
                      </wps:cNvSpPr>
                      <wps:spPr bwMode="auto">
                        <a:xfrm>
                          <a:off x="0" y="5937"/>
                          <a:ext cx="4559935" cy="1692910"/>
                        </a:xfrm>
                        <a:custGeom>
                          <a:avLst/>
                          <a:gdLst>
                            <a:gd name="T0" fmla="*/ 4159 w 7182"/>
                            <a:gd name="T1" fmla="*/ 0 h 2667"/>
                            <a:gd name="T2" fmla="*/ 0 w 7182"/>
                            <a:gd name="T3" fmla="*/ 1472 h 2667"/>
                            <a:gd name="T4" fmla="*/ 0 w 7182"/>
                            <a:gd name="T5" fmla="*/ 2666 h 2667"/>
                            <a:gd name="T6" fmla="*/ 7181 w 7182"/>
                            <a:gd name="T7" fmla="*/ 2666 h 2667"/>
                            <a:gd name="T8" fmla="*/ 4159 w 7182"/>
                            <a:gd name="T9" fmla="*/ 0 h 2667"/>
                          </a:gdLst>
                          <a:ahLst/>
                          <a:cxnLst>
                            <a:cxn ang="0">
                              <a:pos x="T0" y="T1"/>
                            </a:cxn>
                            <a:cxn ang="0">
                              <a:pos x="T2" y="T3"/>
                            </a:cxn>
                            <a:cxn ang="0">
                              <a:pos x="T4" y="T5"/>
                            </a:cxn>
                            <a:cxn ang="0">
                              <a:pos x="T6" y="T7"/>
                            </a:cxn>
                            <a:cxn ang="0">
                              <a:pos x="T8" y="T9"/>
                            </a:cxn>
                          </a:cxnLst>
                          <a:rect l="0" t="0" r="r" b="b"/>
                          <a:pathLst>
                            <a:path w="7182" h="2667">
                              <a:moveTo>
                                <a:pt x="4159" y="0"/>
                              </a:moveTo>
                              <a:lnTo>
                                <a:pt x="0" y="1472"/>
                              </a:lnTo>
                              <a:lnTo>
                                <a:pt x="0" y="2666"/>
                              </a:lnTo>
                              <a:lnTo>
                                <a:pt x="7181" y="2666"/>
                              </a:lnTo>
                              <a:lnTo>
                                <a:pt x="4159" y="0"/>
                              </a:lnTo>
                              <a:close/>
                            </a:path>
                          </a:pathLst>
                        </a:custGeom>
                        <a:solidFill>
                          <a:schemeClr val="accent3"/>
                        </a:solidFill>
                        <a:ln>
                          <a:noFill/>
                        </a:ln>
                      </wps:spPr>
                      <wps:bodyPr rot="0" vert="horz" wrap="square" lIns="91440" tIns="45720" rIns="91440" bIns="45720" anchor="t" anchorCtr="0" upright="1">
                        <a:noAutofit/>
                      </wps:bodyPr>
                    </wps:wsp>
                    <wps:wsp>
                      <wps:cNvPr id="17" name="Freeform 15"/>
                      <wps:cNvSpPr>
                        <a:spLocks/>
                      </wps:cNvSpPr>
                      <wps:spPr bwMode="auto">
                        <a:xfrm>
                          <a:off x="3414156" y="682831"/>
                          <a:ext cx="4338955" cy="1011555"/>
                        </a:xfrm>
                        <a:custGeom>
                          <a:avLst/>
                          <a:gdLst>
                            <a:gd name="T0" fmla="*/ 0 w 6834"/>
                            <a:gd name="T1" fmla="*/ 0 h 1594"/>
                            <a:gd name="T2" fmla="*/ 1810 w 6834"/>
                            <a:gd name="T3" fmla="*/ 1593 h 1594"/>
                            <a:gd name="T4" fmla="*/ 6833 w 6834"/>
                            <a:gd name="T5" fmla="*/ 1593 h 1594"/>
                            <a:gd name="T6" fmla="*/ 6817 w 6834"/>
                            <a:gd name="T7" fmla="*/ 1586 h 1594"/>
                            <a:gd name="T8" fmla="*/ 0 w 6834"/>
                            <a:gd name="T9" fmla="*/ 0 h 1594"/>
                          </a:gdLst>
                          <a:ahLst/>
                          <a:cxnLst>
                            <a:cxn ang="0">
                              <a:pos x="T0" y="T1"/>
                            </a:cxn>
                            <a:cxn ang="0">
                              <a:pos x="T2" y="T3"/>
                            </a:cxn>
                            <a:cxn ang="0">
                              <a:pos x="T4" y="T5"/>
                            </a:cxn>
                            <a:cxn ang="0">
                              <a:pos x="T6" y="T7"/>
                            </a:cxn>
                            <a:cxn ang="0">
                              <a:pos x="T8" y="T9"/>
                            </a:cxn>
                          </a:cxnLst>
                          <a:rect l="0" t="0" r="r" b="b"/>
                          <a:pathLst>
                            <a:path w="6834" h="1594">
                              <a:moveTo>
                                <a:pt x="0" y="0"/>
                              </a:moveTo>
                              <a:lnTo>
                                <a:pt x="1810" y="1593"/>
                              </a:lnTo>
                              <a:lnTo>
                                <a:pt x="6833" y="1593"/>
                              </a:lnTo>
                              <a:lnTo>
                                <a:pt x="6817" y="1586"/>
                              </a:lnTo>
                              <a:lnTo>
                                <a:pt x="0" y="0"/>
                              </a:lnTo>
                              <a:close/>
                            </a:path>
                          </a:pathLst>
                        </a:custGeom>
                        <a:solidFill>
                          <a:schemeClr val="accent1"/>
                        </a:solidFill>
                        <a:ln>
                          <a:noFill/>
                        </a:ln>
                      </wps:spPr>
                      <wps:bodyPr rot="0" vert="horz" wrap="square" lIns="91440" tIns="45720" rIns="91440" bIns="45720" anchor="t" anchorCtr="0" upright="1">
                        <a:noAutofit/>
                      </wps:bodyPr>
                    </wps:wsp>
                    <wps:wsp>
                      <wps:cNvPr id="18" name="Freeform 16"/>
                      <wps:cNvSpPr>
                        <a:spLocks/>
                      </wps:cNvSpPr>
                      <wps:spPr bwMode="auto">
                        <a:xfrm>
                          <a:off x="2630384" y="0"/>
                          <a:ext cx="4057015" cy="1692910"/>
                        </a:xfrm>
                        <a:custGeom>
                          <a:avLst/>
                          <a:gdLst>
                            <a:gd name="T0" fmla="*/ 3318 w 6390"/>
                            <a:gd name="T1" fmla="*/ 2666 h 2667"/>
                            <a:gd name="T2" fmla="*/ 0 w 6390"/>
                            <a:gd name="T3" fmla="*/ 0 h 2667"/>
                            <a:gd name="T4" fmla="*/ 3024 w 6390"/>
                            <a:gd name="T5" fmla="*/ 2666 h 2667"/>
                            <a:gd name="T6" fmla="*/ 3318 w 6390"/>
                            <a:gd name="T7" fmla="*/ 2666 h 2667"/>
                          </a:gdLst>
                          <a:ahLst/>
                          <a:cxnLst>
                            <a:cxn ang="0">
                              <a:pos x="T0" y="T1"/>
                            </a:cxn>
                            <a:cxn ang="0">
                              <a:pos x="T2" y="T3"/>
                            </a:cxn>
                            <a:cxn ang="0">
                              <a:pos x="T4" y="T5"/>
                            </a:cxn>
                            <a:cxn ang="0">
                              <a:pos x="T6" y="T7"/>
                            </a:cxn>
                          </a:cxnLst>
                          <a:rect l="0" t="0" r="r" b="b"/>
                          <a:pathLst>
                            <a:path w="6390" h="2667">
                              <a:moveTo>
                                <a:pt x="3318" y="2666"/>
                              </a:moveTo>
                              <a:lnTo>
                                <a:pt x="0" y="0"/>
                              </a:lnTo>
                              <a:lnTo>
                                <a:pt x="3024" y="2666"/>
                              </a:lnTo>
                              <a:lnTo>
                                <a:pt x="3318" y="2666"/>
                              </a:lnTo>
                            </a:path>
                          </a:pathLst>
                        </a:custGeom>
                        <a:solidFill>
                          <a:schemeClr val="tx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7"/>
                      <wps:cNvSpPr>
                        <a:spLocks/>
                      </wps:cNvSpPr>
                      <wps:spPr bwMode="auto">
                        <a:xfrm>
                          <a:off x="2642260" y="5937"/>
                          <a:ext cx="4057015" cy="1692910"/>
                        </a:xfrm>
                        <a:custGeom>
                          <a:avLst/>
                          <a:gdLst>
                            <a:gd name="T0" fmla="*/ 6389 w 6390"/>
                            <a:gd name="T1" fmla="*/ 2666 h 2667"/>
                            <a:gd name="T2" fmla="*/ 4573 w 6390"/>
                            <a:gd name="T3" fmla="*/ 1073 h 2667"/>
                            <a:gd name="T4" fmla="*/ 6223 w 6390"/>
                            <a:gd name="T5" fmla="*/ 2666 h 2667"/>
                            <a:gd name="T6" fmla="*/ 6389 w 6390"/>
                            <a:gd name="T7" fmla="*/ 2666 h 2667"/>
                          </a:gdLst>
                          <a:ahLst/>
                          <a:cxnLst>
                            <a:cxn ang="0">
                              <a:pos x="T0" y="T1"/>
                            </a:cxn>
                            <a:cxn ang="0">
                              <a:pos x="T2" y="T3"/>
                            </a:cxn>
                            <a:cxn ang="0">
                              <a:pos x="T4" y="T5"/>
                            </a:cxn>
                            <a:cxn ang="0">
                              <a:pos x="T6" y="T7"/>
                            </a:cxn>
                          </a:cxnLst>
                          <a:rect l="0" t="0" r="r" b="b"/>
                          <a:pathLst>
                            <a:path w="6390" h="2667">
                              <a:moveTo>
                                <a:pt x="6389" y="2666"/>
                              </a:moveTo>
                              <a:lnTo>
                                <a:pt x="4573" y="1073"/>
                              </a:lnTo>
                              <a:lnTo>
                                <a:pt x="6223" y="2666"/>
                              </a:lnTo>
                              <a:lnTo>
                                <a:pt x="6389" y="2666"/>
                              </a:lnTo>
                            </a:path>
                          </a:pathLst>
                        </a:custGeom>
                        <a:solidFill>
                          <a:schemeClr val="tx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8"/>
                      <wps:cNvSpPr>
                        <a:spLocks/>
                      </wps:cNvSpPr>
                      <wps:spPr bwMode="auto">
                        <a:xfrm>
                          <a:off x="2636322" y="5937"/>
                          <a:ext cx="1918970" cy="948055"/>
                        </a:xfrm>
                        <a:custGeom>
                          <a:avLst/>
                          <a:gdLst>
                            <a:gd name="T0" fmla="*/ 0 w 3023"/>
                            <a:gd name="T1" fmla="*/ 0 h 1494"/>
                            <a:gd name="T2" fmla="*/ 1213 w 3023"/>
                            <a:gd name="T3" fmla="*/ 1073 h 1494"/>
                            <a:gd name="T4" fmla="*/ 3022 w 3023"/>
                            <a:gd name="T5" fmla="*/ 1493 h 1494"/>
                            <a:gd name="T6" fmla="*/ 0 w 3023"/>
                            <a:gd name="T7" fmla="*/ 0 h 1494"/>
                          </a:gdLst>
                          <a:ahLst/>
                          <a:cxnLst>
                            <a:cxn ang="0">
                              <a:pos x="T0" y="T1"/>
                            </a:cxn>
                            <a:cxn ang="0">
                              <a:pos x="T2" y="T3"/>
                            </a:cxn>
                            <a:cxn ang="0">
                              <a:pos x="T4" y="T5"/>
                            </a:cxn>
                            <a:cxn ang="0">
                              <a:pos x="T6" y="T7"/>
                            </a:cxn>
                          </a:cxnLst>
                          <a:rect l="0" t="0" r="r" b="b"/>
                          <a:pathLst>
                            <a:path w="3023" h="1494">
                              <a:moveTo>
                                <a:pt x="0" y="0"/>
                              </a:moveTo>
                              <a:lnTo>
                                <a:pt x="1213" y="1073"/>
                              </a:lnTo>
                              <a:lnTo>
                                <a:pt x="3022" y="1493"/>
                              </a:lnTo>
                              <a:lnTo>
                                <a:pt x="0" y="0"/>
                              </a:lnTo>
                              <a:close/>
                            </a:path>
                          </a:pathLst>
                        </a:custGeom>
                        <a:solidFill>
                          <a:schemeClr val="accent2"/>
                        </a:solidFill>
                        <a:ln>
                          <a:noFill/>
                        </a:ln>
                      </wps:spPr>
                      <wps:bodyPr rot="0" vert="horz" wrap="square" lIns="91440" tIns="45720" rIns="91440" bIns="45720" anchor="t" anchorCtr="0" upright="1">
                        <a:noAutofit/>
                      </wps:bodyPr>
                    </wps:wsp>
                    <wps:wsp>
                      <wps:cNvPr id="21" name="Freeform 19"/>
                      <wps:cNvSpPr>
                        <a:spLocks/>
                      </wps:cNvSpPr>
                      <wps:spPr bwMode="auto">
                        <a:xfrm>
                          <a:off x="3313215" y="605641"/>
                          <a:ext cx="1239520" cy="349250"/>
                        </a:xfrm>
                        <a:custGeom>
                          <a:avLst/>
                          <a:gdLst>
                            <a:gd name="T0" fmla="*/ 0 w 1953"/>
                            <a:gd name="T1" fmla="*/ 0 h 551"/>
                            <a:gd name="T2" fmla="*/ 143 w 1953"/>
                            <a:gd name="T3" fmla="*/ 130 h 551"/>
                            <a:gd name="T4" fmla="*/ 1952 w 1953"/>
                            <a:gd name="T5" fmla="*/ 550 h 551"/>
                            <a:gd name="T6" fmla="*/ 0 w 1953"/>
                            <a:gd name="T7" fmla="*/ 0 h 551"/>
                          </a:gdLst>
                          <a:ahLst/>
                          <a:cxnLst>
                            <a:cxn ang="0">
                              <a:pos x="T0" y="T1"/>
                            </a:cxn>
                            <a:cxn ang="0">
                              <a:pos x="T2" y="T3"/>
                            </a:cxn>
                            <a:cxn ang="0">
                              <a:pos x="T4" y="T5"/>
                            </a:cxn>
                            <a:cxn ang="0">
                              <a:pos x="T6" y="T7"/>
                            </a:cxn>
                          </a:cxnLst>
                          <a:rect l="0" t="0" r="r" b="b"/>
                          <a:pathLst>
                            <a:path w="1953" h="551">
                              <a:moveTo>
                                <a:pt x="0" y="0"/>
                              </a:moveTo>
                              <a:lnTo>
                                <a:pt x="143" y="130"/>
                              </a:lnTo>
                              <a:lnTo>
                                <a:pt x="1952" y="550"/>
                              </a:lnTo>
                              <a:lnTo>
                                <a:pt x="0" y="0"/>
                              </a:lnTo>
                              <a:close/>
                            </a:path>
                          </a:pathLst>
                        </a:custGeom>
                        <a:solidFill>
                          <a:schemeClr val="tx2"/>
                        </a:solidFill>
                        <a:ln>
                          <a:noFill/>
                        </a:ln>
                      </wps:spPr>
                      <wps:bodyPr rot="0" vert="horz" wrap="square" lIns="91440" tIns="45720" rIns="91440" bIns="45720" anchor="t" anchorCtr="0" upright="1">
                        <a:noAutofit/>
                      </wps:bodyPr>
                    </wps:wsp>
                    <wps:wsp>
                      <wps:cNvPr id="22" name="Freeform 20"/>
                      <wps:cNvSpPr>
                        <a:spLocks/>
                      </wps:cNvSpPr>
                      <wps:spPr bwMode="auto">
                        <a:xfrm>
                          <a:off x="5545776" y="682831"/>
                          <a:ext cx="2226310" cy="1011555"/>
                        </a:xfrm>
                        <a:custGeom>
                          <a:avLst/>
                          <a:gdLst>
                            <a:gd name="T0" fmla="*/ 0 w 3507"/>
                            <a:gd name="T1" fmla="*/ 0 h 1594"/>
                            <a:gd name="T2" fmla="*/ 1815 w 3507"/>
                            <a:gd name="T3" fmla="*/ 1593 h 1594"/>
                            <a:gd name="T4" fmla="*/ 3506 w 3507"/>
                            <a:gd name="T5" fmla="*/ 1593 h 1594"/>
                            <a:gd name="T6" fmla="*/ 3506 w 3507"/>
                            <a:gd name="T7" fmla="*/ 722 h 1594"/>
                            <a:gd name="T8" fmla="*/ 0 w 3507"/>
                            <a:gd name="T9" fmla="*/ 0 h 1594"/>
                          </a:gdLst>
                          <a:ahLst/>
                          <a:cxnLst>
                            <a:cxn ang="0">
                              <a:pos x="T0" y="T1"/>
                            </a:cxn>
                            <a:cxn ang="0">
                              <a:pos x="T2" y="T3"/>
                            </a:cxn>
                            <a:cxn ang="0">
                              <a:pos x="T4" y="T5"/>
                            </a:cxn>
                            <a:cxn ang="0">
                              <a:pos x="T6" y="T7"/>
                            </a:cxn>
                            <a:cxn ang="0">
                              <a:pos x="T8" y="T9"/>
                            </a:cxn>
                          </a:cxnLst>
                          <a:rect l="0" t="0" r="r" b="b"/>
                          <a:pathLst>
                            <a:path w="3507" h="1594">
                              <a:moveTo>
                                <a:pt x="0" y="0"/>
                              </a:moveTo>
                              <a:lnTo>
                                <a:pt x="1815" y="1593"/>
                              </a:lnTo>
                              <a:lnTo>
                                <a:pt x="3506" y="1593"/>
                              </a:lnTo>
                              <a:lnTo>
                                <a:pt x="3506" y="722"/>
                              </a:lnTo>
                              <a:lnTo>
                                <a:pt x="0" y="0"/>
                              </a:lnTo>
                              <a:close/>
                            </a:path>
                          </a:pathLst>
                        </a:custGeom>
                        <a:solidFill>
                          <a:schemeClr val="accent4"/>
                        </a:solidFill>
                        <a:ln>
                          <a:noFill/>
                        </a:ln>
                      </wps:spPr>
                      <wps:bodyPr rot="0" vert="horz" wrap="square" lIns="91440" tIns="45720" rIns="91440" bIns="45720" anchor="t" anchorCtr="0" upright="1">
                        <a:noAutofit/>
                      </wps:bodyPr>
                    </wps:wsp>
                  </wpg:wgp>
                </a:graphicData>
              </a:graphic>
            </wp:anchor>
          </w:drawing>
        </mc:Choice>
        <mc:Fallback xmlns:cx1="http://schemas.microsoft.com/office/drawing/2015/9/8/chartex">
          <w:pict>
            <v:group w14:anchorId="7D767F1B" id="Group 10" o:spid="_x0000_s1026" style="position:absolute;margin-left:-17.6pt;margin-top:-85.15pt;width:611.95pt;height:133.75pt;z-index:251663360" coordsize="77720,16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">
              <v:shape id="Freeform 11" o:spid="_x0000_s1027" style="position:absolute;left:39010;top:6828;width:38646;height:10115;visibility:visible;mso-wrap-style:square;v-text-anchor:top" coordsize="6087,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" path="m2580,l,1593r6086,l6086,722,2580,xe" fillcolor="#37a76f [3206]" stroked="f">
                <v:path arrowok="t" o:connecttype="custom" o:connectlocs="1638031,0;0,1010920;3863975,1010920;3863975,458182;1638031,0" o:connectangles="0,0,0,0,0"/>
              </v:shape>
              <v:shape id="Freeform 13" o:spid="_x0000_s1028" style="position:absolute;left:49579;top:10450;width:13519;height:3149;visibility:visible;mso-wrap-style:square;v-text-anchor:top" coordsize="2130,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" path="m,l2129,496,1994,377,,xe" fillcolor="#455f51 [3215]" stroked="f">
                <v:path arrowok="t" o:connecttype="custom" o:connectlocs="0,0;1351280,314326;1265596,238913;0,0" o:connectangles="0,0,0,0"/>
              </v:shape>
              <v:shape id="Freeform 14" o:spid="_x0000_s1029" style="position:absolute;top:59;width:45599;height:16929;visibility:visible;mso-wrap-style:square;v-text-anchor:top" coordsize="7182,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" path="m4159,l,1472,,2666r7181,l4159,xe" fillcolor="#37a76f [3206]" stroked="f">
                <v:path arrowok="t" o:connecttype="custom" o:connectlocs="2640597,0;0,934370;0,1692275;4559300,1692275;2640597,0" o:connectangles="0,0,0,0,0"/>
              </v:shape>
              <v:shape id="Freeform 15" o:spid="_x0000_s1030" style="position:absolute;left:34141;top:6828;width:43390;height:10115;visibility:visible;mso-wrap-style:square;v-text-anchor:top" coordsize="6834,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" path="m,l1810,1593r5023,l6817,1586,,xe" fillcolor="#99cb38 [3204]" stroked="f">
                <v:path arrowok="t" o:connecttype="custom" o:connectlocs="0,0;1149182,1010920;4338320,1010920;4328162,1006478;0,0" o:connectangles="0,0,0,0,0"/>
              </v:shape>
              <v:shape id="Freeform 16" o:spid="_x0000_s1031" style="position:absolute;left:26303;width:40570;height:16929;visibility:visible;mso-wrap-style:square;v-text-anchor:top" coordsize="6390,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" path="m3318,2666l,,3024,2666r294,e" fillcolor="#455f51 [3215]" stroked="f">
                <v:path arrowok="t" o:connecttype="custom" o:connectlocs="2106600,1692275;0,0;1919939,1692275;2106600,1692275" o:connectangles="0,0,0,0"/>
              </v:shape>
              <v:shape id="Freeform 17" o:spid="_x0000_s1032" style="position:absolute;left:26422;top:59;width:40570;height:16929;visibility:visible;mso-wrap-style:square;v-text-anchor:top" coordsize="6390,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" path="m6389,2666l4573,1073,6223,2666r166,e" fillcolor="#455f51 [3215]" stroked="f">
                <v:path arrowok="t" o:connecttype="custom" o:connectlocs="4056380,1692275;2903401,681100;3950987,1692275;4056380,1692275" o:connectangles="0,0,0,0"/>
              </v:shape>
              <v:shape id="Freeform 18" o:spid="_x0000_s1033" style="position:absolute;left:26363;top:59;width:19189;height:9480;visibility:visible;mso-wrap-style:square;v-text-anchor:top" coordsize="3023,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" path="m,l1213,1073r1809,420l,xe" fillcolor="#63a537 [3205]" stroked="f">
                <v:path arrowok="t" o:connecttype="custom" o:connectlocs="0,0;770000,680899;1918335,947420;0,0" o:connectangles="0,0,0,0"/>
              </v:shape>
              <v:shape id="Freeform 19" o:spid="_x0000_s1034" style="position:absolute;left:33132;top:6056;width:12395;height:3492;visibility:visible;mso-wrap-style:square;v-text-anchor:top" coordsize="195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" path="m,l143,130,1952,550,,xe" fillcolor="#455f51 [3215]" stroked="f">
                <v:path arrowok="t" o:connecttype="custom" o:connectlocs="0,0;90759,82400;1238885,348616;0,0" o:connectangles="0,0,0,0"/>
              </v:shape>
              <v:shape id="Freeform 20" o:spid="_x0000_s1035" style="position:absolute;left:55457;top:6828;width:22263;height:10115;visibility:visible;mso-wrap-style:square;v-text-anchor:top" coordsize="3507,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" path="m,l1815,1593r1691,l3506,722,,xe" fillcolor="#44c1a3 [3207]" stroked="f">
                <v:path arrowok="t" o:connecttype="custom" o:connectlocs="0,0;1152196,1010920;2225675,1010920;2225675,458182;0,0" o:connectangles="0,0,0,0,0"/>
              </v:shape>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58D4" w:rsidRDefault="00FB58D4" w:rsidP="00C51CF5">
      <w:r>
        <w:separator/>
      </w:r>
    </w:p>
  </w:footnote>
  <w:footnote w:type="continuationSeparator" w:id="0">
    <w:p w:rsidR="00FB58D4" w:rsidRDefault="00FB58D4" w:rsidP="00C51CF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1CF5" w:rsidRDefault="00EF7173">
    <w:pPr>
      <w:pStyle w:val="Header"/>
    </w:pPr>
    <w:r>
      <w:rPr>
        <w:noProof/>
        <w:lang w:eastAsia="en-US"/>
      </w:rPr>
      <mc:AlternateContent>
        <mc:Choice Requires="wpg">
          <w:drawing>
            <wp:anchor distT="0" distB="0" distL="114300" distR="114300" simplePos="0" relativeHeight="251661312" behindDoc="0" locked="0" layoutInCell="1" allowOverlap="1" wp14:anchorId="344E27CB" wp14:editId="35597442">
              <wp:simplePos x="0" y="0"/>
              <wp:positionH relativeFrom="column">
                <wp:posOffset>-225631</wp:posOffset>
              </wp:positionH>
              <wp:positionV relativeFrom="paragraph">
                <wp:posOffset>-190005</wp:posOffset>
              </wp:positionV>
              <wp:extent cx="7773670" cy="1703705"/>
              <wp:effectExtent l="0" t="0" r="0" b="0"/>
              <wp:wrapNone/>
              <wp:docPr id="1" name="Group 1"/>
              <wp:cNvGraphicFramePr/>
              <a:graphic xmlns:a="http://schemas.openxmlformats.org/drawingml/2006/main">
                <a:graphicData uri="http://schemas.microsoft.com/office/word/2010/wordprocessingGroup">
                  <wpg:wgp>
                    <wpg:cNvGrpSpPr/>
                    <wpg:grpSpPr>
                      <a:xfrm>
                        <a:off x="0" y="0"/>
                        <a:ext cx="7773670" cy="1703705"/>
                        <a:chOff x="0" y="0"/>
                        <a:chExt cx="7774066" cy="1703705"/>
                      </a:xfrm>
                    </wpg:grpSpPr>
                    <wps:wsp>
                      <wps:cNvPr id="8" name="Freeform 2"/>
                      <wps:cNvSpPr>
                        <a:spLocks/>
                      </wps:cNvSpPr>
                      <wps:spPr bwMode="auto">
                        <a:xfrm>
                          <a:off x="0" y="0"/>
                          <a:ext cx="4572635" cy="1703705"/>
                        </a:xfrm>
                        <a:custGeom>
                          <a:avLst/>
                          <a:gdLst>
                            <a:gd name="T0" fmla="*/ 7201 w 7202"/>
                            <a:gd name="T1" fmla="*/ 0 h 2684"/>
                            <a:gd name="T2" fmla="*/ 0 w 7202"/>
                            <a:gd name="T3" fmla="*/ 1 h 2684"/>
                            <a:gd name="T4" fmla="*/ 0 w 7202"/>
                            <a:gd name="T5" fmla="*/ 1212 h 2684"/>
                            <a:gd name="T6" fmla="*/ 4159 w 7202"/>
                            <a:gd name="T7" fmla="*/ 2684 h 2684"/>
                            <a:gd name="T8" fmla="*/ 7201 w 7202"/>
                            <a:gd name="T9" fmla="*/ 0 h 2684"/>
                          </a:gdLst>
                          <a:ahLst/>
                          <a:cxnLst>
                            <a:cxn ang="0">
                              <a:pos x="T0" y="T1"/>
                            </a:cxn>
                            <a:cxn ang="0">
                              <a:pos x="T2" y="T3"/>
                            </a:cxn>
                            <a:cxn ang="0">
                              <a:pos x="T4" y="T5"/>
                            </a:cxn>
                            <a:cxn ang="0">
                              <a:pos x="T6" y="T7"/>
                            </a:cxn>
                            <a:cxn ang="0">
                              <a:pos x="T8" y="T9"/>
                            </a:cxn>
                          </a:cxnLst>
                          <a:rect l="0" t="0" r="r" b="b"/>
                          <a:pathLst>
                            <a:path w="7202" h="2684">
                              <a:moveTo>
                                <a:pt x="7201" y="0"/>
                              </a:moveTo>
                              <a:lnTo>
                                <a:pt x="0" y="1"/>
                              </a:lnTo>
                              <a:lnTo>
                                <a:pt x="0" y="1212"/>
                              </a:lnTo>
                              <a:lnTo>
                                <a:pt x="4159" y="2684"/>
                              </a:lnTo>
                              <a:lnTo>
                                <a:pt x="7201" y="0"/>
                              </a:lnTo>
                              <a:close/>
                            </a:path>
                          </a:pathLst>
                        </a:custGeom>
                        <a:solidFill>
                          <a:schemeClr val="accent4"/>
                        </a:solidFill>
                        <a:ln>
                          <a:noFill/>
                        </a:ln>
                      </wps:spPr>
                      <wps:bodyPr rot="0" vert="horz" wrap="square" lIns="91440" tIns="45720" rIns="91440" bIns="45720" anchor="t" anchorCtr="0" upright="1">
                        <a:noAutofit/>
                      </wps:bodyPr>
                    </wps:wsp>
                    <wps:wsp>
                      <wps:cNvPr id="9" name="Freeform 7"/>
                      <wps:cNvSpPr>
                        <a:spLocks/>
                      </wps:cNvSpPr>
                      <wps:spPr bwMode="auto">
                        <a:xfrm>
                          <a:off x="3414156" y="0"/>
                          <a:ext cx="4359910" cy="1021715"/>
                        </a:xfrm>
                        <a:custGeom>
                          <a:avLst/>
                          <a:gdLst>
                            <a:gd name="T0" fmla="*/ 1828 w 6867"/>
                            <a:gd name="T1" fmla="*/ 0 h 1610"/>
                            <a:gd name="T2" fmla="*/ 0 w 6867"/>
                            <a:gd name="T3" fmla="*/ 1609 h 1610"/>
                            <a:gd name="T4" fmla="*/ 6817 w 6867"/>
                            <a:gd name="T5" fmla="*/ 22 h 1610"/>
                            <a:gd name="T6" fmla="*/ 6866 w 6867"/>
                            <a:gd name="T7" fmla="*/ 2 h 1610"/>
                            <a:gd name="T8" fmla="*/ 6866 w 6867"/>
                            <a:gd name="T9" fmla="*/ 2 h 1610"/>
                            <a:gd name="T10" fmla="*/ 6045 w 6867"/>
                            <a:gd name="T11" fmla="*/ 2 h 1610"/>
                            <a:gd name="T12" fmla="*/ 1828 w 6867"/>
                            <a:gd name="T13" fmla="*/ 0 h 1610"/>
                          </a:gdLst>
                          <a:ahLst/>
                          <a:cxnLst>
                            <a:cxn ang="0">
                              <a:pos x="T0" y="T1"/>
                            </a:cxn>
                            <a:cxn ang="0">
                              <a:pos x="T2" y="T3"/>
                            </a:cxn>
                            <a:cxn ang="0">
                              <a:pos x="T4" y="T5"/>
                            </a:cxn>
                            <a:cxn ang="0">
                              <a:pos x="T6" y="T7"/>
                            </a:cxn>
                            <a:cxn ang="0">
                              <a:pos x="T8" y="T9"/>
                            </a:cxn>
                            <a:cxn ang="0">
                              <a:pos x="T10" y="T11"/>
                            </a:cxn>
                            <a:cxn ang="0">
                              <a:pos x="T12" y="T13"/>
                            </a:cxn>
                          </a:cxnLst>
                          <a:rect l="0" t="0" r="r" b="b"/>
                          <a:pathLst>
                            <a:path w="6867" h="1610">
                              <a:moveTo>
                                <a:pt x="1828" y="0"/>
                              </a:moveTo>
                              <a:lnTo>
                                <a:pt x="0" y="1609"/>
                              </a:lnTo>
                              <a:lnTo>
                                <a:pt x="6817" y="22"/>
                              </a:lnTo>
                              <a:lnTo>
                                <a:pt x="6866" y="2"/>
                              </a:lnTo>
                              <a:lnTo>
                                <a:pt x="6866" y="2"/>
                              </a:lnTo>
                              <a:lnTo>
                                <a:pt x="6045" y="2"/>
                              </a:lnTo>
                              <a:lnTo>
                                <a:pt x="1828" y="0"/>
                              </a:lnTo>
                              <a:close/>
                            </a:path>
                          </a:pathLst>
                        </a:custGeom>
                        <a:solidFill>
                          <a:schemeClr val="accent1"/>
                        </a:solidFill>
                        <a:ln w="9525">
                          <a:noFill/>
                          <a:round/>
                          <a:headEnd/>
                          <a:tailEnd/>
                        </a:ln>
                      </wps:spPr>
                      <wps:bodyPr rot="0" vert="horz" wrap="square" lIns="91440" tIns="45720" rIns="91440" bIns="45720" anchor="t" anchorCtr="0" upright="1">
                        <a:noAutofit/>
                      </wps:bodyPr>
                    </wps:wsp>
                    <wps:wsp>
                      <wps:cNvPr id="10" name="Freeform 8"/>
                      <wps:cNvSpPr>
                        <a:spLocks/>
                      </wps:cNvSpPr>
                      <wps:spPr bwMode="auto">
                        <a:xfrm>
                          <a:off x="2636322" y="754083"/>
                          <a:ext cx="1918970" cy="948055"/>
                        </a:xfrm>
                        <a:custGeom>
                          <a:avLst/>
                          <a:gdLst>
                            <a:gd name="T0" fmla="*/ 3022 w 3023"/>
                            <a:gd name="T1" fmla="*/ 0 h 1494"/>
                            <a:gd name="T2" fmla="*/ 1213 w 3023"/>
                            <a:gd name="T3" fmla="*/ 419 h 1494"/>
                            <a:gd name="T4" fmla="*/ 0 w 3023"/>
                            <a:gd name="T5" fmla="*/ 1493 h 1494"/>
                            <a:gd name="T6" fmla="*/ 3022 w 3023"/>
                            <a:gd name="T7" fmla="*/ 0 h 1494"/>
                          </a:gdLst>
                          <a:ahLst/>
                          <a:cxnLst>
                            <a:cxn ang="0">
                              <a:pos x="T0" y="T1"/>
                            </a:cxn>
                            <a:cxn ang="0">
                              <a:pos x="T2" y="T3"/>
                            </a:cxn>
                            <a:cxn ang="0">
                              <a:pos x="T4" y="T5"/>
                            </a:cxn>
                            <a:cxn ang="0">
                              <a:pos x="T6" y="T7"/>
                            </a:cxn>
                          </a:cxnLst>
                          <a:rect l="0" t="0" r="r" b="b"/>
                          <a:pathLst>
                            <a:path w="3023" h="1494">
                              <a:moveTo>
                                <a:pt x="3022" y="0"/>
                              </a:moveTo>
                              <a:lnTo>
                                <a:pt x="1213" y="419"/>
                              </a:lnTo>
                              <a:lnTo>
                                <a:pt x="0" y="1493"/>
                              </a:lnTo>
                              <a:lnTo>
                                <a:pt x="3022" y="0"/>
                              </a:lnTo>
                              <a:close/>
                            </a:path>
                          </a:pathLst>
                        </a:custGeom>
                        <a:solidFill>
                          <a:schemeClr val="accent3"/>
                        </a:solidFill>
                        <a:ln w="9525">
                          <a:noFill/>
                          <a:round/>
                          <a:headEnd/>
                          <a:tailEnd/>
                        </a:ln>
                      </wps:spPr>
                      <wps:bodyPr rot="0" vert="horz" wrap="square" lIns="91440" tIns="45720" rIns="91440" bIns="45720" anchor="t" anchorCtr="0" upright="1">
                        <a:noAutofit/>
                      </wps:bodyPr>
                    </wps:wsp>
                    <wps:wsp>
                      <wps:cNvPr id="11" name="Freeform 9"/>
                      <wps:cNvSpPr>
                        <a:spLocks/>
                      </wps:cNvSpPr>
                      <wps:spPr bwMode="auto">
                        <a:xfrm>
                          <a:off x="2636322" y="0"/>
                          <a:ext cx="2118995" cy="1703070"/>
                        </a:xfrm>
                        <a:custGeom>
                          <a:avLst/>
                          <a:gdLst>
                            <a:gd name="T0" fmla="*/ 3337 w 3338"/>
                            <a:gd name="T1" fmla="*/ 0 h 2683"/>
                            <a:gd name="T2" fmla="*/ 3042 w 3338"/>
                            <a:gd name="T3" fmla="*/ 0 h 2683"/>
                            <a:gd name="T4" fmla="*/ 1218 w 3338"/>
                            <a:gd name="T5" fmla="*/ 1607 h 2683"/>
                            <a:gd name="T6" fmla="*/ 1213 w 3338"/>
                            <a:gd name="T7" fmla="*/ 1609 h 2683"/>
                            <a:gd name="T8" fmla="*/ 1069 w 3338"/>
                            <a:gd name="T9" fmla="*/ 1739 h 2683"/>
                            <a:gd name="T10" fmla="*/ 0 w 3338"/>
                            <a:gd name="T11" fmla="*/ 2682 h 2683"/>
                            <a:gd name="T12" fmla="*/ 1229 w 3338"/>
                            <a:gd name="T13" fmla="*/ 1694 h 2683"/>
                            <a:gd name="T14" fmla="*/ 3022 w 3338"/>
                            <a:gd name="T15" fmla="*/ 1189 h 2683"/>
                            <a:gd name="T16" fmla="*/ 1385 w 3338"/>
                            <a:gd name="T17" fmla="*/ 1569 h 2683"/>
                            <a:gd name="T18" fmla="*/ 3337 w 3338"/>
                            <a:gd name="T19" fmla="*/ 0 h 26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338" h="2683">
                              <a:moveTo>
                                <a:pt x="3337" y="0"/>
                              </a:moveTo>
                              <a:lnTo>
                                <a:pt x="3042" y="0"/>
                              </a:lnTo>
                              <a:lnTo>
                                <a:pt x="1218" y="1607"/>
                              </a:lnTo>
                              <a:lnTo>
                                <a:pt x="1213" y="1609"/>
                              </a:lnTo>
                              <a:lnTo>
                                <a:pt x="1069" y="1739"/>
                              </a:lnTo>
                              <a:lnTo>
                                <a:pt x="0" y="2682"/>
                              </a:lnTo>
                              <a:lnTo>
                                <a:pt x="1229" y="1694"/>
                              </a:lnTo>
                              <a:lnTo>
                                <a:pt x="3022" y="1189"/>
                              </a:lnTo>
                              <a:lnTo>
                                <a:pt x="1385" y="1569"/>
                              </a:lnTo>
                              <a:lnTo>
                                <a:pt x="3337" y="0"/>
                              </a:lnTo>
                            </a:path>
                          </a:pathLst>
                        </a:custGeom>
                        <a:solidFill>
                          <a:schemeClr val="tx2"/>
                        </a:solidFill>
                        <a:ln>
                          <a:noFill/>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833E5F4" id="Group 1" o:spid="_x0000_s1026" style="position:absolute;margin-left:-17.75pt;margin-top:-14.95pt;width:612.1pt;height:134.15pt;z-index:251661312;mso-width-relative:margin;mso-height-relative:margin" coordsize="77740,17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">
              <v:shape id="Freeform 2" o:spid="_x0000_s1027" style="position:absolute;width:45726;height:17037;visibility:visible;mso-wrap-style:square;v-text-anchor:top" coordsize="7202,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" path="m7201,l,1,,1212,4159,2684,7201,xe" fillcolor="#44c1a3 [3207]" stroked="f">
                <v:path arrowok="t" o:connecttype="custom" o:connectlocs="4572000,0;0,635;0,769333;2640598,1703705;4572000,0" o:connectangles="0,0,0,0,0"/>
              </v:shape>
              <v:shape id="Freeform 7" o:spid="_x0000_s1028" style="position:absolute;left:34141;width:43599;height:10217;visibility:visible;mso-wrap-style:square;v-text-anchor:top" coordsize="6867,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" path="m1828,l,1609,6817,22,6866,2r,l6045,2,1828,xe" fillcolor="#99cb38 [3204]" stroked="f">
                <v:path arrowok="t" o:connecttype="custom" o:connectlocs="1160611,0;0,1021080;4328165,13961;4359275,1269;4359275,1269;3838016,1269;1160611,0" o:connectangles="0,0,0,0,0,0,0"/>
              </v:shape>
              <v:shape id="Freeform 8" o:spid="_x0000_s1029" style="position:absolute;left:26363;top:7540;width:19189;height:9481;visibility:visible;mso-wrap-style:square;v-text-anchor:top" coordsize="3023,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" path="m3022,l1213,419,,1493,3022,xe" fillcolor="#37a76f [3206]" stroked="f">
                <v:path arrowok="t" o:connecttype="custom" o:connectlocs="1918335,0;770000,265887;0,947420;1918335,0" o:connectangles="0,0,0,0"/>
              </v:shape>
              <v:shape id="Freeform 9" o:spid="_x0000_s1030" style="position:absolute;left:26363;width:21190;height:17030;visibility:visible;mso-wrap-style:square;v-text-anchor:top" coordsize="3338,2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" path="m3337,l3042,,1218,1607r-5,2l1069,1739,,2682,1229,1694,3022,1189,1385,1569,3337,e" fillcolor="#455f51 [3215]" stroked="f">
                <v:path arrowok="t" o:connecttype="custom" o:connectlocs="2118360,0;1931091,0;773198,1020065;770024,1021334;678612,1103853;0,1702435;780181,1075289;1918395,754734;879212,995944;2118360,0" o:connectangles="0,0,0,0,0,0,0,0,0,0"/>
              </v:shape>
            </v:group>
          </w:pict>
        </mc:Fallback>
      </mc:AlternateContent>
    </w:r>
    <w:r>
      <w:rPr>
        <w:noProof/>
        <w:lang w:eastAsia="en-US"/>
      </w:rPr>
      <w:t xml:space="preserve"> </w:t>
    </w:r>
    <w:r w:rsidR="00F56513">
      <w:rPr>
        <w:noProof/>
        <w:lang w:eastAsia="en-US"/>
      </w:rPr>
      <mc:AlternateContent>
        <mc:Choice Requires="wps">
          <w:drawing>
            <wp:anchor distT="0" distB="0" distL="114300" distR="114300" simplePos="0" relativeHeight="251659264" behindDoc="1" locked="0" layoutInCell="1" allowOverlap="1" wp14:anchorId="43CDD5D4" wp14:editId="4A90F54A">
              <wp:simplePos x="0" y="0"/>
              <wp:positionH relativeFrom="page">
                <wp:posOffset>228600</wp:posOffset>
              </wp:positionH>
              <wp:positionV relativeFrom="page">
                <wp:align>center</wp:align>
              </wp:positionV>
              <wp:extent cx="3005070" cy="9467090"/>
              <wp:effectExtent l="0" t="0" r="0" b="3175"/>
              <wp:wrapNone/>
              <wp:docPr id="4" name="Manual Input 4"/>
              <wp:cNvGraphicFramePr/>
              <a:graphic xmlns:a="http://schemas.openxmlformats.org/drawingml/2006/main">
                <a:graphicData uri="http://schemas.microsoft.com/office/word/2010/wordprocessingShape">
                  <wps:wsp>
                    <wps:cNvSpPr/>
                    <wps:spPr>
                      <a:xfrm>
                        <a:off x="0" y="0"/>
                        <a:ext cx="3005070" cy="9467090"/>
                      </a:xfrm>
                      <a:prstGeom prst="flowChartManualInput">
                        <a:avLst/>
                      </a:prstGeom>
                      <a:solidFill>
                        <a:schemeClr val="accent1">
                          <a:lumMod val="20000"/>
                          <a:lumOff val="80000"/>
                        </a:schemeClr>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40500</wp14:pctWidth>
              </wp14:sizeRelH>
              <wp14:sizeRelV relativeFrom="page">
                <wp14:pctHeight>94100</wp14:pctHeight>
              </wp14:sizeRelV>
            </wp:anchor>
          </w:drawing>
        </mc:Choice>
        <mc:Fallback xmlns:cx1="http://schemas.microsoft.com/office/drawing/2015/9/8/chartex">
          <w:pict>
            <v:shapetype w14:anchorId="5A8DF31A" id="_x0000_t118" coordsize="21600,21600" o:spt="118" path="m,4292l21600,r,21600l,21600xe">
              <v:stroke joinstyle="miter"/>
              <v:path gradientshapeok="t" o:connecttype="custom" o:connectlocs="10800,2146;0,10800;10800,21600;21600,10800" textboxrect="0,4291,21600,21600"/>
            </v:shapetype>
            <v:shape id="Manual Input 4" o:spid="_x0000_s1026" type="#_x0000_t118" style="position:absolute;margin-left:18pt;margin-top:0;width:236.6pt;height:745.45pt;z-index:-251657216;visibility:visible;mso-wrap-style:square;mso-width-percent:405;mso-height-percent:941;mso-wrap-distance-left:9pt;mso-wrap-distance-top:0;mso-wrap-distance-right:9pt;mso-wrap-distance-bottom:0;mso-position-horizontal:absolute;mso-position-horizontal-relative:page;mso-position-vertical:center;mso-position-vertical-relative:page;mso-width-percent:405;mso-height-percent:941;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" fillcolor="#eaf4d7 [660]" stroked="f" strokeweight="1p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AC02A60"/>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2D623EA5"/>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682A66"/>
    <w:multiLevelType w:val="hybridMultilevel"/>
    <w:tmpl w:val="CC84A030"/>
    <w:lvl w:ilvl="0" w:tplc="A1D883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C15FD8"/>
    <w:multiLevelType w:val="hybridMultilevel"/>
    <w:tmpl w:val="E600538A"/>
    <w:lvl w:ilvl="0" w:tplc="66681116">
      <w:start w:val="105"/>
      <w:numFmt w:val="bullet"/>
      <w:lvlText w:val="-"/>
      <w:lvlJc w:val="left"/>
      <w:pPr>
        <w:ind w:left="720" w:hanging="360"/>
      </w:pPr>
      <w:rPr>
        <w:rFonts w:ascii="Franklin Gothic Book" w:eastAsiaTheme="minorEastAsia" w:hAnsi="Franklin Gothic Book"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041DB2"/>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33372D"/>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D5625E"/>
    <w:multiLevelType w:val="hybridMultilevel"/>
    <w:tmpl w:val="B6F8C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2"/>
  </w:num>
  <w:num w:numId="5">
    <w:abstractNumId w:val="1"/>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9D2"/>
    <w:rsid w:val="00016119"/>
    <w:rsid w:val="00047C0B"/>
    <w:rsid w:val="000521EF"/>
    <w:rsid w:val="00090950"/>
    <w:rsid w:val="000A545F"/>
    <w:rsid w:val="000B3539"/>
    <w:rsid w:val="000F3BEA"/>
    <w:rsid w:val="0010314C"/>
    <w:rsid w:val="0015082A"/>
    <w:rsid w:val="00153B84"/>
    <w:rsid w:val="00155A0C"/>
    <w:rsid w:val="00166AAD"/>
    <w:rsid w:val="00174F15"/>
    <w:rsid w:val="00196AAB"/>
    <w:rsid w:val="001A4D1A"/>
    <w:rsid w:val="001B0B3D"/>
    <w:rsid w:val="001B558E"/>
    <w:rsid w:val="001D578A"/>
    <w:rsid w:val="00246DA3"/>
    <w:rsid w:val="0026540A"/>
    <w:rsid w:val="002705EF"/>
    <w:rsid w:val="002A074F"/>
    <w:rsid w:val="002C38AC"/>
    <w:rsid w:val="002C42B6"/>
    <w:rsid w:val="002E0C35"/>
    <w:rsid w:val="002F7A0E"/>
    <w:rsid w:val="00311C9A"/>
    <w:rsid w:val="003A2572"/>
    <w:rsid w:val="003B0DB8"/>
    <w:rsid w:val="003D2C01"/>
    <w:rsid w:val="003E6A59"/>
    <w:rsid w:val="00431052"/>
    <w:rsid w:val="00431999"/>
    <w:rsid w:val="00441B33"/>
    <w:rsid w:val="00441D45"/>
    <w:rsid w:val="00443E2D"/>
    <w:rsid w:val="00446D04"/>
    <w:rsid w:val="00453C4C"/>
    <w:rsid w:val="004636B4"/>
    <w:rsid w:val="004755B5"/>
    <w:rsid w:val="00475801"/>
    <w:rsid w:val="004E2DC3"/>
    <w:rsid w:val="00504B41"/>
    <w:rsid w:val="0052773D"/>
    <w:rsid w:val="00531CB2"/>
    <w:rsid w:val="00536F84"/>
    <w:rsid w:val="00537AC8"/>
    <w:rsid w:val="00551EFC"/>
    <w:rsid w:val="00572086"/>
    <w:rsid w:val="00597871"/>
    <w:rsid w:val="005A2283"/>
    <w:rsid w:val="005B7257"/>
    <w:rsid w:val="005D47DE"/>
    <w:rsid w:val="005F364E"/>
    <w:rsid w:val="005F4D24"/>
    <w:rsid w:val="0062123A"/>
    <w:rsid w:val="00635EF0"/>
    <w:rsid w:val="00646E75"/>
    <w:rsid w:val="00663587"/>
    <w:rsid w:val="006A1D99"/>
    <w:rsid w:val="006C05CA"/>
    <w:rsid w:val="006D409C"/>
    <w:rsid w:val="006D4148"/>
    <w:rsid w:val="006D4968"/>
    <w:rsid w:val="006D682E"/>
    <w:rsid w:val="006D75AD"/>
    <w:rsid w:val="00714701"/>
    <w:rsid w:val="007365D3"/>
    <w:rsid w:val="00744549"/>
    <w:rsid w:val="00756658"/>
    <w:rsid w:val="007569BB"/>
    <w:rsid w:val="00776643"/>
    <w:rsid w:val="00786007"/>
    <w:rsid w:val="00797579"/>
    <w:rsid w:val="007B3A6F"/>
    <w:rsid w:val="007C4A6A"/>
    <w:rsid w:val="007D0F5B"/>
    <w:rsid w:val="007D4F03"/>
    <w:rsid w:val="007E068E"/>
    <w:rsid w:val="007F27BF"/>
    <w:rsid w:val="00826A8D"/>
    <w:rsid w:val="00835CE3"/>
    <w:rsid w:val="0084008B"/>
    <w:rsid w:val="00882E29"/>
    <w:rsid w:val="00894D4F"/>
    <w:rsid w:val="008C79A0"/>
    <w:rsid w:val="008F0697"/>
    <w:rsid w:val="008F0AD1"/>
    <w:rsid w:val="008F0B53"/>
    <w:rsid w:val="008F22C7"/>
    <w:rsid w:val="008F290E"/>
    <w:rsid w:val="00920F98"/>
    <w:rsid w:val="00923091"/>
    <w:rsid w:val="00923487"/>
    <w:rsid w:val="00942045"/>
    <w:rsid w:val="0094419E"/>
    <w:rsid w:val="00964B9F"/>
    <w:rsid w:val="00970576"/>
    <w:rsid w:val="00986554"/>
    <w:rsid w:val="00990887"/>
    <w:rsid w:val="00993655"/>
    <w:rsid w:val="009A571B"/>
    <w:rsid w:val="009C365B"/>
    <w:rsid w:val="009F215D"/>
    <w:rsid w:val="00A01406"/>
    <w:rsid w:val="00A07DAF"/>
    <w:rsid w:val="00A10A1D"/>
    <w:rsid w:val="00A23406"/>
    <w:rsid w:val="00A354D3"/>
    <w:rsid w:val="00A413CD"/>
    <w:rsid w:val="00A65295"/>
    <w:rsid w:val="00A72FF2"/>
    <w:rsid w:val="00A73BCA"/>
    <w:rsid w:val="00A75FCE"/>
    <w:rsid w:val="00AC5509"/>
    <w:rsid w:val="00AC607B"/>
    <w:rsid w:val="00AF4EA4"/>
    <w:rsid w:val="00AF5EA9"/>
    <w:rsid w:val="00B0669D"/>
    <w:rsid w:val="00B250FD"/>
    <w:rsid w:val="00B27448"/>
    <w:rsid w:val="00B31C48"/>
    <w:rsid w:val="00B629CE"/>
    <w:rsid w:val="00B81217"/>
    <w:rsid w:val="00B86D7E"/>
    <w:rsid w:val="00B90CEF"/>
    <w:rsid w:val="00B95D4D"/>
    <w:rsid w:val="00BA552B"/>
    <w:rsid w:val="00BB2FFC"/>
    <w:rsid w:val="00BC3DF4"/>
    <w:rsid w:val="00C048EB"/>
    <w:rsid w:val="00C30D9E"/>
    <w:rsid w:val="00C509D2"/>
    <w:rsid w:val="00C51CF5"/>
    <w:rsid w:val="00C53457"/>
    <w:rsid w:val="00C93D20"/>
    <w:rsid w:val="00CA1AD7"/>
    <w:rsid w:val="00CA407F"/>
    <w:rsid w:val="00CC0FA7"/>
    <w:rsid w:val="00CC213A"/>
    <w:rsid w:val="00CF588D"/>
    <w:rsid w:val="00D00A30"/>
    <w:rsid w:val="00D06DEC"/>
    <w:rsid w:val="00D11E50"/>
    <w:rsid w:val="00D41C03"/>
    <w:rsid w:val="00D8438A"/>
    <w:rsid w:val="00D9083D"/>
    <w:rsid w:val="00DB1795"/>
    <w:rsid w:val="00DC6869"/>
    <w:rsid w:val="00DC71AE"/>
    <w:rsid w:val="00DD785A"/>
    <w:rsid w:val="00E55D74"/>
    <w:rsid w:val="00E774C3"/>
    <w:rsid w:val="00E84893"/>
    <w:rsid w:val="00E8541C"/>
    <w:rsid w:val="00EB372C"/>
    <w:rsid w:val="00EC22BA"/>
    <w:rsid w:val="00EE151B"/>
    <w:rsid w:val="00EF7173"/>
    <w:rsid w:val="00F23F08"/>
    <w:rsid w:val="00F30EA7"/>
    <w:rsid w:val="00F34F4A"/>
    <w:rsid w:val="00F56513"/>
    <w:rsid w:val="00F70CCC"/>
    <w:rsid w:val="00F76798"/>
    <w:rsid w:val="00FB58D4"/>
    <w:rsid w:val="00FB7783"/>
    <w:rsid w:val="00FC5CD1"/>
    <w:rsid w:val="00FD27BC"/>
    <w:rsid w:val="00FD49D2"/>
    <w:rsid w:val="00FE47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0EA86"/>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086"/>
    <w:pPr>
      <w:ind w:right="360"/>
    </w:pPr>
    <w:rPr>
      <w:sz w:val="22"/>
    </w:rPr>
  </w:style>
  <w:style w:type="paragraph" w:styleId="Heading1">
    <w:name w:val="heading 1"/>
    <w:basedOn w:val="Normal"/>
    <w:next w:val="Normal"/>
    <w:link w:val="Heading1Char"/>
    <w:uiPriority w:val="9"/>
    <w:qFormat/>
    <w:rsid w:val="00AC5509"/>
    <w:pPr>
      <w:keepNext/>
      <w:keepLines/>
      <w:outlineLvl w:val="0"/>
    </w:pPr>
    <w:rPr>
      <w:rFonts w:asciiTheme="majorHAnsi" w:eastAsiaTheme="majorEastAsia" w:hAnsiTheme="majorHAnsi" w:cstheme="majorBidi"/>
      <w:caps/>
      <w:color w:val="FFFFFF" w:themeColor="background1"/>
      <w:sz w:val="48"/>
      <w:szCs w:val="32"/>
    </w:rPr>
  </w:style>
  <w:style w:type="paragraph" w:styleId="Heading2">
    <w:name w:val="heading 2"/>
    <w:basedOn w:val="Normal"/>
    <w:next w:val="Normal"/>
    <w:link w:val="Heading2Char"/>
    <w:uiPriority w:val="9"/>
    <w:qFormat/>
    <w:rsid w:val="00443E2D"/>
    <w:pPr>
      <w:keepNext/>
      <w:keepLines/>
      <w:pBdr>
        <w:bottom w:val="single" w:sz="8" w:space="1" w:color="99CB38" w:themeColor="accent1"/>
      </w:pBdr>
      <w:spacing w:before="200" w:line="276" w:lineRule="auto"/>
      <w:outlineLvl w:val="1"/>
    </w:pPr>
    <w:rPr>
      <w:rFonts w:asciiTheme="majorHAnsi" w:eastAsiaTheme="majorEastAsia" w:hAnsiTheme="majorHAnsi" w:cstheme="majorBidi"/>
      <w:b/>
      <w:bCs/>
      <w:caps/>
      <w:sz w:val="26"/>
      <w:szCs w:val="26"/>
    </w:rPr>
  </w:style>
  <w:style w:type="paragraph" w:styleId="Heading3">
    <w:name w:val="heading 3"/>
    <w:basedOn w:val="Normal"/>
    <w:next w:val="Normal"/>
    <w:link w:val="Heading3Char"/>
    <w:uiPriority w:val="9"/>
    <w:semiHidden/>
    <w:qFormat/>
    <w:rsid w:val="00C51CF5"/>
    <w:pPr>
      <w:keepNext/>
      <w:keepLines/>
      <w:spacing w:before="40"/>
      <w:outlineLvl w:val="2"/>
    </w:pPr>
    <w:rPr>
      <w:rFonts w:asciiTheme="majorHAnsi" w:eastAsiaTheme="majorEastAsia" w:hAnsiTheme="majorHAnsi" w:cstheme="majorBidi"/>
      <w:color w:val="4C661A"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43E2D"/>
    <w:rPr>
      <w:rFonts w:asciiTheme="majorHAnsi" w:eastAsiaTheme="majorEastAsia" w:hAnsiTheme="majorHAnsi" w:cstheme="majorBidi"/>
      <w:b/>
      <w:bCs/>
      <w:caps/>
      <w:sz w:val="26"/>
      <w:szCs w:val="26"/>
    </w:rPr>
  </w:style>
  <w:style w:type="paragraph" w:styleId="Title">
    <w:name w:val="Title"/>
    <w:basedOn w:val="Normal"/>
    <w:next w:val="Normal"/>
    <w:link w:val="TitleChar"/>
    <w:uiPriority w:val="10"/>
    <w:qFormat/>
    <w:rsid w:val="00443E2D"/>
    <w:pPr>
      <w:spacing w:after="300"/>
      <w:contextualSpacing/>
      <w:jc w:val="center"/>
    </w:pPr>
    <w:rPr>
      <w:rFonts w:asciiTheme="majorHAnsi" w:eastAsiaTheme="majorEastAsia" w:hAnsiTheme="majorHAnsi" w:cstheme="majorBidi"/>
      <w:caps/>
      <w:spacing w:val="5"/>
      <w:kern w:val="28"/>
      <w:sz w:val="72"/>
      <w:szCs w:val="52"/>
    </w:rPr>
  </w:style>
  <w:style w:type="character" w:customStyle="1" w:styleId="TitleChar">
    <w:name w:val="Title Char"/>
    <w:basedOn w:val="DefaultParagraphFont"/>
    <w:link w:val="Title"/>
    <w:uiPriority w:val="10"/>
    <w:rsid w:val="00443E2D"/>
    <w:rPr>
      <w:rFonts w:asciiTheme="majorHAnsi" w:eastAsiaTheme="majorEastAsia" w:hAnsiTheme="majorHAnsi" w:cstheme="majorBidi"/>
      <w:caps/>
      <w:spacing w:val="5"/>
      <w:kern w:val="28"/>
      <w:sz w:val="72"/>
      <w:szCs w:val="52"/>
    </w:rPr>
  </w:style>
  <w:style w:type="character" w:styleId="Emphasis">
    <w:name w:val="Emphasis"/>
    <w:basedOn w:val="DefaultParagraphFont"/>
    <w:uiPriority w:val="11"/>
    <w:semiHidden/>
    <w:qFormat/>
    <w:rsid w:val="00B90CEF"/>
    <w:rPr>
      <w:i/>
      <w:iCs/>
    </w:rPr>
  </w:style>
  <w:style w:type="paragraph" w:styleId="ListParagraph">
    <w:name w:val="List Paragraph"/>
    <w:basedOn w:val="Normal"/>
    <w:uiPriority w:val="34"/>
    <w:semiHidden/>
    <w:qFormat/>
    <w:rsid w:val="003B0DB8"/>
    <w:pPr>
      <w:ind w:left="720"/>
      <w:contextualSpacing/>
    </w:pPr>
  </w:style>
  <w:style w:type="paragraph" w:styleId="Header">
    <w:name w:val="header"/>
    <w:basedOn w:val="Normal"/>
    <w:link w:val="HeaderChar"/>
    <w:uiPriority w:val="99"/>
    <w:semiHidden/>
    <w:rsid w:val="00C51CF5"/>
    <w:pPr>
      <w:tabs>
        <w:tab w:val="center" w:pos="4680"/>
        <w:tab w:val="right" w:pos="9360"/>
      </w:tabs>
    </w:pPr>
  </w:style>
  <w:style w:type="character" w:customStyle="1" w:styleId="HeaderChar">
    <w:name w:val="Header Char"/>
    <w:basedOn w:val="DefaultParagraphFont"/>
    <w:link w:val="Header"/>
    <w:uiPriority w:val="99"/>
    <w:semiHidden/>
    <w:rsid w:val="00153B84"/>
  </w:style>
  <w:style w:type="paragraph" w:styleId="Footer">
    <w:name w:val="footer"/>
    <w:basedOn w:val="Normal"/>
    <w:link w:val="FooterChar"/>
    <w:uiPriority w:val="99"/>
    <w:semiHidden/>
    <w:rsid w:val="00C51CF5"/>
    <w:pPr>
      <w:tabs>
        <w:tab w:val="center" w:pos="4680"/>
        <w:tab w:val="right" w:pos="9360"/>
      </w:tabs>
    </w:pPr>
  </w:style>
  <w:style w:type="character" w:customStyle="1" w:styleId="FooterChar">
    <w:name w:val="Footer Char"/>
    <w:basedOn w:val="DefaultParagraphFont"/>
    <w:link w:val="Footer"/>
    <w:uiPriority w:val="99"/>
    <w:semiHidden/>
    <w:rsid w:val="00572086"/>
    <w:rPr>
      <w:sz w:val="22"/>
    </w:rPr>
  </w:style>
  <w:style w:type="character" w:customStyle="1" w:styleId="Heading3Char">
    <w:name w:val="Heading 3 Char"/>
    <w:basedOn w:val="DefaultParagraphFont"/>
    <w:link w:val="Heading3"/>
    <w:uiPriority w:val="9"/>
    <w:semiHidden/>
    <w:rsid w:val="00572086"/>
    <w:rPr>
      <w:rFonts w:asciiTheme="majorHAnsi" w:eastAsiaTheme="majorEastAsia" w:hAnsiTheme="majorHAnsi" w:cstheme="majorBidi"/>
      <w:color w:val="4C661A" w:themeColor="accent1" w:themeShade="7F"/>
      <w:sz w:val="22"/>
    </w:rPr>
  </w:style>
  <w:style w:type="paragraph" w:styleId="Date">
    <w:name w:val="Date"/>
    <w:basedOn w:val="Normal"/>
    <w:next w:val="Normal"/>
    <w:link w:val="DateChar"/>
    <w:uiPriority w:val="99"/>
    <w:rsid w:val="00C51CF5"/>
    <w:rPr>
      <w:sz w:val="18"/>
      <w:szCs w:val="22"/>
    </w:rPr>
  </w:style>
  <w:style w:type="character" w:customStyle="1" w:styleId="DateChar">
    <w:name w:val="Date Char"/>
    <w:basedOn w:val="DefaultParagraphFont"/>
    <w:link w:val="Date"/>
    <w:uiPriority w:val="99"/>
    <w:rsid w:val="00C51CF5"/>
    <w:rPr>
      <w:sz w:val="18"/>
      <w:szCs w:val="22"/>
    </w:rPr>
  </w:style>
  <w:style w:type="character" w:styleId="Hyperlink">
    <w:name w:val="Hyperlink"/>
    <w:basedOn w:val="DefaultParagraphFont"/>
    <w:uiPriority w:val="99"/>
    <w:unhideWhenUsed/>
    <w:rsid w:val="00AC5509"/>
    <w:rPr>
      <w:color w:val="31521B" w:themeColor="accent2" w:themeShade="80"/>
      <w:u w:val="single"/>
    </w:rPr>
  </w:style>
  <w:style w:type="character" w:styleId="PlaceholderText">
    <w:name w:val="Placeholder Text"/>
    <w:basedOn w:val="DefaultParagraphFont"/>
    <w:uiPriority w:val="99"/>
    <w:semiHidden/>
    <w:rsid w:val="00C51CF5"/>
    <w:rPr>
      <w:color w:val="808080"/>
    </w:rPr>
  </w:style>
  <w:style w:type="paragraph" w:styleId="Subtitle">
    <w:name w:val="Subtitle"/>
    <w:basedOn w:val="Normal"/>
    <w:next w:val="Normal"/>
    <w:link w:val="SubtitleChar"/>
    <w:uiPriority w:val="11"/>
    <w:qFormat/>
    <w:rsid w:val="00443E2D"/>
    <w:pPr>
      <w:spacing w:after="360"/>
      <w:jc w:val="center"/>
    </w:pPr>
    <w:rPr>
      <w:spacing w:val="19"/>
      <w:w w:val="86"/>
      <w:sz w:val="32"/>
      <w:szCs w:val="28"/>
      <w:fitText w:val="2160" w:id="1744560130"/>
    </w:rPr>
  </w:style>
  <w:style w:type="character" w:customStyle="1" w:styleId="SubtitleChar">
    <w:name w:val="Subtitle Char"/>
    <w:basedOn w:val="DefaultParagraphFont"/>
    <w:link w:val="Subtitle"/>
    <w:uiPriority w:val="11"/>
    <w:rsid w:val="00443E2D"/>
    <w:rPr>
      <w:spacing w:val="19"/>
      <w:w w:val="86"/>
      <w:sz w:val="32"/>
      <w:szCs w:val="28"/>
      <w:fitText w:val="2160" w:id="1744560130"/>
    </w:rPr>
  </w:style>
  <w:style w:type="character" w:customStyle="1" w:styleId="Heading1Char">
    <w:name w:val="Heading 1 Char"/>
    <w:basedOn w:val="DefaultParagraphFont"/>
    <w:link w:val="Heading1"/>
    <w:uiPriority w:val="9"/>
    <w:rsid w:val="00AC5509"/>
    <w:rPr>
      <w:rFonts w:asciiTheme="majorHAnsi" w:eastAsiaTheme="majorEastAsia" w:hAnsiTheme="majorHAnsi" w:cstheme="majorBidi"/>
      <w:caps/>
      <w:color w:val="FFFFFF" w:themeColor="background1"/>
      <w:sz w:val="48"/>
      <w:szCs w:val="32"/>
    </w:rPr>
  </w:style>
  <w:style w:type="character" w:customStyle="1" w:styleId="UnresolvedMention">
    <w:name w:val="Unresolved Mention"/>
    <w:basedOn w:val="DefaultParagraphFont"/>
    <w:uiPriority w:val="99"/>
    <w:semiHidden/>
    <w:rsid w:val="005D47DE"/>
    <w:rPr>
      <w:color w:val="808080"/>
      <w:shd w:val="clear" w:color="auto" w:fill="E6E6E6"/>
    </w:rPr>
  </w:style>
  <w:style w:type="paragraph" w:customStyle="1" w:styleId="ProfileText">
    <w:name w:val="Profile Text"/>
    <w:basedOn w:val="Normal"/>
    <w:qFormat/>
    <w:rsid w:val="00443E2D"/>
  </w:style>
  <w:style w:type="paragraph" w:customStyle="1" w:styleId="ContactDetails">
    <w:name w:val="Contact Details"/>
    <w:basedOn w:val="Normal"/>
    <w:qFormat/>
    <w:rsid w:val="00443E2D"/>
  </w:style>
  <w:style w:type="paragraph" w:styleId="NoSpacing">
    <w:name w:val="No Spacing"/>
    <w:link w:val="NoSpacingChar"/>
    <w:uiPriority w:val="1"/>
    <w:qFormat/>
    <w:rsid w:val="002E0C35"/>
    <w:rPr>
      <w:sz w:val="22"/>
      <w:szCs w:val="22"/>
      <w:lang w:eastAsia="en-US"/>
    </w:rPr>
  </w:style>
  <w:style w:type="character" w:customStyle="1" w:styleId="NoSpacingChar">
    <w:name w:val="No Spacing Char"/>
    <w:basedOn w:val="DefaultParagraphFont"/>
    <w:link w:val="NoSpacing"/>
    <w:uiPriority w:val="1"/>
    <w:rsid w:val="002E0C35"/>
    <w:rPr>
      <w:sz w:val="22"/>
      <w:szCs w:val="22"/>
      <w:lang w:eastAsia="en-US"/>
    </w:rPr>
  </w:style>
  <w:style w:type="table" w:styleId="TableGrid">
    <w:name w:val="Table Grid"/>
    <w:basedOn w:val="TableNormal"/>
    <w:uiPriority w:val="39"/>
    <w:rsid w:val="005B72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C22BA"/>
    <w:rPr>
      <w:color w:val="977B2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75686">
      <w:bodyDiv w:val="1"/>
      <w:marLeft w:val="0"/>
      <w:marRight w:val="0"/>
      <w:marTop w:val="0"/>
      <w:marBottom w:val="0"/>
      <w:divBdr>
        <w:top w:val="none" w:sz="0" w:space="0" w:color="auto"/>
        <w:left w:val="none" w:sz="0" w:space="0" w:color="auto"/>
        <w:bottom w:val="none" w:sz="0" w:space="0" w:color="auto"/>
        <w:right w:val="none" w:sz="0" w:space="0" w:color="auto"/>
      </w:divBdr>
    </w:div>
    <w:div w:id="312561407">
      <w:bodyDiv w:val="1"/>
      <w:marLeft w:val="0"/>
      <w:marRight w:val="0"/>
      <w:marTop w:val="0"/>
      <w:marBottom w:val="0"/>
      <w:divBdr>
        <w:top w:val="none" w:sz="0" w:space="0" w:color="auto"/>
        <w:left w:val="none" w:sz="0" w:space="0" w:color="auto"/>
        <w:bottom w:val="none" w:sz="0" w:space="0" w:color="auto"/>
        <w:right w:val="none" w:sz="0" w:space="0" w:color="auto"/>
      </w:divBdr>
    </w:div>
    <w:div w:id="404183330">
      <w:bodyDiv w:val="1"/>
      <w:marLeft w:val="0"/>
      <w:marRight w:val="0"/>
      <w:marTop w:val="0"/>
      <w:marBottom w:val="0"/>
      <w:divBdr>
        <w:top w:val="none" w:sz="0" w:space="0" w:color="auto"/>
        <w:left w:val="none" w:sz="0" w:space="0" w:color="auto"/>
        <w:bottom w:val="none" w:sz="0" w:space="0" w:color="auto"/>
        <w:right w:val="none" w:sz="0" w:space="0" w:color="auto"/>
      </w:divBdr>
    </w:div>
    <w:div w:id="755974732">
      <w:bodyDiv w:val="1"/>
      <w:marLeft w:val="0"/>
      <w:marRight w:val="0"/>
      <w:marTop w:val="0"/>
      <w:marBottom w:val="0"/>
      <w:divBdr>
        <w:top w:val="none" w:sz="0" w:space="0" w:color="auto"/>
        <w:left w:val="none" w:sz="0" w:space="0" w:color="auto"/>
        <w:bottom w:val="none" w:sz="0" w:space="0" w:color="auto"/>
        <w:right w:val="none" w:sz="0" w:space="0" w:color="auto"/>
      </w:divBdr>
    </w:div>
    <w:div w:id="954754790">
      <w:bodyDiv w:val="1"/>
      <w:marLeft w:val="0"/>
      <w:marRight w:val="0"/>
      <w:marTop w:val="0"/>
      <w:marBottom w:val="0"/>
      <w:divBdr>
        <w:top w:val="none" w:sz="0" w:space="0" w:color="auto"/>
        <w:left w:val="none" w:sz="0" w:space="0" w:color="auto"/>
        <w:bottom w:val="none" w:sz="0" w:space="0" w:color="auto"/>
        <w:right w:val="none" w:sz="0" w:space="0" w:color="auto"/>
      </w:divBdr>
      <w:divsChild>
        <w:div w:id="1454589825">
          <w:marLeft w:val="1200"/>
          <w:marRight w:val="0"/>
          <w:marTop w:val="0"/>
          <w:marBottom w:val="0"/>
          <w:divBdr>
            <w:top w:val="none" w:sz="0" w:space="0" w:color="auto"/>
            <w:left w:val="none" w:sz="0" w:space="0" w:color="auto"/>
            <w:bottom w:val="none" w:sz="0" w:space="0" w:color="auto"/>
            <w:right w:val="none" w:sz="0" w:space="0" w:color="auto"/>
          </w:divBdr>
        </w:div>
      </w:divsChild>
    </w:div>
    <w:div w:id="963734714">
      <w:bodyDiv w:val="1"/>
      <w:marLeft w:val="0"/>
      <w:marRight w:val="0"/>
      <w:marTop w:val="0"/>
      <w:marBottom w:val="0"/>
      <w:divBdr>
        <w:top w:val="none" w:sz="0" w:space="0" w:color="auto"/>
        <w:left w:val="none" w:sz="0" w:space="0" w:color="auto"/>
        <w:bottom w:val="none" w:sz="0" w:space="0" w:color="auto"/>
        <w:right w:val="none" w:sz="0" w:space="0" w:color="auto"/>
      </w:divBdr>
    </w:div>
    <w:div w:id="1562061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chart" Target="charts/chart1.xml"/><Relationship Id="rId26" Type="http://schemas.openxmlformats.org/officeDocument/2006/relationships/hyperlink" Target="https://play.google.com/store/apps/details?id=com.scafol.swasta/" TargetMode="External"/><Relationship Id="rId39" Type="http://schemas.openxmlformats.org/officeDocument/2006/relationships/hyperlink" Target="https://pub.dev/packages/flutter_profile_picture" TargetMode="External"/><Relationship Id="rId21" Type="http://schemas.openxmlformats.org/officeDocument/2006/relationships/footer" Target="footer1.xml"/><Relationship Id="rId34" Type="http://schemas.openxmlformats.org/officeDocument/2006/relationships/hyperlink" Target="http://gisbappeda.musirawaskab.go.id/" TargetMode="External"/><Relationship Id="rId42" Type="http://schemas.openxmlformats.org/officeDocument/2006/relationships/image" Target="media/image6.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image" Target="media/image19.jpeg"/><Relationship Id="rId63"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linkedin.com/in/adityadees/" TargetMode="External"/><Relationship Id="rId20" Type="http://schemas.openxmlformats.org/officeDocument/2006/relationships/header" Target="header1.xml"/><Relationship Id="rId29" Type="http://schemas.openxmlformats.org/officeDocument/2006/relationships/hyperlink" Target="https://bangub.pkitapp.com/" TargetMode="External"/><Relationship Id="rId41" Type="http://schemas.openxmlformats.org/officeDocument/2006/relationships/image" Target="media/image5.png"/><Relationship Id="rId54" Type="http://schemas.openxmlformats.org/officeDocument/2006/relationships/image" Target="media/image18.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play.google.com/store/apps/details?id=com.scafol.giwangsumsel" TargetMode="External"/><Relationship Id="rId32" Type="http://schemas.openxmlformats.org/officeDocument/2006/relationships/hyperlink" Target="http://agrixpert.id/login" TargetMode="External"/><Relationship Id="rId37" Type="http://schemas.openxmlformats.org/officeDocument/2006/relationships/hyperlink" Target="https://e-hakcipta.dgip.go.id/c?code=YWZmNDhlMmFlMDIxYzRmZDY3OTlhN2ZmNzE2NjhjYjcK" TargetMode="Externa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2.emf"/><Relationship Id="rId5" Type="http://schemas.openxmlformats.org/officeDocument/2006/relationships/customXml" Target="../customXml/item5.xml"/><Relationship Id="rId15" Type="http://schemas.openxmlformats.org/officeDocument/2006/relationships/hyperlink" Target="https://github.com/adityadees" TargetMode="External"/><Relationship Id="rId23" Type="http://schemas.openxmlformats.org/officeDocument/2006/relationships/hyperlink" Target="http://giwang.sumselprov.go.id" TargetMode="External"/><Relationship Id="rId28" Type="http://schemas.openxmlformats.org/officeDocument/2006/relationships/hyperlink" Target="https://siinfrastruktur.palembang.go.id/" TargetMode="External"/><Relationship Id="rId36" Type="http://schemas.openxmlformats.org/officeDocument/2006/relationships/hyperlink" Target="http://mbkm.ft.unsri.ac.id/" TargetMode="External"/><Relationship Id="rId49" Type="http://schemas.openxmlformats.org/officeDocument/2006/relationships/image" Target="media/image13.png"/><Relationship Id="rId57" Type="http://schemas.openxmlformats.org/officeDocument/2006/relationships/image" Target="media/image21.png"/><Relationship Id="rId61"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hyperlink" Target="https://scafol.com/" TargetMode="External"/><Relationship Id="rId31" Type="http://schemas.openxmlformats.org/officeDocument/2006/relationships/hyperlink" Target="https://tematik.sriwijaya.tech/user/login"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em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hyperlink" Target="https://bpu.unsri.ac.id/" TargetMode="External"/><Relationship Id="rId27" Type="http://schemas.openxmlformats.org/officeDocument/2006/relationships/hyperlink" Target="https://apps.apple.com/id/app/scafol-indonesia/id1600844488" TargetMode="External"/><Relationship Id="rId30" Type="http://schemas.openxmlformats.org/officeDocument/2006/relationships/hyperlink" Target="https://sirendokar.unsri.ac.id/" TargetMode="External"/><Relationship Id="rId35" Type="http://schemas.openxmlformats.org/officeDocument/2006/relationships/hyperlink" Target="https://mbkm.ilkom.unsri.ac.id/"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20.emf"/><Relationship Id="rId8" Type="http://schemas.openxmlformats.org/officeDocument/2006/relationships/settings" Target="settings.xml"/><Relationship Id="rId51" Type="http://schemas.openxmlformats.org/officeDocument/2006/relationships/image" Target="media/image1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mailto:adityadees@gmail.com" TargetMode="External"/><Relationship Id="rId25" Type="http://schemas.openxmlformats.org/officeDocument/2006/relationships/hyperlink" Target="https://scafol.com" TargetMode="External"/><Relationship Id="rId33" Type="http://schemas.openxmlformats.org/officeDocument/2006/relationships/hyperlink" Target="http://oia.unsri.ac.id" TargetMode="External"/><Relationship Id="rId38" Type="http://schemas.openxmlformats.org/officeDocument/2006/relationships/hyperlink" Target="https://e-hakcipta.dgip.go.id/c?code=MmZlNDI1NzRhMGUyNGYwZWI0YjE2ZTg0MDQ2ODZmNjMK" TargetMode="External"/><Relationship Id="rId46" Type="http://schemas.openxmlformats.org/officeDocument/2006/relationships/image" Target="media/image10.png"/><Relationship Id="rId59" Type="http://schemas.openxmlformats.org/officeDocument/2006/relationships/image" Target="media/image2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danaKarya\Downloads\tf56411156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LANGUAGE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Sheet1!$A$2:$A$16</c:f>
              <c:strCache>
                <c:ptCount val="15"/>
                <c:pt idx="0">
                  <c:v>ActionScript</c:v>
                </c:pt>
                <c:pt idx="1">
                  <c:v>Assembly</c:v>
                </c:pt>
                <c:pt idx="2">
                  <c:v>BASH</c:v>
                </c:pt>
                <c:pt idx="3">
                  <c:v>BASIC</c:v>
                </c:pt>
                <c:pt idx="4">
                  <c:v>C</c:v>
                </c:pt>
                <c:pt idx="5">
                  <c:v>C++</c:v>
                </c:pt>
                <c:pt idx="6">
                  <c:v>COBOL</c:v>
                </c:pt>
                <c:pt idx="7">
                  <c:v>Dart</c:v>
                </c:pt>
                <c:pt idx="8">
                  <c:v>GO</c:v>
                </c:pt>
                <c:pt idx="9">
                  <c:v>JAVA</c:v>
                </c:pt>
                <c:pt idx="10">
                  <c:v>JS</c:v>
                </c:pt>
                <c:pt idx="11">
                  <c:v>PHP</c:v>
                </c:pt>
                <c:pt idx="12">
                  <c:v>PYTHON</c:v>
                </c:pt>
                <c:pt idx="13">
                  <c:v>Typescript</c:v>
                </c:pt>
                <c:pt idx="14">
                  <c:v>SQL</c:v>
                </c:pt>
              </c:strCache>
            </c:strRef>
          </c:cat>
          <c:val>
            <c:numRef>
              <c:f>Sheet1!$B$2:$B$16</c:f>
              <c:numCache>
                <c:formatCode>General</c:formatCode>
                <c:ptCount val="15"/>
                <c:pt idx="0">
                  <c:v>5</c:v>
                </c:pt>
                <c:pt idx="1">
                  <c:v>5</c:v>
                </c:pt>
                <c:pt idx="2">
                  <c:v>50</c:v>
                </c:pt>
                <c:pt idx="3">
                  <c:v>5</c:v>
                </c:pt>
                <c:pt idx="4">
                  <c:v>20</c:v>
                </c:pt>
                <c:pt idx="5">
                  <c:v>20</c:v>
                </c:pt>
                <c:pt idx="6">
                  <c:v>5</c:v>
                </c:pt>
                <c:pt idx="7">
                  <c:v>70</c:v>
                </c:pt>
                <c:pt idx="8">
                  <c:v>20</c:v>
                </c:pt>
                <c:pt idx="9">
                  <c:v>20</c:v>
                </c:pt>
                <c:pt idx="10">
                  <c:v>80</c:v>
                </c:pt>
                <c:pt idx="11">
                  <c:v>90</c:v>
                </c:pt>
                <c:pt idx="12">
                  <c:v>20</c:v>
                </c:pt>
                <c:pt idx="13">
                  <c:v>70</c:v>
                </c:pt>
                <c:pt idx="14">
                  <c:v>90</c:v>
                </c:pt>
              </c:numCache>
            </c:numRef>
          </c:val>
          <c:extLst>
            <c:ext xmlns:c16="http://schemas.microsoft.com/office/drawing/2014/chart" uri="{C3380CC4-5D6E-409C-BE32-E72D297353CC}">
              <c16:uniqueId val="{00000000-F06A-4C5F-ADAE-E66352033E3A}"/>
            </c:ext>
          </c:extLst>
        </c:ser>
        <c:dLbls>
          <c:showLegendKey val="0"/>
          <c:showVal val="0"/>
          <c:showCatName val="0"/>
          <c:showSerName val="0"/>
          <c:showPercent val="0"/>
          <c:showBubbleSize val="0"/>
        </c:dLbls>
        <c:gapWidth val="182"/>
        <c:axId val="5663103"/>
        <c:axId val="5660191"/>
      </c:barChart>
      <c:catAx>
        <c:axId val="5663103"/>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0191"/>
        <c:crosses val="autoZero"/>
        <c:auto val="1"/>
        <c:lblAlgn val="ctr"/>
        <c:lblOffset val="100"/>
        <c:noMultiLvlLbl val="0"/>
      </c:catAx>
      <c:valAx>
        <c:axId val="5660191"/>
        <c:scaling>
          <c:orientation val="minMax"/>
        </c:scaling>
        <c:delete val="1"/>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6631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D4839226BCB4D26AA42045F004E8D02"/>
        <w:category>
          <w:name w:val="General"/>
          <w:gallery w:val="placeholder"/>
        </w:category>
        <w:types>
          <w:type w:val="bbPlcHdr"/>
        </w:types>
        <w:behaviors>
          <w:behavior w:val="content"/>
        </w:behaviors>
        <w:guid w:val="{9530FD93-E932-48C1-B34B-5A2BF1CEABAF}"/>
      </w:docPartPr>
      <w:docPartBody>
        <w:p w:rsidR="0010696A" w:rsidRDefault="00D439C4" w:rsidP="00D439C4">
          <w:pPr>
            <w:pStyle w:val="DD4839226BCB4D26AA42045F004E8D02"/>
          </w:pPr>
          <w:r>
            <w:t>Profile</w:t>
          </w:r>
        </w:p>
      </w:docPartBody>
    </w:docPart>
    <w:docPart>
      <w:docPartPr>
        <w:name w:val="71357EB4A0D9450A97E81B688A03DF23"/>
        <w:category>
          <w:name w:val="General"/>
          <w:gallery w:val="placeholder"/>
        </w:category>
        <w:types>
          <w:type w:val="bbPlcHdr"/>
        </w:types>
        <w:behaviors>
          <w:behavior w:val="content"/>
        </w:behaviors>
        <w:guid w:val="{3982BB3D-6E17-41A4-BC49-99A09B45F878}"/>
      </w:docPartPr>
      <w:docPartBody>
        <w:p w:rsidR="0010696A" w:rsidRDefault="00D439C4" w:rsidP="00D439C4">
          <w:pPr>
            <w:pStyle w:val="71357EB4A0D9450A97E81B688A03DF23"/>
          </w:pPr>
          <w:r>
            <w:rPr>
              <w:rStyle w:val="heading2char0"/>
              <w:sz w:val="26"/>
              <w:szCs w:val="26"/>
            </w:rPr>
            <w:t>CONTACT</w:t>
          </w:r>
        </w:p>
      </w:docPartBody>
    </w:docPart>
    <w:docPart>
      <w:docPartPr>
        <w:name w:val="BE06DD5485014403BC0158A86A8708DE"/>
        <w:category>
          <w:name w:val="General"/>
          <w:gallery w:val="placeholder"/>
        </w:category>
        <w:types>
          <w:type w:val="bbPlcHdr"/>
        </w:types>
        <w:behaviors>
          <w:behavior w:val="content"/>
        </w:behaviors>
        <w:guid w:val="{6E3153EF-4C30-4DDB-8F08-2362233A9111}"/>
      </w:docPartPr>
      <w:docPartBody>
        <w:p w:rsidR="0010696A" w:rsidRDefault="00D439C4" w:rsidP="00D439C4">
          <w:pPr>
            <w:pStyle w:val="BE06DD5485014403BC0158A86A8708DE"/>
          </w:pPr>
          <w:r>
            <w:t>PHONE:</w:t>
          </w:r>
        </w:p>
      </w:docPartBody>
    </w:docPart>
    <w:docPart>
      <w:docPartPr>
        <w:name w:val="023A0C2F86E64F23BE16EB1FB175C558"/>
        <w:category>
          <w:name w:val="General"/>
          <w:gallery w:val="placeholder"/>
        </w:category>
        <w:types>
          <w:type w:val="bbPlcHdr"/>
        </w:types>
        <w:behaviors>
          <w:behavior w:val="content"/>
        </w:behaviors>
        <w:guid w:val="{B2EC7CCE-4310-4C2F-B803-7ADF5BDB4BBE}"/>
      </w:docPartPr>
      <w:docPartBody>
        <w:p w:rsidR="0010696A" w:rsidRDefault="00D439C4" w:rsidP="00D439C4">
          <w:pPr>
            <w:pStyle w:val="023A0C2F86E64F23BE16EB1FB175C558"/>
          </w:pPr>
          <w:r>
            <w:t>EMAIL:</w:t>
          </w:r>
        </w:p>
      </w:docPartBody>
    </w:docPart>
    <w:docPart>
      <w:docPartPr>
        <w:name w:val="C3E7959915DF496EBD258017F214A29F"/>
        <w:category>
          <w:name w:val="General"/>
          <w:gallery w:val="placeholder"/>
        </w:category>
        <w:types>
          <w:type w:val="bbPlcHdr"/>
        </w:types>
        <w:behaviors>
          <w:behavior w:val="content"/>
        </w:behaviors>
        <w:guid w:val="{81B00A9A-7F63-473D-B538-492BD29E6C6E}"/>
      </w:docPartPr>
      <w:docPartBody>
        <w:p w:rsidR="0010696A" w:rsidRDefault="00D439C4" w:rsidP="00D439C4">
          <w:pPr>
            <w:pStyle w:val="C3E7959915DF496EBD258017F214A29F"/>
          </w:pPr>
          <w:r w:rsidRPr="00036450">
            <w:t>EDUCATION</w:t>
          </w:r>
        </w:p>
      </w:docPartBody>
    </w:docPart>
    <w:docPart>
      <w:docPartPr>
        <w:name w:val="8DBA819636234B2089F5996C2CD06A73"/>
        <w:category>
          <w:name w:val="General"/>
          <w:gallery w:val="placeholder"/>
        </w:category>
        <w:types>
          <w:type w:val="bbPlcHdr"/>
        </w:types>
        <w:behaviors>
          <w:behavior w:val="content"/>
        </w:behaviors>
        <w:guid w:val="{059F03CC-DBB3-460E-85FF-7A157E866A0A}"/>
      </w:docPartPr>
      <w:docPartBody>
        <w:p w:rsidR="0010696A" w:rsidRDefault="00D439C4" w:rsidP="00D439C4">
          <w:pPr>
            <w:pStyle w:val="8DBA819636234B2089F5996C2CD06A73"/>
          </w:pPr>
          <w:r>
            <w:rPr>
              <w:rFonts w:asciiTheme="majorHAnsi" w:eastAsiaTheme="majorEastAsia" w:hAnsiTheme="majorHAnsi" w:cstheme="majorBidi"/>
              <w:caps/>
              <w:color w:val="5B9BD5" w:themeColor="accent1"/>
              <w:sz w:val="80"/>
              <w:szCs w:val="80"/>
            </w:rPr>
            <w:t>[Document title]</w:t>
          </w:r>
        </w:p>
      </w:docPartBody>
    </w:docPart>
    <w:docPart>
      <w:docPartPr>
        <w:name w:val="091C05567CA2498FB73499201068D4C4"/>
        <w:category>
          <w:name w:val="General"/>
          <w:gallery w:val="placeholder"/>
        </w:category>
        <w:types>
          <w:type w:val="bbPlcHdr"/>
        </w:types>
        <w:behaviors>
          <w:behavior w:val="content"/>
        </w:behaviors>
        <w:guid w:val="{DCCC640C-133F-452A-8289-A03DC98D5782}"/>
      </w:docPartPr>
      <w:docPartBody>
        <w:p w:rsidR="0010696A" w:rsidRDefault="00D439C4" w:rsidP="00D439C4">
          <w:pPr>
            <w:pStyle w:val="091C05567CA2498FB73499201068D4C4"/>
          </w:pPr>
          <w:r>
            <w:rPr>
              <w:color w:val="5B9BD5" w:themeColor="accent1"/>
              <w:sz w:val="28"/>
              <w:szCs w:val="28"/>
            </w:rPr>
            <w:t>[Document subtitle]</w:t>
          </w:r>
        </w:p>
      </w:docPartBody>
    </w:docPart>
    <w:docPart>
      <w:docPartPr>
        <w:name w:val="A7410D53C60A426EA0D624E27F80D38D"/>
        <w:category>
          <w:name w:val="General"/>
          <w:gallery w:val="placeholder"/>
        </w:category>
        <w:types>
          <w:type w:val="bbPlcHdr"/>
        </w:types>
        <w:behaviors>
          <w:behavior w:val="content"/>
        </w:behaviors>
        <w:guid w:val="{AD583986-16E9-4169-BCFE-C4FBB88E5C0B}"/>
      </w:docPartPr>
      <w:docPartBody>
        <w:p w:rsidR="00313D02" w:rsidRDefault="00A21336" w:rsidP="00A21336">
          <w:pPr>
            <w:pStyle w:val="A7410D53C60A426EA0D624E27F80D38D"/>
          </w:pPr>
          <w:r w:rsidRPr="00036450">
            <w:t>WORK EXPERIENCE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HGGothicE">
    <w:altName w:val="MS Gothic"/>
    <w:charset w:val="80"/>
    <w:family w:val="modern"/>
    <w:pitch w:val="fixed"/>
    <w:sig w:usb0="00000000" w:usb1="6AC7FDFB"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6F6"/>
    <w:rsid w:val="000063D0"/>
    <w:rsid w:val="0010696A"/>
    <w:rsid w:val="001224A5"/>
    <w:rsid w:val="002424CD"/>
    <w:rsid w:val="00313D02"/>
    <w:rsid w:val="003E3155"/>
    <w:rsid w:val="00641CB0"/>
    <w:rsid w:val="00805FD5"/>
    <w:rsid w:val="008A5BC5"/>
    <w:rsid w:val="00923932"/>
    <w:rsid w:val="00A21336"/>
    <w:rsid w:val="00B736F6"/>
    <w:rsid w:val="00C011EB"/>
    <w:rsid w:val="00C31CB0"/>
    <w:rsid w:val="00D439C4"/>
    <w:rsid w:val="00EA43BB"/>
    <w:rsid w:val="00ED4BCF"/>
    <w:rsid w:val="00F92B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qFormat/>
    <w:rsid w:val="00805FD5"/>
    <w:pPr>
      <w:keepNext/>
      <w:keepLines/>
      <w:pBdr>
        <w:bottom w:val="single" w:sz="8" w:space="1" w:color="5B9BD5" w:themeColor="accent1"/>
      </w:pBdr>
      <w:spacing w:before="200" w:after="0" w:line="276" w:lineRule="auto"/>
      <w:ind w:right="360"/>
      <w:outlineLvl w:val="1"/>
    </w:pPr>
    <w:rPr>
      <w:rFonts w:asciiTheme="majorHAnsi" w:eastAsiaTheme="majorEastAsia" w:hAnsiTheme="majorHAnsi" w:cstheme="majorBidi"/>
      <w:b/>
      <w:bCs/>
      <w:caps/>
      <w:color w:val="FFFFFF" w:themeColor="background1"/>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C0BC30A67F41B0875DEA4F8A9858CC">
    <w:name w:val="38C0BC30A67F41B0875DEA4F8A9858CC"/>
  </w:style>
  <w:style w:type="paragraph" w:customStyle="1" w:styleId="A3A855A21FB542969B26B07CFF0E7292">
    <w:name w:val="A3A855A21FB542969B26B07CFF0E7292"/>
  </w:style>
  <w:style w:type="paragraph" w:customStyle="1" w:styleId="872904ACD5EC4496A866DA3294FCA385">
    <w:name w:val="872904ACD5EC4496A866DA3294FCA385"/>
  </w:style>
  <w:style w:type="paragraph" w:customStyle="1" w:styleId="6E034FA1BCAA4869A64B86F85601C6AA">
    <w:name w:val="6E034FA1BCAA4869A64B86F85601C6AA"/>
  </w:style>
  <w:style w:type="paragraph" w:customStyle="1" w:styleId="08E4319710DE4939B5A9E82B84F642B0">
    <w:name w:val="08E4319710DE4939B5A9E82B84F642B0"/>
  </w:style>
  <w:style w:type="paragraph" w:customStyle="1" w:styleId="4FE32F2932D449A29309F6DF5BE5D75B">
    <w:name w:val="4FE32F2932D449A29309F6DF5BE5D75B"/>
  </w:style>
  <w:style w:type="paragraph" w:customStyle="1" w:styleId="D7957EC7AF2C47388FA87D82C0B06066">
    <w:name w:val="D7957EC7AF2C47388FA87D82C0B06066"/>
  </w:style>
  <w:style w:type="paragraph" w:customStyle="1" w:styleId="FC4F1DA2D364451590B8357B30282150">
    <w:name w:val="FC4F1DA2D364451590B8357B30282150"/>
  </w:style>
  <w:style w:type="paragraph" w:customStyle="1" w:styleId="926FDA5A31C0402F98C3FC054A06F23F">
    <w:name w:val="926FDA5A31C0402F98C3FC054A06F23F"/>
  </w:style>
  <w:style w:type="paragraph" w:customStyle="1" w:styleId="9AD6D1815A2F4CF7932FEECC687B26CE">
    <w:name w:val="9AD6D1815A2F4CF7932FEECC687B26CE"/>
  </w:style>
  <w:style w:type="paragraph" w:customStyle="1" w:styleId="211DED38AC0648B9AF4E5F4C45537DFE">
    <w:name w:val="211DED38AC0648B9AF4E5F4C45537DFE"/>
  </w:style>
  <w:style w:type="paragraph" w:customStyle="1" w:styleId="1672BCA56D73445F90DB0A0C898F63F0">
    <w:name w:val="1672BCA56D73445F90DB0A0C898F63F0"/>
  </w:style>
  <w:style w:type="character" w:customStyle="1" w:styleId="Heading2Char">
    <w:name w:val="Heading 2 Char"/>
    <w:basedOn w:val="DefaultParagraphFont"/>
    <w:link w:val="Heading2"/>
    <w:uiPriority w:val="9"/>
    <w:rsid w:val="00805FD5"/>
    <w:rPr>
      <w:rFonts w:asciiTheme="majorHAnsi" w:eastAsiaTheme="majorEastAsia" w:hAnsiTheme="majorHAnsi" w:cstheme="majorBidi"/>
      <w:b/>
      <w:bCs/>
      <w:caps/>
      <w:color w:val="FFFFFF" w:themeColor="background1"/>
      <w:sz w:val="26"/>
      <w:szCs w:val="26"/>
      <w:lang w:eastAsia="ja-JP"/>
    </w:rPr>
  </w:style>
  <w:style w:type="paragraph" w:customStyle="1" w:styleId="535C8D1AD5044678A95D77A2ED0CEB8E">
    <w:name w:val="535C8D1AD5044678A95D77A2ED0CEB8E"/>
  </w:style>
  <w:style w:type="paragraph" w:customStyle="1" w:styleId="3B2AFF94A69F4735B18D8E95A3E3A1F0">
    <w:name w:val="3B2AFF94A69F4735B18D8E95A3E3A1F0"/>
  </w:style>
  <w:style w:type="paragraph" w:customStyle="1" w:styleId="D1D8DD8EE2CD4E03BAED778A5B3563CC">
    <w:name w:val="D1D8DD8EE2CD4E03BAED778A5B3563CC"/>
  </w:style>
  <w:style w:type="paragraph" w:customStyle="1" w:styleId="2A45175E91CC45F69DB595A648CC1333">
    <w:name w:val="2A45175E91CC45F69DB595A648CC1333"/>
  </w:style>
  <w:style w:type="paragraph" w:customStyle="1" w:styleId="B32984A21A2F45A3804A0C38D61B54D0">
    <w:name w:val="B32984A21A2F45A3804A0C38D61B54D0"/>
  </w:style>
  <w:style w:type="paragraph" w:customStyle="1" w:styleId="B703A7654FE947AFB21E202BDEF02C21">
    <w:name w:val="B703A7654FE947AFB21E202BDEF02C21"/>
  </w:style>
  <w:style w:type="character" w:styleId="Hyperlink">
    <w:name w:val="Hyperlink"/>
    <w:basedOn w:val="DefaultParagraphFont"/>
    <w:uiPriority w:val="99"/>
    <w:unhideWhenUsed/>
    <w:rsid w:val="00805FD5"/>
    <w:rPr>
      <w:color w:val="ED7D31" w:themeColor="accent2"/>
      <w:u w:val="single"/>
    </w:rPr>
  </w:style>
  <w:style w:type="paragraph" w:customStyle="1" w:styleId="1C28D3E516B4420B99AABC995E331BA1">
    <w:name w:val="1C28D3E516B4420B99AABC995E331BA1"/>
  </w:style>
  <w:style w:type="paragraph" w:customStyle="1" w:styleId="5B0E68F726B542DEB07E2443F3F04D07">
    <w:name w:val="5B0E68F726B542DEB07E2443F3F04D07"/>
  </w:style>
  <w:style w:type="paragraph" w:customStyle="1" w:styleId="0C445C49E48E450A867072AF4E8804FE">
    <w:name w:val="0C445C49E48E450A867072AF4E8804FE"/>
  </w:style>
  <w:style w:type="paragraph" w:customStyle="1" w:styleId="DF45EF8A3B464AFB8758E66323B38579">
    <w:name w:val="DF45EF8A3B464AFB8758E66323B38579"/>
  </w:style>
  <w:style w:type="paragraph" w:customStyle="1" w:styleId="5461D43D05674B81B68ED3DF89DC2D30">
    <w:name w:val="5461D43D05674B81B68ED3DF89DC2D30"/>
  </w:style>
  <w:style w:type="paragraph" w:customStyle="1" w:styleId="2DFC7C3D66DF4656944D1230D66E048F">
    <w:name w:val="2DFC7C3D66DF4656944D1230D66E048F"/>
  </w:style>
  <w:style w:type="paragraph" w:customStyle="1" w:styleId="2B185463EEC64C7DAA109235D66F1A26">
    <w:name w:val="2B185463EEC64C7DAA109235D66F1A26"/>
  </w:style>
  <w:style w:type="paragraph" w:customStyle="1" w:styleId="5AB3AB9DC8F94493B2BB969D7CA3E371">
    <w:name w:val="5AB3AB9DC8F94493B2BB969D7CA3E371"/>
  </w:style>
  <w:style w:type="paragraph" w:customStyle="1" w:styleId="B29AEA17DCF340EEAD22A302F7F779FE">
    <w:name w:val="B29AEA17DCF340EEAD22A302F7F779FE"/>
  </w:style>
  <w:style w:type="paragraph" w:customStyle="1" w:styleId="B4D5F1A859A14BA3ACE09677BDDEDCCE">
    <w:name w:val="B4D5F1A859A14BA3ACE09677BDDEDCCE"/>
  </w:style>
  <w:style w:type="paragraph" w:customStyle="1" w:styleId="67BF7DC7F4B64685B6EE711138C4DB82">
    <w:name w:val="67BF7DC7F4B64685B6EE711138C4DB82"/>
  </w:style>
  <w:style w:type="paragraph" w:customStyle="1" w:styleId="D91870A1483F4683ADCE97BC24C2FAF4">
    <w:name w:val="D91870A1483F4683ADCE97BC24C2FAF4"/>
  </w:style>
  <w:style w:type="paragraph" w:customStyle="1" w:styleId="20EC3A21E8F14CCD94BFCD1B1D692C87">
    <w:name w:val="20EC3A21E8F14CCD94BFCD1B1D692C87"/>
  </w:style>
  <w:style w:type="paragraph" w:customStyle="1" w:styleId="9F367BD0A95B4E5E944600A7B8F3E007">
    <w:name w:val="9F367BD0A95B4E5E944600A7B8F3E007"/>
  </w:style>
  <w:style w:type="paragraph" w:customStyle="1" w:styleId="985598F85CED45699AB4C433AE37A8EF">
    <w:name w:val="985598F85CED45699AB4C433AE37A8EF"/>
  </w:style>
  <w:style w:type="paragraph" w:customStyle="1" w:styleId="9B41D855D82145D38467C47383B1FA1E">
    <w:name w:val="9B41D855D82145D38467C47383B1FA1E"/>
  </w:style>
  <w:style w:type="paragraph" w:customStyle="1" w:styleId="21B1186CE6AD490596DB8D68294C43D7">
    <w:name w:val="21B1186CE6AD490596DB8D68294C43D7"/>
  </w:style>
  <w:style w:type="paragraph" w:customStyle="1" w:styleId="79E3AE61E5214DCEA4C5D914FA3333AD">
    <w:name w:val="79E3AE61E5214DCEA4C5D914FA3333AD"/>
  </w:style>
  <w:style w:type="paragraph" w:customStyle="1" w:styleId="AE20A40A720E4F2FA4BF0C0D2604E189">
    <w:name w:val="AE20A40A720E4F2FA4BF0C0D2604E189"/>
  </w:style>
  <w:style w:type="paragraph" w:customStyle="1" w:styleId="EC6FF92728B7459D9B1E56B6929D9CDF">
    <w:name w:val="EC6FF92728B7459D9B1E56B6929D9CDF"/>
  </w:style>
  <w:style w:type="paragraph" w:customStyle="1" w:styleId="1F452A713965469DB6FEE07202A18A54">
    <w:name w:val="1F452A713965469DB6FEE07202A18A54"/>
  </w:style>
  <w:style w:type="paragraph" w:customStyle="1" w:styleId="0350805AFA7A4C9C8BC52036400E5C56">
    <w:name w:val="0350805AFA7A4C9C8BC52036400E5C56"/>
  </w:style>
  <w:style w:type="paragraph" w:customStyle="1" w:styleId="0F473F6877794336830FD7AF7E4AC33A">
    <w:name w:val="0F473F6877794336830FD7AF7E4AC33A"/>
  </w:style>
  <w:style w:type="paragraph" w:customStyle="1" w:styleId="3FFC7087440B48A5B0993A62F9E5C6C7">
    <w:name w:val="3FFC7087440B48A5B0993A62F9E5C6C7"/>
    <w:rsid w:val="00B736F6"/>
  </w:style>
  <w:style w:type="character" w:customStyle="1" w:styleId="heading2char0">
    <w:name w:val="heading2char"/>
    <w:basedOn w:val="DefaultParagraphFont"/>
    <w:rsid w:val="00D439C4"/>
  </w:style>
  <w:style w:type="paragraph" w:customStyle="1" w:styleId="151CEB92D50343F4BB74BE4191EB0B2A">
    <w:name w:val="151CEB92D50343F4BB74BE4191EB0B2A"/>
    <w:rsid w:val="00B736F6"/>
  </w:style>
  <w:style w:type="paragraph" w:customStyle="1" w:styleId="89C82AE9F3E94F658B5AEA76E63BDA65">
    <w:name w:val="89C82AE9F3E94F658B5AEA76E63BDA65"/>
    <w:rsid w:val="00B736F6"/>
  </w:style>
  <w:style w:type="paragraph" w:customStyle="1" w:styleId="1652C765AC9F44809B30C7F4BA88222F">
    <w:name w:val="1652C765AC9F44809B30C7F4BA88222F"/>
    <w:rsid w:val="00B736F6"/>
  </w:style>
  <w:style w:type="paragraph" w:customStyle="1" w:styleId="674FC4B6279F4EF7B65BE353D34E19BE">
    <w:name w:val="674FC4B6279F4EF7B65BE353D34E19BE"/>
    <w:rsid w:val="00B736F6"/>
  </w:style>
  <w:style w:type="paragraph" w:customStyle="1" w:styleId="3E965C8A2B5849A1A5473964C91FE267">
    <w:name w:val="3E965C8A2B5849A1A5473964C91FE267"/>
    <w:rsid w:val="00805FD5"/>
  </w:style>
  <w:style w:type="paragraph" w:customStyle="1" w:styleId="E1D120BCB78C4791BC994597CC0DB6C1">
    <w:name w:val="E1D120BCB78C4791BC994597CC0DB6C1"/>
    <w:rsid w:val="00805FD5"/>
  </w:style>
  <w:style w:type="paragraph" w:customStyle="1" w:styleId="04CCFDD9F209484EA265B64825DA2514">
    <w:name w:val="04CCFDD9F209484EA265B64825DA2514"/>
    <w:rsid w:val="00805FD5"/>
  </w:style>
  <w:style w:type="paragraph" w:customStyle="1" w:styleId="7685C9AD10504A5AA755384F177B3A91">
    <w:name w:val="7685C9AD10504A5AA755384F177B3A91"/>
    <w:rsid w:val="00805FD5"/>
  </w:style>
  <w:style w:type="paragraph" w:customStyle="1" w:styleId="3139CBB665AC448C861F0F02009CEE74">
    <w:name w:val="3139CBB665AC448C861F0F02009CEE74"/>
    <w:rsid w:val="00805FD5"/>
  </w:style>
  <w:style w:type="paragraph" w:customStyle="1" w:styleId="BC1053E8ED3E464982531049E39D520E">
    <w:name w:val="BC1053E8ED3E464982531049E39D520E"/>
    <w:rsid w:val="00805FD5"/>
  </w:style>
  <w:style w:type="paragraph" w:customStyle="1" w:styleId="FC3897BAE8A74316A49967DE2768388F">
    <w:name w:val="FC3897BAE8A74316A49967DE2768388F"/>
    <w:rsid w:val="00805FD5"/>
  </w:style>
  <w:style w:type="paragraph" w:customStyle="1" w:styleId="8CCBA29A74674CBCB237B90F42FE26E0">
    <w:name w:val="8CCBA29A74674CBCB237B90F42FE26E0"/>
    <w:rsid w:val="00805FD5"/>
  </w:style>
  <w:style w:type="paragraph" w:customStyle="1" w:styleId="83C7D8425BC94F86B0D818E977460145">
    <w:name w:val="83C7D8425BC94F86B0D818E977460145"/>
    <w:rsid w:val="00805FD5"/>
  </w:style>
  <w:style w:type="paragraph" w:customStyle="1" w:styleId="BC0C65375B4A484484A85B511C7D30A2">
    <w:name w:val="BC0C65375B4A484484A85B511C7D30A2"/>
    <w:rsid w:val="00805FD5"/>
  </w:style>
  <w:style w:type="paragraph" w:customStyle="1" w:styleId="1EF14E2D5E474C27B0FBA3A0CF78388A">
    <w:name w:val="1EF14E2D5E474C27B0FBA3A0CF78388A"/>
    <w:rsid w:val="00805FD5"/>
  </w:style>
  <w:style w:type="paragraph" w:customStyle="1" w:styleId="0828205712834AD89CEED769261C9D32">
    <w:name w:val="0828205712834AD89CEED769261C9D32"/>
    <w:rsid w:val="00805FD5"/>
  </w:style>
  <w:style w:type="paragraph" w:customStyle="1" w:styleId="E3F6B71894CC4C8E8E28EA60634E6C1D">
    <w:name w:val="E3F6B71894CC4C8E8E28EA60634E6C1D"/>
    <w:rsid w:val="00805FD5"/>
  </w:style>
  <w:style w:type="paragraph" w:customStyle="1" w:styleId="113D369E03A2483FA76A2DADE42B5A80">
    <w:name w:val="113D369E03A2483FA76A2DADE42B5A80"/>
    <w:rsid w:val="00805FD5"/>
  </w:style>
  <w:style w:type="paragraph" w:customStyle="1" w:styleId="C1D07335F270428592C5221F5878E919">
    <w:name w:val="C1D07335F270428592C5221F5878E919"/>
    <w:rsid w:val="00805FD5"/>
  </w:style>
  <w:style w:type="paragraph" w:customStyle="1" w:styleId="FC8A1D6F84FB4CA990084DDF0C2D3DCB">
    <w:name w:val="FC8A1D6F84FB4CA990084DDF0C2D3DCB"/>
    <w:rsid w:val="00805FD5"/>
  </w:style>
  <w:style w:type="paragraph" w:customStyle="1" w:styleId="87007D06A428457DBCBD532F51EF5869">
    <w:name w:val="87007D06A428457DBCBD532F51EF5869"/>
    <w:rsid w:val="00805FD5"/>
  </w:style>
  <w:style w:type="paragraph" w:customStyle="1" w:styleId="0D2B49BBB3B5411FA7AF33AF668A7F68">
    <w:name w:val="0D2B49BBB3B5411FA7AF33AF668A7F68"/>
    <w:rsid w:val="00805FD5"/>
  </w:style>
  <w:style w:type="paragraph" w:customStyle="1" w:styleId="F057F81A0264425DA62515429C413C59">
    <w:name w:val="F057F81A0264425DA62515429C413C59"/>
    <w:rsid w:val="00805FD5"/>
  </w:style>
  <w:style w:type="paragraph" w:customStyle="1" w:styleId="003553588CED463C831DB21985DA3CA6">
    <w:name w:val="003553588CED463C831DB21985DA3CA6"/>
    <w:rsid w:val="00805FD5"/>
  </w:style>
  <w:style w:type="paragraph" w:customStyle="1" w:styleId="5AA71842C3454BF9A30430A11EE6DACB">
    <w:name w:val="5AA71842C3454BF9A30430A11EE6DACB"/>
    <w:rsid w:val="00805FD5"/>
  </w:style>
  <w:style w:type="paragraph" w:customStyle="1" w:styleId="4FE5F29EC2F34C9E9E0BB9274092D5B7">
    <w:name w:val="4FE5F29EC2F34C9E9E0BB9274092D5B7"/>
    <w:rsid w:val="00805FD5"/>
  </w:style>
  <w:style w:type="paragraph" w:customStyle="1" w:styleId="C8A793800538437988E9E7950CA95B4B">
    <w:name w:val="C8A793800538437988E9E7950CA95B4B"/>
    <w:rsid w:val="00805FD5"/>
  </w:style>
  <w:style w:type="paragraph" w:customStyle="1" w:styleId="FC1B6A50C80948D5A1CAD625427BD878">
    <w:name w:val="FC1B6A50C80948D5A1CAD625427BD878"/>
    <w:rsid w:val="00805FD5"/>
  </w:style>
  <w:style w:type="paragraph" w:customStyle="1" w:styleId="E1BDA3B2E4D04F27B1F40F2F6E19B58E">
    <w:name w:val="E1BDA3B2E4D04F27B1F40F2F6E19B58E"/>
    <w:rsid w:val="00805FD5"/>
  </w:style>
  <w:style w:type="paragraph" w:customStyle="1" w:styleId="2103E729F5F84DF59FB62FF9E96AB411">
    <w:name w:val="2103E729F5F84DF59FB62FF9E96AB411"/>
    <w:rsid w:val="00805FD5"/>
  </w:style>
  <w:style w:type="paragraph" w:customStyle="1" w:styleId="36EDB9D6D7164946A11B5E3594630998">
    <w:name w:val="36EDB9D6D7164946A11B5E3594630998"/>
    <w:rsid w:val="00D439C4"/>
  </w:style>
  <w:style w:type="paragraph" w:customStyle="1" w:styleId="F9D709C453704CB08DCB9CE486BC4BC5">
    <w:name w:val="F9D709C453704CB08DCB9CE486BC4BC5"/>
    <w:rsid w:val="00D439C4"/>
  </w:style>
  <w:style w:type="paragraph" w:customStyle="1" w:styleId="FE9E38214E764EC391A2A4BA8325004A">
    <w:name w:val="FE9E38214E764EC391A2A4BA8325004A"/>
    <w:rsid w:val="00D439C4"/>
  </w:style>
  <w:style w:type="paragraph" w:customStyle="1" w:styleId="607F14E454F34F21B4127E8195C79FA5">
    <w:name w:val="607F14E454F34F21B4127E8195C79FA5"/>
    <w:rsid w:val="00D439C4"/>
  </w:style>
  <w:style w:type="paragraph" w:customStyle="1" w:styleId="811118E81E0A4BC1918B53DD222701E2">
    <w:name w:val="811118E81E0A4BC1918B53DD222701E2"/>
    <w:rsid w:val="00D439C4"/>
  </w:style>
  <w:style w:type="paragraph" w:customStyle="1" w:styleId="E1650A3BB9F6494F818C01F54BB331EE">
    <w:name w:val="E1650A3BB9F6494F818C01F54BB331EE"/>
    <w:rsid w:val="00D439C4"/>
  </w:style>
  <w:style w:type="paragraph" w:customStyle="1" w:styleId="81148FADDCEA42DBB40264F0D5AFFA36">
    <w:name w:val="81148FADDCEA42DBB40264F0D5AFFA36"/>
    <w:rsid w:val="00D439C4"/>
  </w:style>
  <w:style w:type="paragraph" w:customStyle="1" w:styleId="780DB0D1333C4C56B677EEC3C9473591">
    <w:name w:val="780DB0D1333C4C56B677EEC3C9473591"/>
    <w:rsid w:val="00D439C4"/>
  </w:style>
  <w:style w:type="paragraph" w:customStyle="1" w:styleId="AD3ABDCF9B834956AA0F8C79E1A257C5">
    <w:name w:val="AD3ABDCF9B834956AA0F8C79E1A257C5"/>
    <w:rsid w:val="00D439C4"/>
  </w:style>
  <w:style w:type="paragraph" w:customStyle="1" w:styleId="62DA6F4B610E4476B07B9E48C08A870A">
    <w:name w:val="62DA6F4B610E4476B07B9E48C08A870A"/>
    <w:rsid w:val="00D439C4"/>
  </w:style>
  <w:style w:type="paragraph" w:customStyle="1" w:styleId="F6019B203C2A49BE9791E6A83788D9F6">
    <w:name w:val="F6019B203C2A49BE9791E6A83788D9F6"/>
    <w:rsid w:val="00D439C4"/>
  </w:style>
  <w:style w:type="paragraph" w:customStyle="1" w:styleId="B6D0491F668F4358B3B15C21EE8665F5">
    <w:name w:val="B6D0491F668F4358B3B15C21EE8665F5"/>
    <w:rsid w:val="00D439C4"/>
  </w:style>
  <w:style w:type="paragraph" w:customStyle="1" w:styleId="DD4839226BCB4D26AA42045F004E8D02">
    <w:name w:val="DD4839226BCB4D26AA42045F004E8D02"/>
    <w:rsid w:val="00D439C4"/>
  </w:style>
  <w:style w:type="paragraph" w:customStyle="1" w:styleId="71357EB4A0D9450A97E81B688A03DF23">
    <w:name w:val="71357EB4A0D9450A97E81B688A03DF23"/>
    <w:rsid w:val="00D439C4"/>
  </w:style>
  <w:style w:type="paragraph" w:customStyle="1" w:styleId="BE06DD5485014403BC0158A86A8708DE">
    <w:name w:val="BE06DD5485014403BC0158A86A8708DE"/>
    <w:rsid w:val="00D439C4"/>
  </w:style>
  <w:style w:type="paragraph" w:customStyle="1" w:styleId="651092AB88544C1EA54388A520175F11">
    <w:name w:val="651092AB88544C1EA54388A520175F11"/>
    <w:rsid w:val="00D439C4"/>
  </w:style>
  <w:style w:type="paragraph" w:customStyle="1" w:styleId="023A0C2F86E64F23BE16EB1FB175C558">
    <w:name w:val="023A0C2F86E64F23BE16EB1FB175C558"/>
    <w:rsid w:val="00D439C4"/>
  </w:style>
  <w:style w:type="paragraph" w:customStyle="1" w:styleId="F02EC1B89605449D9DCBE5B1DDADE26F">
    <w:name w:val="F02EC1B89605449D9DCBE5B1DDADE26F"/>
    <w:rsid w:val="00D439C4"/>
  </w:style>
  <w:style w:type="paragraph" w:customStyle="1" w:styleId="E2A1FF759882423BA3311894119E7A91">
    <w:name w:val="E2A1FF759882423BA3311894119E7A91"/>
    <w:rsid w:val="00D439C4"/>
  </w:style>
  <w:style w:type="paragraph" w:customStyle="1" w:styleId="4406DA1DCE224861BDC35A9F3D54CAB5">
    <w:name w:val="4406DA1DCE224861BDC35A9F3D54CAB5"/>
    <w:rsid w:val="00D439C4"/>
  </w:style>
  <w:style w:type="paragraph" w:customStyle="1" w:styleId="B0F1A30012DF4A6796285811E97AD2E0">
    <w:name w:val="B0F1A30012DF4A6796285811E97AD2E0"/>
    <w:rsid w:val="00D439C4"/>
  </w:style>
  <w:style w:type="paragraph" w:customStyle="1" w:styleId="E696CED8127640359F46E867BCA811C6">
    <w:name w:val="E696CED8127640359F46E867BCA811C6"/>
    <w:rsid w:val="00D439C4"/>
  </w:style>
  <w:style w:type="paragraph" w:customStyle="1" w:styleId="D1CE1CEF3C1E496598A43CB69304DF28">
    <w:name w:val="D1CE1CEF3C1E496598A43CB69304DF28"/>
    <w:rsid w:val="00D439C4"/>
  </w:style>
  <w:style w:type="paragraph" w:customStyle="1" w:styleId="4F25BBC32C6C420F96F73E570A20B516">
    <w:name w:val="4F25BBC32C6C420F96F73E570A20B516"/>
    <w:rsid w:val="00D439C4"/>
  </w:style>
  <w:style w:type="paragraph" w:customStyle="1" w:styleId="DB3A2F0A58CB41408C51F6632A20516D">
    <w:name w:val="DB3A2F0A58CB41408C51F6632A20516D"/>
    <w:rsid w:val="00D439C4"/>
  </w:style>
  <w:style w:type="paragraph" w:customStyle="1" w:styleId="33A316D162FA43D585A878157E765500">
    <w:name w:val="33A316D162FA43D585A878157E765500"/>
    <w:rsid w:val="00D439C4"/>
  </w:style>
  <w:style w:type="paragraph" w:customStyle="1" w:styleId="BE5F2A7054E54D5DA4ABE9EFB0DCA9AF">
    <w:name w:val="BE5F2A7054E54D5DA4ABE9EFB0DCA9AF"/>
    <w:rsid w:val="00D439C4"/>
  </w:style>
  <w:style w:type="paragraph" w:customStyle="1" w:styleId="C3E7959915DF496EBD258017F214A29F">
    <w:name w:val="C3E7959915DF496EBD258017F214A29F"/>
    <w:rsid w:val="00D439C4"/>
  </w:style>
  <w:style w:type="paragraph" w:customStyle="1" w:styleId="1C54976263614EBF96812C6A93E6731C">
    <w:name w:val="1C54976263614EBF96812C6A93E6731C"/>
    <w:rsid w:val="00D439C4"/>
  </w:style>
  <w:style w:type="paragraph" w:customStyle="1" w:styleId="6CB514D9040D4CCBACEBCAC71BA815CF">
    <w:name w:val="6CB514D9040D4CCBACEBCAC71BA815CF"/>
    <w:rsid w:val="00D439C4"/>
  </w:style>
  <w:style w:type="paragraph" w:customStyle="1" w:styleId="E3B459B9081746B0AFE07CFFD742EA92">
    <w:name w:val="E3B459B9081746B0AFE07CFFD742EA92"/>
    <w:rsid w:val="00D439C4"/>
  </w:style>
  <w:style w:type="paragraph" w:customStyle="1" w:styleId="8DBA819636234B2089F5996C2CD06A73">
    <w:name w:val="8DBA819636234B2089F5996C2CD06A73"/>
    <w:rsid w:val="00D439C4"/>
  </w:style>
  <w:style w:type="paragraph" w:customStyle="1" w:styleId="091C05567CA2498FB73499201068D4C4">
    <w:name w:val="091C05567CA2498FB73499201068D4C4"/>
    <w:rsid w:val="00D439C4"/>
  </w:style>
  <w:style w:type="paragraph" w:customStyle="1" w:styleId="84B435F18027456F93DA41DFC50896A5">
    <w:name w:val="84B435F18027456F93DA41DFC50896A5"/>
    <w:rsid w:val="00641CB0"/>
  </w:style>
  <w:style w:type="paragraph" w:customStyle="1" w:styleId="A4D52078952047B8BEEB4457E910B92B">
    <w:name w:val="A4D52078952047B8BEEB4457E910B92B"/>
    <w:rsid w:val="00A21336"/>
  </w:style>
  <w:style w:type="paragraph" w:customStyle="1" w:styleId="A7410D53C60A426EA0D624E27F80D38D">
    <w:name w:val="A7410D53C60A426EA0D624E27F80D38D"/>
    <w:rsid w:val="00A21336"/>
  </w:style>
  <w:style w:type="paragraph" w:customStyle="1" w:styleId="E77C2CDC79904386AD80E9F63193253A">
    <w:name w:val="E77C2CDC79904386AD80E9F63193253A"/>
    <w:rsid w:val="00A213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2014 - PRESENT</PublishDate>
  <Abstract/>
  <CompanyAddress>adityads@ymail.com | adityadees@gmail.com</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2" ma:contentTypeDescription="Create a new document." ma:contentTypeScope="" ma:versionID="cf6cf056b5324d160236e2ac13572175">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308e4927137fd5e63b6be1bd7725299e"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60C0CD-0EA2-490A-B7DE-ACED37094F68}">
  <ds:schemaRefs>
    <ds:schemaRef ds:uri="http://schemas.microsoft.com/sharepoint/v3/contenttype/forms"/>
  </ds:schemaRefs>
</ds:datastoreItem>
</file>

<file path=customXml/itemProps3.xml><?xml version="1.0" encoding="utf-8"?>
<ds:datastoreItem xmlns:ds="http://schemas.openxmlformats.org/officeDocument/2006/customXml" ds:itemID="{2527A47F-0417-412B-B449-2856C38608BB}">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DCAF49CD-81BB-4ED9-A718-D98C8A5DAD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BE0D808-CD3B-44BF-90C8-4CE6BBA94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tf56411156_win32.dotx</Template>
  <TotalTime>0</TotalTime>
  <Pages>6</Pages>
  <Words>1442</Words>
  <Characters>8226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CURrICULUM VITAE</vt:lpstr>
    </vt:vector>
  </TitlesOfParts>
  <Manager/>
  <Company/>
  <LinksUpToDate>false</LinksUpToDate>
  <CharactersWithSpaces>9649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CURrICULUM VITAE</dc:title>
  <dc:subject>My Curriculum Vitae acts as a valid evidence of my personality, careers and project so far. The content of the Curriculum Vitae are legal without coercion or fraud that manipulates the content, especially in the portfolio section.</dc:subject>
  <dc:creator/>
  <cp:keywords/>
  <dc:description/>
  <cp:lastModifiedBy/>
  <cp:revision>1</cp:revision>
  <dcterms:created xsi:type="dcterms:W3CDTF">2021-04-12T05:20:00Z</dcterms:created>
  <dcterms:modified xsi:type="dcterms:W3CDTF">2022-08-23T03:24:00Z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